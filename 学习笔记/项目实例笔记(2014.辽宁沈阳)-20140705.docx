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560E19" w:rsidP="00F07639">
      <w:pPr>
        <w:spacing w:before="0" w:line="240" w:lineRule="auto"/>
        <w:jc w:val="center"/>
        <w:rPr>
          <w:rFonts w:ascii="黑体" w:eastAsia="黑体" w:hAnsi="黑体" w:cs="宋体"/>
          <w:b/>
          <w:bCs/>
          <w:sz w:val="44"/>
          <w:szCs w:val="44"/>
        </w:rPr>
      </w:pPr>
      <w:r>
        <w:rPr>
          <w:rFonts w:ascii="黑体" w:eastAsia="黑体" w:hAnsi="黑体" w:cs="宋体"/>
          <w:b/>
          <w:bCs/>
          <w:sz w:val="44"/>
          <w:szCs w:val="44"/>
        </w:rPr>
        <w:t>项目实例笔记</w:t>
      </w:r>
      <w:r>
        <w:rPr>
          <w:rFonts w:ascii="黑体" w:eastAsia="黑体" w:hAnsi="黑体" w:cs="黑体"/>
          <w:b/>
          <w:bCs/>
          <w:sz w:val="44"/>
          <w:szCs w:val="44"/>
        </w:rPr>
        <w:t>2014</w:t>
      </w:r>
    </w:p>
    <w:p w:rsidR="00F9743B" w:rsidRDefault="00560E19" w:rsidP="00F07639">
      <w:pPr>
        <w:spacing w:before="0" w:line="240" w:lineRule="auto"/>
        <w:jc w:val="center"/>
      </w:pPr>
      <w:r>
        <w:rPr>
          <w:rFonts w:ascii="黑体" w:eastAsia="黑体" w:hAnsi="黑体" w:cs="宋体"/>
          <w:b/>
          <w:bCs/>
          <w:sz w:val="44"/>
          <w:szCs w:val="44"/>
        </w:rPr>
        <w:t>辽宁沈阳</w:t>
      </w: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560E19" w:rsidP="00F07639">
      <w:pPr>
        <w:tabs>
          <w:tab w:val="left" w:pos="3075"/>
        </w:tabs>
        <w:spacing w:before="0" w:line="240" w:lineRule="auto"/>
        <w:jc w:val="center"/>
        <w:rPr>
          <w:rFonts w:ascii="宋体" w:hAnsi="宋体" w:cs="宋体"/>
          <w:b/>
          <w:bCs/>
          <w:sz w:val="32"/>
        </w:rPr>
      </w:pPr>
      <w:r>
        <w:rPr>
          <w:rFonts w:ascii="宋体" w:hAnsi="宋体" w:cs="宋体"/>
          <w:b/>
          <w:bCs/>
          <w:sz w:val="32"/>
        </w:rPr>
        <w:t>吴洪泽</w:t>
      </w:r>
    </w:p>
    <w:p w:rsidR="00F9743B" w:rsidRDefault="00560E19" w:rsidP="00F07639">
      <w:pPr>
        <w:tabs>
          <w:tab w:val="left" w:pos="3075"/>
        </w:tabs>
        <w:spacing w:before="0" w:line="240" w:lineRule="auto"/>
        <w:jc w:val="center"/>
        <w:rPr>
          <w:b/>
          <w:sz w:val="30"/>
          <w:szCs w:val="30"/>
        </w:rPr>
        <w:sectPr w:rsidR="00F9743B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720"/>
          <w:docGrid w:linePitch="326"/>
        </w:sectPr>
      </w:pPr>
      <w:r>
        <w:rPr>
          <w:rFonts w:ascii="宋体" w:hAnsi="宋体" w:cs="宋体"/>
          <w:b/>
          <w:bCs/>
          <w:sz w:val="32"/>
        </w:rPr>
        <w:t>二○一四年</w:t>
      </w:r>
    </w:p>
    <w:p w:rsidR="00F9743B" w:rsidRDefault="00560E19" w:rsidP="00F07639">
      <w:pPr>
        <w:spacing w:before="0" w:line="240" w:lineRule="auto"/>
        <w:jc w:val="center"/>
        <w:rPr>
          <w:b/>
          <w:szCs w:val="21"/>
        </w:rPr>
      </w:pPr>
      <w:r>
        <w:rPr>
          <w:b/>
          <w:sz w:val="30"/>
          <w:szCs w:val="30"/>
        </w:rPr>
        <w:lastRenderedPageBreak/>
        <w:t>修订历史记录</w:t>
      </w:r>
    </w:p>
    <w:tbl>
      <w:tblPr>
        <w:tblW w:w="0" w:type="auto"/>
        <w:tblInd w:w="-21" w:type="dxa"/>
        <w:tblLayout w:type="fixed"/>
        <w:tblLook w:val="0000"/>
      </w:tblPr>
      <w:tblGrid>
        <w:gridCol w:w="1198"/>
        <w:gridCol w:w="753"/>
        <w:gridCol w:w="4136"/>
        <w:gridCol w:w="962"/>
        <w:gridCol w:w="1184"/>
      </w:tblGrid>
      <w:tr w:rsidR="00F9743B">
        <w:trPr>
          <w:trHeight w:val="325"/>
        </w:trPr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</w:tcPr>
          <w:p w:rsidR="00F9743B" w:rsidRDefault="00560E19" w:rsidP="00F07639">
            <w:pPr>
              <w:spacing w:before="0" w:line="24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日期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</w:tcPr>
          <w:p w:rsidR="00F9743B" w:rsidRDefault="00560E19" w:rsidP="00F07639">
            <w:pPr>
              <w:spacing w:before="0" w:line="24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版本</w:t>
            </w:r>
          </w:p>
        </w:tc>
        <w:tc>
          <w:tcPr>
            <w:tcW w:w="4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</w:tcPr>
          <w:p w:rsidR="00F9743B" w:rsidRDefault="00560E19" w:rsidP="00F07639">
            <w:pPr>
              <w:spacing w:before="0" w:line="24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F9743B" w:rsidRDefault="00560E19" w:rsidP="00F07639">
            <w:pPr>
              <w:spacing w:before="0" w:line="24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作者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F9743B" w:rsidRDefault="00560E19" w:rsidP="00F07639">
            <w:pPr>
              <w:spacing w:before="0" w:line="240" w:lineRule="auto"/>
              <w:rPr>
                <w:b/>
                <w:sz w:val="30"/>
                <w:szCs w:val="30"/>
              </w:rPr>
            </w:pPr>
            <w:r>
              <w:rPr>
                <w:b/>
                <w:szCs w:val="21"/>
              </w:rPr>
              <w:t>审核人</w:t>
            </w:r>
          </w:p>
        </w:tc>
      </w:tr>
      <w:tr w:rsidR="00F9743B">
        <w:trPr>
          <w:trHeight w:val="359"/>
        </w:trPr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</w:pPr>
          </w:p>
        </w:tc>
        <w:tc>
          <w:tcPr>
            <w:tcW w:w="4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  <w:jc w:val="center"/>
            </w:pPr>
          </w:p>
        </w:tc>
        <w:tc>
          <w:tcPr>
            <w:tcW w:w="11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  <w:jc w:val="center"/>
            </w:pPr>
          </w:p>
        </w:tc>
      </w:tr>
      <w:tr w:rsidR="00F9743B">
        <w:trPr>
          <w:trHeight w:val="359"/>
        </w:trPr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</w:pPr>
          </w:p>
        </w:tc>
        <w:tc>
          <w:tcPr>
            <w:tcW w:w="4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  <w:jc w:val="center"/>
            </w:pPr>
          </w:p>
        </w:tc>
        <w:tc>
          <w:tcPr>
            <w:tcW w:w="11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  <w:jc w:val="center"/>
            </w:pPr>
          </w:p>
        </w:tc>
      </w:tr>
    </w:tbl>
    <w:p w:rsidR="00F9743B" w:rsidRDefault="00F9743B" w:rsidP="00F07639">
      <w:pPr>
        <w:spacing w:before="0" w:line="240" w:lineRule="auto"/>
        <w:sectPr w:rsidR="00F974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F9743B" w:rsidRDefault="00560E19" w:rsidP="00F07639">
      <w:pPr>
        <w:pStyle w:val="TOC"/>
        <w:spacing w:before="0" w:line="240" w:lineRule="auto"/>
        <w:jc w:val="center"/>
        <w:sectPr w:rsidR="00F9743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linePitch="312"/>
        </w:sectPr>
      </w:pPr>
      <w:bookmarkStart w:id="0" w:name="__RefHeading__103_157057738"/>
      <w:bookmarkStart w:id="1" w:name="__RefHeading__709_637971582"/>
      <w:bookmarkEnd w:id="0"/>
      <w:bookmarkEnd w:id="1"/>
      <w:r>
        <w:rPr>
          <w:lang w:val="zh-CN"/>
        </w:rPr>
        <w:lastRenderedPageBreak/>
        <w:t>目录</w:t>
      </w:r>
    </w:p>
    <w:p w:rsidR="00F9743B" w:rsidRDefault="00C30C07" w:rsidP="00F07639">
      <w:pPr>
        <w:pStyle w:val="15"/>
        <w:tabs>
          <w:tab w:val="right" w:leader="dot" w:pos="8312"/>
        </w:tabs>
        <w:spacing w:before="0" w:after="0" w:line="240" w:lineRule="auto"/>
      </w:pPr>
      <w:r w:rsidRPr="00C30C07">
        <w:lastRenderedPageBreak/>
        <w:fldChar w:fldCharType="begin"/>
      </w:r>
      <w:r w:rsidR="00560E19">
        <w:instrText xml:space="preserve"> TOC </w:instrText>
      </w:r>
      <w:r w:rsidRPr="00C30C07">
        <w:fldChar w:fldCharType="separate"/>
      </w:r>
      <w:hyperlink w:anchor="__RefHeading__103_157057738" w:history="1">
        <w:r w:rsidR="00560E19">
          <w:rPr>
            <w:rStyle w:val="IndexLink"/>
          </w:rPr>
          <w:t xml:space="preserve"> </w:t>
        </w:r>
        <w:r w:rsidR="00560E19">
          <w:rPr>
            <w:rStyle w:val="IndexLink"/>
          </w:rPr>
          <w:t>目录</w:t>
        </w:r>
        <w:r w:rsidR="00560E19">
          <w:rPr>
            <w:rStyle w:val="IndexLink"/>
          </w:rPr>
          <w:tab/>
          <w:t>I</w:t>
        </w:r>
      </w:hyperlink>
    </w:p>
    <w:p w:rsidR="00F9743B" w:rsidRDefault="00C30C07" w:rsidP="00F07639">
      <w:pPr>
        <w:pStyle w:val="15"/>
        <w:tabs>
          <w:tab w:val="right" w:leader="dot" w:pos="8312"/>
        </w:tabs>
        <w:spacing w:before="0" w:after="0" w:line="240" w:lineRule="auto"/>
      </w:pPr>
      <w:hyperlink w:anchor="__RefHeading__105_157057738" w:history="1">
        <w:r w:rsidR="00560E19">
          <w:rPr>
            <w:rStyle w:val="IndexLink"/>
          </w:rPr>
          <w:t xml:space="preserve">1 </w:t>
        </w:r>
        <w:r w:rsidR="00560E19">
          <w:rPr>
            <w:rStyle w:val="IndexLink"/>
          </w:rPr>
          <w:t>总体介绍</w:t>
        </w:r>
        <w:r w:rsidR="00560E19">
          <w:rPr>
            <w:rStyle w:val="IndexLink"/>
          </w:rPr>
          <w:tab/>
          <w:t>1</w:t>
        </w:r>
      </w:hyperlink>
    </w:p>
    <w:p w:rsidR="00F9743B" w:rsidRDefault="00C30C07" w:rsidP="00F07639">
      <w:pPr>
        <w:pStyle w:val="15"/>
        <w:tabs>
          <w:tab w:val="right" w:leader="dot" w:pos="8312"/>
        </w:tabs>
        <w:spacing w:before="0" w:after="0" w:line="240" w:lineRule="auto"/>
      </w:pPr>
      <w:hyperlink w:anchor="__RefHeading__107_157057738" w:history="1">
        <w:r w:rsidR="00560E19">
          <w:rPr>
            <w:rStyle w:val="IndexLink"/>
          </w:rPr>
          <w:t xml:space="preserve">2 </w:t>
        </w:r>
        <w:r w:rsidR="00560E19">
          <w:rPr>
            <w:rStyle w:val="IndexLink"/>
          </w:rPr>
          <w:t>导入数据</w:t>
        </w:r>
        <w:r w:rsidR="00560E19">
          <w:rPr>
            <w:rStyle w:val="IndexLink"/>
          </w:rPr>
          <w:t>:sqoop</w:t>
        </w:r>
        <w:r w:rsidR="00560E19">
          <w:rPr>
            <w:rStyle w:val="IndexLink"/>
          </w:rPr>
          <w:tab/>
          <w:t>1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09_157057738" w:history="1">
        <w:r w:rsidR="00560E19">
          <w:rPr>
            <w:rStyle w:val="IndexLink"/>
          </w:rPr>
          <w:t xml:space="preserve">2.1 </w:t>
        </w:r>
        <w:r w:rsidR="00560E19">
          <w:rPr>
            <w:rStyle w:val="IndexLink"/>
          </w:rPr>
          <w:t>遇到的问题</w:t>
        </w:r>
        <w:r w:rsidR="00560E19">
          <w:rPr>
            <w:rStyle w:val="IndexLink"/>
          </w:rPr>
          <w:tab/>
          <w:t>1</w:t>
        </w:r>
      </w:hyperlink>
    </w:p>
    <w:p w:rsidR="00F9743B" w:rsidRDefault="00C30C07" w:rsidP="00F07639">
      <w:pPr>
        <w:pStyle w:val="30"/>
        <w:tabs>
          <w:tab w:val="right" w:leader="dot" w:pos="8312"/>
        </w:tabs>
        <w:spacing w:line="240" w:lineRule="auto"/>
      </w:pPr>
      <w:hyperlink w:anchor="__RefHeading__111_157057738" w:history="1">
        <w:r w:rsidR="00560E19">
          <w:rPr>
            <w:rStyle w:val="IndexLink"/>
          </w:rPr>
          <w:t>2.1.1  Sqoop</w:t>
        </w:r>
        <w:r w:rsidR="00560E19">
          <w:rPr>
            <w:rStyle w:val="IndexLink"/>
          </w:rPr>
          <w:t>不能获得</w:t>
        </w:r>
        <w:r w:rsidR="00560E19">
          <w:rPr>
            <w:rStyle w:val="IndexLink"/>
          </w:rPr>
          <w:t>hadoop</w:t>
        </w:r>
        <w:r w:rsidR="00560E19">
          <w:rPr>
            <w:rStyle w:val="IndexLink"/>
          </w:rPr>
          <w:t>的任务反馈</w:t>
        </w:r>
        <w:r w:rsidR="00560E19">
          <w:rPr>
            <w:rStyle w:val="IndexLink"/>
          </w:rPr>
          <w:tab/>
          <w:t>1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13_157057738" w:history="1">
        <w:r w:rsidR="00560E19">
          <w:rPr>
            <w:rStyle w:val="IndexLink"/>
          </w:rPr>
          <w:t xml:space="preserve">2.2 </w:t>
        </w:r>
        <w:r w:rsidR="00560E19">
          <w:rPr>
            <w:rStyle w:val="IndexLink"/>
          </w:rPr>
          <w:t>对照表</w:t>
        </w:r>
        <w:r w:rsidR="00560E19">
          <w:rPr>
            <w:rStyle w:val="IndexLink"/>
          </w:rPr>
          <w:tab/>
          <w:t>3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15_157057738" w:history="1">
        <w:r w:rsidR="00560E19">
          <w:rPr>
            <w:rStyle w:val="IndexLink"/>
          </w:rPr>
          <w:t xml:space="preserve">2.3 </w:t>
        </w:r>
        <w:r w:rsidR="00560E19">
          <w:rPr>
            <w:rStyle w:val="IndexLink"/>
          </w:rPr>
          <w:t>词汇表</w:t>
        </w:r>
        <w:r w:rsidR="00560E19">
          <w:rPr>
            <w:rStyle w:val="IndexLink"/>
          </w:rPr>
          <w:tab/>
          <w:t>4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17_157057738" w:history="1">
        <w:r w:rsidR="00560E19">
          <w:rPr>
            <w:rStyle w:val="IndexLink"/>
          </w:rPr>
          <w:t xml:space="preserve">2.4 </w:t>
        </w:r>
        <w:r w:rsidR="00560E19">
          <w:rPr>
            <w:rStyle w:val="IndexLink"/>
          </w:rPr>
          <w:t>编写目的</w:t>
        </w:r>
        <w:r w:rsidR="00560E19">
          <w:rPr>
            <w:rStyle w:val="IndexLink"/>
          </w:rPr>
          <w:tab/>
          <w:t>5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19_157057738" w:history="1">
        <w:r w:rsidR="00560E19">
          <w:rPr>
            <w:rStyle w:val="IndexLink"/>
          </w:rPr>
          <w:t xml:space="preserve">2.5 </w:t>
        </w:r>
        <w:r w:rsidR="00560E19">
          <w:rPr>
            <w:rStyle w:val="IndexLink"/>
          </w:rPr>
          <w:t>项目背景</w:t>
        </w:r>
        <w:r w:rsidR="00560E19">
          <w:rPr>
            <w:rStyle w:val="IndexLink"/>
          </w:rPr>
          <w:tab/>
          <w:t>5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21_157057738" w:history="1">
        <w:r w:rsidR="00560E19">
          <w:rPr>
            <w:rStyle w:val="IndexLink"/>
          </w:rPr>
          <w:t xml:space="preserve">2.6 </w:t>
        </w:r>
        <w:r w:rsidR="00560E19">
          <w:rPr>
            <w:rStyle w:val="IndexLink"/>
          </w:rPr>
          <w:t>参考文档</w:t>
        </w:r>
        <w:r w:rsidR="00560E19">
          <w:rPr>
            <w:rStyle w:val="IndexLink"/>
          </w:rPr>
          <w:tab/>
          <w:t>6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23_157057738" w:history="1">
        <w:r w:rsidR="00560E19">
          <w:rPr>
            <w:rStyle w:val="IndexLink"/>
          </w:rPr>
          <w:t xml:space="preserve">2.7 </w:t>
        </w:r>
        <w:r w:rsidR="00560E19">
          <w:rPr>
            <w:rStyle w:val="IndexLink"/>
          </w:rPr>
          <w:t>术语定义</w:t>
        </w:r>
        <w:r w:rsidR="00560E19">
          <w:rPr>
            <w:rStyle w:val="IndexLink"/>
          </w:rPr>
          <w:tab/>
          <w:t>6</w:t>
        </w:r>
      </w:hyperlink>
    </w:p>
    <w:p w:rsidR="00F9743B" w:rsidRDefault="00C30C07" w:rsidP="00F07639">
      <w:pPr>
        <w:pStyle w:val="15"/>
        <w:tabs>
          <w:tab w:val="right" w:leader="dot" w:pos="8312"/>
        </w:tabs>
        <w:spacing w:before="0" w:after="0" w:line="240" w:lineRule="auto"/>
      </w:pPr>
      <w:hyperlink w:anchor="__RefHeading__125_157057738" w:history="1">
        <w:r w:rsidR="00560E19">
          <w:rPr>
            <w:rStyle w:val="IndexLink"/>
          </w:rPr>
          <w:t xml:space="preserve"> </w:t>
        </w:r>
        <w:r w:rsidR="00560E19">
          <w:rPr>
            <w:rStyle w:val="IndexLink"/>
          </w:rPr>
          <w:t>系统设计目标</w:t>
        </w:r>
        <w:r w:rsidR="00560E19">
          <w:rPr>
            <w:rStyle w:val="IndexLink"/>
          </w:rPr>
          <w:tab/>
          <w:t>6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27_157057738" w:history="1">
        <w:r w:rsidR="00560E19">
          <w:rPr>
            <w:rStyle w:val="IndexLink"/>
          </w:rPr>
          <w:t xml:space="preserve">2.8 </w:t>
        </w:r>
        <w:r w:rsidR="00560E19">
          <w:rPr>
            <w:rStyle w:val="IndexLink"/>
          </w:rPr>
          <w:t>系统建设目标</w:t>
        </w:r>
        <w:r w:rsidR="00560E19">
          <w:rPr>
            <w:rStyle w:val="IndexLink"/>
          </w:rPr>
          <w:tab/>
          <w:t>6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29_157057738" w:history="1">
        <w:r w:rsidR="00560E19">
          <w:rPr>
            <w:rStyle w:val="IndexLink"/>
          </w:rPr>
          <w:t xml:space="preserve">2.9 </w:t>
        </w:r>
        <w:r w:rsidR="00560E19">
          <w:rPr>
            <w:rStyle w:val="IndexLink"/>
          </w:rPr>
          <w:t>系统业务说明</w:t>
        </w:r>
        <w:r w:rsidR="00560E19">
          <w:rPr>
            <w:rStyle w:val="IndexLink"/>
          </w:rPr>
          <w:tab/>
          <w:t>6</w:t>
        </w:r>
      </w:hyperlink>
    </w:p>
    <w:p w:rsidR="00F9743B" w:rsidRDefault="00C30C07" w:rsidP="00F07639">
      <w:pPr>
        <w:pStyle w:val="30"/>
        <w:tabs>
          <w:tab w:val="right" w:leader="dot" w:pos="8312"/>
        </w:tabs>
        <w:spacing w:line="240" w:lineRule="auto"/>
      </w:pPr>
      <w:hyperlink w:anchor="__RefHeading__131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系统框架及框架说明</w:t>
        </w:r>
        <w:r w:rsidR="00560E19">
          <w:rPr>
            <w:rStyle w:val="IndexLink"/>
          </w:rPr>
          <w:tab/>
          <w:t>8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33_157057738" w:history="1">
        <w:r w:rsidR="00560E19">
          <w:rPr>
            <w:rStyle w:val="IndexLink"/>
          </w:rPr>
          <w:t xml:space="preserve">2.10 </w:t>
        </w:r>
        <w:r w:rsidR="00560E19">
          <w:rPr>
            <w:rStyle w:val="IndexLink"/>
          </w:rPr>
          <w:t>系统功能框架设计</w:t>
        </w:r>
        <w:r w:rsidR="00560E19">
          <w:rPr>
            <w:rStyle w:val="IndexLink"/>
          </w:rPr>
          <w:tab/>
          <w:t>9</w:t>
        </w:r>
      </w:hyperlink>
    </w:p>
    <w:p w:rsidR="00F9743B" w:rsidRDefault="00C30C07" w:rsidP="00F07639">
      <w:pPr>
        <w:pStyle w:val="30"/>
        <w:tabs>
          <w:tab w:val="right" w:leader="dot" w:pos="8312"/>
        </w:tabs>
        <w:spacing w:line="240" w:lineRule="auto"/>
      </w:pPr>
      <w:hyperlink w:anchor="__RefHeading__135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系统功能结构图</w:t>
        </w:r>
        <w:r w:rsidR="00560E19">
          <w:rPr>
            <w:rStyle w:val="IndexLink"/>
          </w:rPr>
          <w:tab/>
          <w:t>9</w:t>
        </w:r>
      </w:hyperlink>
    </w:p>
    <w:p w:rsidR="00F9743B" w:rsidRDefault="00C30C07" w:rsidP="00F07639">
      <w:pPr>
        <w:pStyle w:val="30"/>
        <w:tabs>
          <w:tab w:val="right" w:leader="dot" w:pos="8312"/>
        </w:tabs>
        <w:spacing w:line="240" w:lineRule="auto"/>
      </w:pPr>
      <w:hyperlink w:anchor="__RefHeading__137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业务模块及模块间接口</w:t>
        </w:r>
        <w:r w:rsidR="00560E19">
          <w:rPr>
            <w:rStyle w:val="IndexLink"/>
          </w:rPr>
          <w:tab/>
          <w:t>10</w:t>
        </w:r>
      </w:hyperlink>
    </w:p>
    <w:p w:rsidR="00F9743B" w:rsidRDefault="00C30C07" w:rsidP="00F07639">
      <w:pPr>
        <w:pStyle w:val="30"/>
        <w:tabs>
          <w:tab w:val="right" w:leader="dot" w:pos="8312"/>
        </w:tabs>
        <w:spacing w:line="240" w:lineRule="auto"/>
      </w:pPr>
      <w:hyperlink w:anchor="__RefHeading__139_157057738" w:history="1">
        <w:r w:rsidR="00560E19">
          <w:rPr>
            <w:rStyle w:val="IndexLink"/>
          </w:rPr>
          <w:t xml:space="preserve">   </w:t>
        </w:r>
        <w:r w:rsidR="00560E19">
          <w:rPr>
            <w:rStyle w:val="IndexLink"/>
          </w:rPr>
          <w:t>内部应用接口</w:t>
        </w:r>
        <w:r w:rsidR="00560E19">
          <w:rPr>
            <w:rStyle w:val="IndexLink"/>
          </w:rPr>
          <w:tab/>
          <w:t>10</w:t>
        </w:r>
      </w:hyperlink>
    </w:p>
    <w:p w:rsidR="00F9743B" w:rsidRDefault="00C30C07" w:rsidP="00F07639">
      <w:pPr>
        <w:pStyle w:val="30"/>
        <w:tabs>
          <w:tab w:val="right" w:leader="dot" w:pos="8312"/>
        </w:tabs>
        <w:spacing w:line="240" w:lineRule="auto"/>
      </w:pPr>
      <w:hyperlink w:anchor="__RefHeading__141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对外提供应用接口</w:t>
        </w:r>
        <w:r w:rsidR="00560E19">
          <w:rPr>
            <w:rStyle w:val="IndexLink"/>
          </w:rPr>
          <w:tab/>
          <w:t>11</w:t>
        </w:r>
      </w:hyperlink>
    </w:p>
    <w:p w:rsidR="00F9743B" w:rsidRDefault="00C30C07" w:rsidP="00F07639">
      <w:pPr>
        <w:pStyle w:val="20"/>
        <w:tabs>
          <w:tab w:val="right" w:leader="dot" w:pos="8312"/>
        </w:tabs>
        <w:spacing w:line="240" w:lineRule="auto"/>
      </w:pPr>
      <w:hyperlink w:anchor="__RefHeading__143_157057738" w:history="1">
        <w:r w:rsidR="00560E19">
          <w:rPr>
            <w:rStyle w:val="IndexLink"/>
          </w:rPr>
          <w:t xml:space="preserve">2.11 </w:t>
        </w:r>
        <w:r w:rsidR="00560E19">
          <w:rPr>
            <w:rStyle w:val="IndexLink"/>
          </w:rPr>
          <w:t>运行机制和技术规范</w:t>
        </w:r>
        <w:r w:rsidR="00560E19">
          <w:rPr>
            <w:rStyle w:val="IndexLink"/>
          </w:rPr>
          <w:tab/>
          <w:t>12</w:t>
        </w:r>
      </w:hyperlink>
    </w:p>
    <w:p w:rsidR="00F9743B" w:rsidRDefault="00C30C07" w:rsidP="00F07639">
      <w:pPr>
        <w:pStyle w:val="30"/>
        <w:tabs>
          <w:tab w:val="right" w:leader="dot" w:pos="8312"/>
        </w:tabs>
        <w:spacing w:line="240" w:lineRule="auto"/>
      </w:pPr>
      <w:hyperlink w:anchor="__RefHeading__145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办公应用中心</w:t>
        </w:r>
        <w:r w:rsidR="00560E19">
          <w:rPr>
            <w:rStyle w:val="IndexLink"/>
          </w:rPr>
          <w:tab/>
          <w:t>12</w:t>
        </w:r>
      </w:hyperlink>
    </w:p>
    <w:p w:rsidR="00F9743B" w:rsidRDefault="00C30C07" w:rsidP="00F07639">
      <w:pPr>
        <w:pStyle w:val="40"/>
        <w:tabs>
          <w:tab w:val="right" w:leader="dot" w:pos="8312"/>
        </w:tabs>
        <w:spacing w:line="240" w:lineRule="auto"/>
      </w:pPr>
      <w:hyperlink w:anchor="__RefHeading__147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文种、部门、代字、印章关系</w:t>
        </w:r>
        <w:r w:rsidR="00560E19">
          <w:rPr>
            <w:rStyle w:val="IndexLink"/>
          </w:rPr>
          <w:tab/>
          <w:t>12</w:t>
        </w:r>
      </w:hyperlink>
    </w:p>
    <w:p w:rsidR="00F9743B" w:rsidRDefault="00C30C07" w:rsidP="00F07639">
      <w:pPr>
        <w:pStyle w:val="40"/>
        <w:tabs>
          <w:tab w:val="right" w:leader="dot" w:pos="8312"/>
        </w:tabs>
        <w:spacing w:line="240" w:lineRule="auto"/>
      </w:pPr>
      <w:hyperlink w:anchor="__RefHeading__149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文件类型顺序</w:t>
        </w:r>
        <w:r w:rsidR="00560E19">
          <w:rPr>
            <w:rStyle w:val="IndexLink"/>
          </w:rPr>
          <w:tab/>
          <w:t>13</w:t>
        </w:r>
      </w:hyperlink>
    </w:p>
    <w:p w:rsidR="00F9743B" w:rsidRDefault="00C30C07" w:rsidP="00F07639">
      <w:pPr>
        <w:pStyle w:val="40"/>
        <w:tabs>
          <w:tab w:val="right" w:leader="dot" w:pos="8312"/>
        </w:tabs>
        <w:spacing w:line="240" w:lineRule="auto"/>
      </w:pPr>
      <w:hyperlink w:anchor="__RefHeading__151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公文模版标准</w:t>
        </w:r>
        <w:r w:rsidR="00560E19">
          <w:rPr>
            <w:rStyle w:val="IndexLink"/>
          </w:rPr>
          <w:tab/>
          <w:t>14</w:t>
        </w:r>
      </w:hyperlink>
    </w:p>
    <w:p w:rsidR="00F9743B" w:rsidRDefault="00C30C07" w:rsidP="00F07639">
      <w:pPr>
        <w:pStyle w:val="30"/>
        <w:tabs>
          <w:tab w:val="right" w:leader="dot" w:pos="8312"/>
        </w:tabs>
        <w:spacing w:line="240" w:lineRule="auto"/>
      </w:pPr>
      <w:hyperlink w:anchor="__RefHeading__153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公文管理权限机制</w:t>
        </w:r>
        <w:r w:rsidR="00560E19">
          <w:rPr>
            <w:rStyle w:val="IndexLink"/>
          </w:rPr>
          <w:tab/>
          <w:t>15</w:t>
        </w:r>
      </w:hyperlink>
    </w:p>
    <w:p w:rsidR="00F9743B" w:rsidRDefault="00C30C07" w:rsidP="00F07639">
      <w:pPr>
        <w:pStyle w:val="40"/>
        <w:tabs>
          <w:tab w:val="right" w:leader="dot" w:pos="8312"/>
        </w:tabs>
        <w:spacing w:line="240" w:lineRule="auto"/>
      </w:pPr>
      <w:hyperlink w:anchor="__RefHeading__155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权限定义</w:t>
        </w:r>
        <w:r w:rsidR="00560E19">
          <w:rPr>
            <w:rStyle w:val="IndexLink"/>
          </w:rPr>
          <w:tab/>
          <w:t>15</w:t>
        </w:r>
      </w:hyperlink>
    </w:p>
    <w:p w:rsidR="00F9743B" w:rsidRDefault="00C30C07" w:rsidP="00F07639">
      <w:pPr>
        <w:pStyle w:val="50"/>
        <w:tabs>
          <w:tab w:val="right" w:leader="dot" w:pos="8312"/>
        </w:tabs>
        <w:spacing w:line="240" w:lineRule="auto"/>
      </w:pPr>
      <w:hyperlink w:anchor="__RefHeading__157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授权过程</w:t>
        </w:r>
        <w:r w:rsidR="00560E19">
          <w:rPr>
            <w:rStyle w:val="IndexLink"/>
          </w:rPr>
          <w:tab/>
          <w:t>17</w:t>
        </w:r>
      </w:hyperlink>
    </w:p>
    <w:p w:rsidR="00F9743B" w:rsidRDefault="00C30C07" w:rsidP="00F07639">
      <w:pPr>
        <w:pStyle w:val="50"/>
        <w:tabs>
          <w:tab w:val="right" w:leader="dot" w:pos="8312"/>
        </w:tabs>
        <w:spacing w:line="240" w:lineRule="auto"/>
      </w:pPr>
      <w:hyperlink w:anchor="__RefHeading__159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权限验证</w:t>
        </w:r>
        <w:r w:rsidR="00560E19">
          <w:rPr>
            <w:rStyle w:val="IndexLink"/>
          </w:rPr>
          <w:tab/>
          <w:t>19</w:t>
        </w:r>
      </w:hyperlink>
    </w:p>
    <w:p w:rsidR="00F9743B" w:rsidRDefault="00C30C07" w:rsidP="00F07639">
      <w:pPr>
        <w:pStyle w:val="40"/>
        <w:tabs>
          <w:tab w:val="right" w:leader="dot" w:pos="8312"/>
        </w:tabs>
        <w:spacing w:line="240" w:lineRule="auto"/>
      </w:pPr>
      <w:hyperlink w:anchor="__RefHeading__161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附件排序规则</w:t>
        </w:r>
        <w:r w:rsidR="00560E19">
          <w:rPr>
            <w:rStyle w:val="IndexLink"/>
          </w:rPr>
          <w:tab/>
          <w:t>21</w:t>
        </w:r>
      </w:hyperlink>
    </w:p>
    <w:p w:rsidR="00F9743B" w:rsidRDefault="00C30C07" w:rsidP="00F07639">
      <w:pPr>
        <w:pStyle w:val="40"/>
        <w:tabs>
          <w:tab w:val="right" w:leader="dot" w:pos="8312"/>
        </w:tabs>
        <w:spacing w:line="240" w:lineRule="auto"/>
      </w:pPr>
      <w:hyperlink w:anchor="__RefHeading__163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视图排序规则</w:t>
        </w:r>
        <w:r w:rsidR="00560E19">
          <w:rPr>
            <w:rStyle w:val="IndexLink"/>
          </w:rPr>
          <w:tab/>
          <w:t>21</w:t>
        </w:r>
      </w:hyperlink>
    </w:p>
    <w:p w:rsidR="00F9743B" w:rsidRDefault="00C30C07" w:rsidP="00F07639">
      <w:pPr>
        <w:pStyle w:val="40"/>
        <w:tabs>
          <w:tab w:val="right" w:leader="dot" w:pos="8312"/>
        </w:tabs>
        <w:spacing w:line="240" w:lineRule="auto"/>
        <w:rPr>
          <w:b/>
          <w:bCs/>
          <w:lang w:val="zh-CN"/>
        </w:rPr>
        <w:sectPr w:rsidR="00F9743B">
          <w:type w:val="continuous"/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  <w:hyperlink w:anchor="__RefHeading__165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系统帮助实现规则</w:t>
        </w:r>
        <w:r w:rsidR="00560E19">
          <w:rPr>
            <w:rStyle w:val="IndexLink"/>
          </w:rPr>
          <w:tab/>
          <w:t>22</w:t>
        </w:r>
      </w:hyperlink>
      <w:r>
        <w:fldChar w:fldCharType="end"/>
      </w:r>
    </w:p>
    <w:p w:rsidR="00F9743B" w:rsidRDefault="00F9743B" w:rsidP="00F07639">
      <w:pPr>
        <w:tabs>
          <w:tab w:val="left" w:pos="420"/>
          <w:tab w:val="right" w:leader="dot" w:pos="8302"/>
        </w:tabs>
        <w:spacing w:before="0" w:line="240" w:lineRule="auto"/>
        <w:rPr>
          <w:b/>
          <w:bCs/>
          <w:lang w:val="zh-CN"/>
        </w:rPr>
      </w:pPr>
    </w:p>
    <w:p w:rsidR="00F9743B" w:rsidRDefault="00F9743B" w:rsidP="00F07639">
      <w:pPr>
        <w:pStyle w:val="0110-07"/>
        <w:spacing w:line="240" w:lineRule="auto"/>
        <w:ind w:firstLine="0"/>
        <w:rPr>
          <w:sz w:val="21"/>
          <w:szCs w:val="21"/>
        </w:rPr>
      </w:pPr>
    </w:p>
    <w:p w:rsidR="00F9743B" w:rsidRDefault="00F9743B" w:rsidP="00F07639">
      <w:pPr>
        <w:pStyle w:val="0110-07"/>
        <w:spacing w:line="240" w:lineRule="auto"/>
        <w:ind w:firstLine="0"/>
        <w:rPr>
          <w:sz w:val="21"/>
          <w:szCs w:val="21"/>
        </w:rPr>
      </w:pPr>
    </w:p>
    <w:p w:rsidR="00F9743B" w:rsidRDefault="00F9743B" w:rsidP="00F07639">
      <w:pPr>
        <w:spacing w:before="0" w:line="240" w:lineRule="auto"/>
        <w:sectPr w:rsidR="00F9743B">
          <w:type w:val="continuous"/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</w:p>
    <w:p w:rsidR="00F9743B" w:rsidRDefault="00F9743B" w:rsidP="00F07639">
      <w:pPr>
        <w:spacing w:before="0" w:line="240" w:lineRule="auto"/>
        <w:sectPr w:rsidR="00F9743B">
          <w:type w:val="continuous"/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</w:p>
    <w:p w:rsidR="00F9743B" w:rsidRDefault="00F9743B" w:rsidP="00F07639">
      <w:pPr>
        <w:spacing w:before="0" w:line="240" w:lineRule="auto"/>
        <w:sectPr w:rsidR="00F9743B">
          <w:type w:val="continuous"/>
          <w:pgSz w:w="11906" w:h="16838"/>
          <w:pgMar w:top="1440" w:right="1797" w:bottom="1440" w:left="1797" w:header="851" w:footer="992" w:gutter="0"/>
          <w:pgNumType w:fmt="upperRoman"/>
          <w:cols w:space="720"/>
          <w:docGrid w:linePitch="312"/>
        </w:sectPr>
      </w:pPr>
    </w:p>
    <w:p w:rsidR="00F9743B" w:rsidRDefault="00560E19" w:rsidP="00F07639">
      <w:pPr>
        <w:pStyle w:val="1"/>
        <w:numPr>
          <w:ilvl w:val="0"/>
          <w:numId w:val="3"/>
        </w:numPr>
        <w:spacing w:before="0" w:after="0" w:line="240" w:lineRule="auto"/>
        <w:ind w:firstLine="0"/>
      </w:pPr>
      <w:bookmarkStart w:id="2" w:name="__RefHeading__105_157057738"/>
      <w:bookmarkStart w:id="3" w:name="__RefHeading__1_439620860"/>
      <w:bookmarkStart w:id="4" w:name="__RefHeading__711_637971582"/>
      <w:bookmarkEnd w:id="2"/>
      <w:bookmarkEnd w:id="3"/>
      <w:bookmarkEnd w:id="4"/>
      <w:r>
        <w:lastRenderedPageBreak/>
        <w:t>总体介绍</w:t>
      </w:r>
    </w:p>
    <w:p w:rsidR="00F9743B" w:rsidRDefault="00F9743B" w:rsidP="00F07639">
      <w:pPr>
        <w:spacing w:before="0" w:line="240" w:lineRule="auto"/>
      </w:pPr>
    </w:p>
    <w:p w:rsidR="00D8295C" w:rsidRDefault="00D8295C" w:rsidP="00D8295C">
      <w:pPr>
        <w:pStyle w:val="1"/>
        <w:numPr>
          <w:ilvl w:val="0"/>
          <w:numId w:val="3"/>
        </w:numPr>
        <w:spacing w:before="0" w:after="0" w:line="240" w:lineRule="auto"/>
        <w:ind w:firstLine="0"/>
      </w:pPr>
      <w:bookmarkStart w:id="5" w:name="__RefHeading__107_157057738"/>
      <w:bookmarkEnd w:id="5"/>
      <w:r>
        <w:rPr>
          <w:rFonts w:hint="eastAsia"/>
        </w:rPr>
        <w:t>安装部署</w:t>
      </w:r>
    </w:p>
    <w:p w:rsidR="00AA2FFF" w:rsidRDefault="00AA2FFF" w:rsidP="005D0ACE">
      <w:pPr>
        <w:pStyle w:val="2"/>
        <w:spacing w:before="0" w:after="0" w:line="240" w:lineRule="auto"/>
        <w:ind w:firstLine="0"/>
      </w:pPr>
      <w:r>
        <w:rPr>
          <w:rFonts w:hint="eastAsia"/>
        </w:rPr>
        <w:t>约定</w:t>
      </w:r>
    </w:p>
    <w:tbl>
      <w:tblPr>
        <w:tblStyle w:val="af0"/>
        <w:tblW w:w="0" w:type="auto"/>
        <w:tblLook w:val="04A0"/>
      </w:tblPr>
      <w:tblGrid>
        <w:gridCol w:w="8528"/>
      </w:tblGrid>
      <w:tr w:rsidR="00140F25" w:rsidRPr="00AF01EA" w:rsidTr="00343FCE">
        <w:tc>
          <w:tcPr>
            <w:tcW w:w="8528" w:type="dxa"/>
          </w:tcPr>
          <w:p w:rsidR="00140F25" w:rsidRPr="00AF01EA" w:rsidRDefault="00140F25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/etc/hosts</w:t>
            </w:r>
          </w:p>
        </w:tc>
      </w:tr>
      <w:tr w:rsidR="00140F25" w:rsidTr="00343FCE">
        <w:tc>
          <w:tcPr>
            <w:tcW w:w="8528" w:type="dxa"/>
          </w:tcPr>
          <w:p w:rsidR="00140F25" w:rsidRDefault="00140F25" w:rsidP="00140F25">
            <w:pPr>
              <w:spacing w:before="0" w:line="240" w:lineRule="auto"/>
            </w:pPr>
            <w:r>
              <w:t>10.160.2.105 master-hadoop</w:t>
            </w:r>
          </w:p>
          <w:p w:rsidR="00140F25" w:rsidRDefault="00140F25" w:rsidP="00140F25">
            <w:pPr>
              <w:spacing w:before="0" w:line="240" w:lineRule="auto"/>
            </w:pPr>
            <w:r>
              <w:t>10.160.2.106 slave-hadoop-01</w:t>
            </w:r>
          </w:p>
        </w:tc>
      </w:tr>
    </w:tbl>
    <w:p w:rsidR="005328CA" w:rsidRPr="00140F25" w:rsidRDefault="005328CA" w:rsidP="00140F25"/>
    <w:p w:rsidR="00AA2FFF" w:rsidRDefault="00AA2FFF" w:rsidP="005D0ACE">
      <w:pPr>
        <w:pStyle w:val="2"/>
        <w:spacing w:before="0" w:after="0" w:line="240" w:lineRule="auto"/>
        <w:ind w:firstLine="0"/>
      </w:pPr>
      <w:r>
        <w:rPr>
          <w:rFonts w:hint="eastAsia"/>
        </w:rPr>
        <w:t>ssh</w:t>
      </w:r>
      <w:r>
        <w:rPr>
          <w:rFonts w:hint="eastAsia"/>
        </w:rPr>
        <w:t>相互登录</w:t>
      </w:r>
    </w:p>
    <w:tbl>
      <w:tblPr>
        <w:tblStyle w:val="af0"/>
        <w:tblW w:w="0" w:type="auto"/>
        <w:tblLook w:val="04A0"/>
      </w:tblPr>
      <w:tblGrid>
        <w:gridCol w:w="8528"/>
      </w:tblGrid>
      <w:tr w:rsidR="005328CA" w:rsidRPr="00AF01EA" w:rsidTr="00343FCE">
        <w:tc>
          <w:tcPr>
            <w:tcW w:w="8528" w:type="dxa"/>
          </w:tcPr>
          <w:p w:rsidR="005328CA" w:rsidRPr="00AF01EA" w:rsidRDefault="007423C8" w:rsidP="00104E8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本地配置</w:t>
            </w:r>
            <w:r w:rsidR="00BE78B2">
              <w:rPr>
                <w:rFonts w:ascii="Consolas" w:hAnsi="Consolas" w:hint="eastAsia"/>
              </w:rPr>
              <w:t>。先用</w:t>
            </w:r>
            <w:r w:rsidR="00BE78B2">
              <w:rPr>
                <w:rFonts w:ascii="Consolas" w:hAnsi="Consolas" w:hint="eastAsia"/>
              </w:rPr>
              <w:t>ssh</w:t>
            </w:r>
            <w:r w:rsidR="00BE78B2">
              <w:rPr>
                <w:rFonts w:ascii="Consolas" w:hAnsi="Consolas" w:hint="eastAsia"/>
              </w:rPr>
              <w:t>登录主机，然后在</w:t>
            </w:r>
            <w:r w:rsidR="00BE78B2">
              <w:rPr>
                <w:rFonts w:ascii="Consolas" w:hAnsi="Consolas" w:hint="eastAsia"/>
              </w:rPr>
              <w:t>ssh-keygen</w:t>
            </w:r>
            <w:r w:rsidR="00BE78B2">
              <w:rPr>
                <w:rFonts w:ascii="Consolas" w:hAnsi="Consolas" w:hint="eastAsia"/>
              </w:rPr>
              <w:t>。</w:t>
            </w:r>
          </w:p>
        </w:tc>
      </w:tr>
      <w:tr w:rsidR="005328CA" w:rsidTr="00343FCE">
        <w:tc>
          <w:tcPr>
            <w:tcW w:w="8528" w:type="dxa"/>
          </w:tcPr>
          <w:p w:rsidR="007423C8" w:rsidRDefault="007423C8" w:rsidP="007423C8">
            <w:pPr>
              <w:spacing w:before="0" w:line="240" w:lineRule="auto"/>
            </w:pPr>
            <w:r>
              <w:t>[hadoop@dsjsdxm-test1 ~]$ ssh-keygen -t rsa</w:t>
            </w:r>
          </w:p>
          <w:p w:rsidR="007423C8" w:rsidRDefault="007423C8" w:rsidP="007423C8">
            <w:pPr>
              <w:spacing w:before="0" w:line="240" w:lineRule="auto"/>
            </w:pPr>
            <w:r>
              <w:t>Generating public/private rsa key pair.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Enter file in which to save the key (/home/hadoop/.ssh/id_rsa): 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Enter passphrase (empty for no passphrase): 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Enter same passphrase again: </w:t>
            </w:r>
          </w:p>
          <w:p w:rsidR="007423C8" w:rsidRDefault="007423C8" w:rsidP="007423C8">
            <w:pPr>
              <w:spacing w:before="0" w:line="240" w:lineRule="auto"/>
            </w:pPr>
            <w:r>
              <w:t>Your identification has been saved in /home/hadoop/.ssh/id_rsa.</w:t>
            </w:r>
          </w:p>
          <w:p w:rsidR="007423C8" w:rsidRDefault="007423C8" w:rsidP="007423C8">
            <w:pPr>
              <w:spacing w:before="0" w:line="240" w:lineRule="auto"/>
            </w:pPr>
            <w:r>
              <w:t>Your public key has been saved in /home/hadoop/.ssh/id_rsa.pub.</w:t>
            </w:r>
          </w:p>
          <w:p w:rsidR="007423C8" w:rsidRDefault="007423C8" w:rsidP="007423C8">
            <w:pPr>
              <w:spacing w:before="0" w:line="240" w:lineRule="auto"/>
            </w:pPr>
            <w:r>
              <w:t>The key fingerprint is:</w:t>
            </w:r>
          </w:p>
          <w:p w:rsidR="007423C8" w:rsidRDefault="007423C8" w:rsidP="007423C8">
            <w:pPr>
              <w:spacing w:before="0" w:line="240" w:lineRule="auto"/>
            </w:pPr>
            <w:r>
              <w:t>e6:21:45:83:26:dc:67:03:af:e6:90:f2:c4:a0:b4:c0 hadoop@dsjsdxm-test1</w:t>
            </w:r>
          </w:p>
          <w:p w:rsidR="007423C8" w:rsidRDefault="007423C8" w:rsidP="007423C8">
            <w:pPr>
              <w:spacing w:before="0" w:line="240" w:lineRule="auto"/>
            </w:pPr>
            <w:r>
              <w:t>The key's randomart image is:</w:t>
            </w:r>
          </w:p>
          <w:p w:rsidR="007423C8" w:rsidRDefault="007423C8" w:rsidP="007423C8">
            <w:pPr>
              <w:spacing w:before="0" w:line="240" w:lineRule="auto"/>
            </w:pPr>
            <w:r>
              <w:t>+--[ RSA 2048]----+</w:t>
            </w:r>
          </w:p>
          <w:p w:rsidR="007423C8" w:rsidRDefault="007423C8" w:rsidP="007423C8">
            <w:pPr>
              <w:spacing w:before="0" w:line="240" w:lineRule="auto"/>
            </w:pPr>
            <w:r>
              <w:t>|   . ..oo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|.   o +o+.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|.E.  o oo.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|o..o . o 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|... = + S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   + + + .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    . . .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         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         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+-----------------+</w:t>
            </w:r>
          </w:p>
          <w:p w:rsidR="007423C8" w:rsidRDefault="007423C8" w:rsidP="007423C8">
            <w:pPr>
              <w:spacing w:before="0" w:line="240" w:lineRule="auto"/>
            </w:pPr>
            <w:r>
              <w:t>[hadoop@dsjsdxm-test1 ~]$ cd ~/.ssh</w:t>
            </w:r>
          </w:p>
          <w:p w:rsidR="007423C8" w:rsidRDefault="007423C8" w:rsidP="007423C8">
            <w:pPr>
              <w:spacing w:before="0" w:line="240" w:lineRule="auto"/>
            </w:pPr>
            <w:r>
              <w:t>[hadoop@dsjsdxm-test1 .ssh]$ ls</w:t>
            </w:r>
          </w:p>
          <w:p w:rsidR="007423C8" w:rsidRDefault="007423C8" w:rsidP="007423C8">
            <w:pPr>
              <w:spacing w:before="0" w:line="240" w:lineRule="auto"/>
            </w:pPr>
            <w:r>
              <w:t>id_rsa  id_rsa.pub</w:t>
            </w:r>
          </w:p>
          <w:p w:rsidR="007423C8" w:rsidRDefault="007423C8" w:rsidP="007423C8">
            <w:pPr>
              <w:spacing w:before="0" w:line="240" w:lineRule="auto"/>
            </w:pPr>
            <w:r>
              <w:t>[hadoop@dsjsdxm-test1 .ssh]$ cp id_rsa.pub authorized_keys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[hadoop@dsjsdxm-test1 .ssh]$ ls -al authorized_keys </w:t>
            </w:r>
          </w:p>
          <w:p w:rsidR="007423C8" w:rsidRDefault="007423C8" w:rsidP="007423C8">
            <w:pPr>
              <w:spacing w:before="0" w:line="240" w:lineRule="auto"/>
            </w:pPr>
            <w:r>
              <w:t>-rw-r--r--. 1 hadoop hadoop 402 Jul  4 09:55 authorized_keys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[hadoop@dsjsdxm-test1 .ssh]$ chmod 600 authorized_keys 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[hadoop@dsjsdxm-test1 .ssh]$ ls -al authorized_keys </w:t>
            </w:r>
          </w:p>
          <w:p w:rsidR="007423C8" w:rsidRDefault="007423C8" w:rsidP="007423C8">
            <w:pPr>
              <w:spacing w:before="0" w:line="240" w:lineRule="auto"/>
            </w:pPr>
            <w:r>
              <w:t>-rw-------. 1 hadoop hadoop 402 Jul  4 09:55 authorized_keys</w:t>
            </w:r>
          </w:p>
          <w:p w:rsidR="005328CA" w:rsidRDefault="007423C8" w:rsidP="007423C8">
            <w:pPr>
              <w:spacing w:before="0" w:line="240" w:lineRule="auto"/>
            </w:pPr>
            <w:r>
              <w:t>[hadoop@dsjsdxm-test1 .ssh]$</w:t>
            </w:r>
          </w:p>
        </w:tc>
      </w:tr>
    </w:tbl>
    <w:p w:rsidR="005328CA" w:rsidRDefault="005328CA" w:rsidP="005328CA"/>
    <w:tbl>
      <w:tblPr>
        <w:tblStyle w:val="af0"/>
        <w:tblW w:w="0" w:type="auto"/>
        <w:tblLook w:val="04A0"/>
      </w:tblPr>
      <w:tblGrid>
        <w:gridCol w:w="8528"/>
      </w:tblGrid>
      <w:tr w:rsidR="007423C8" w:rsidRPr="00AF01EA" w:rsidTr="00343FCE">
        <w:tc>
          <w:tcPr>
            <w:tcW w:w="8528" w:type="dxa"/>
          </w:tcPr>
          <w:p w:rsidR="007423C8" w:rsidRPr="00AF01EA" w:rsidRDefault="007423C8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相互登录</w:t>
            </w:r>
          </w:p>
        </w:tc>
      </w:tr>
      <w:tr w:rsidR="007423C8" w:rsidTr="00343FCE">
        <w:tc>
          <w:tcPr>
            <w:tcW w:w="8528" w:type="dxa"/>
          </w:tcPr>
          <w:p w:rsidR="007423C8" w:rsidRDefault="0077434B" w:rsidP="00343FCE">
            <w:pPr>
              <w:spacing w:before="0" w:line="240" w:lineRule="auto"/>
            </w:pPr>
            <w:r>
              <w:rPr>
                <w:rFonts w:hint="eastAsia"/>
              </w:rPr>
              <w:t>拷贝对方机器的</w:t>
            </w:r>
            <w:r>
              <w:rPr>
                <w:rFonts w:hint="eastAsia"/>
              </w:rPr>
              <w:t>authorized_keys</w:t>
            </w:r>
            <w:r>
              <w:rPr>
                <w:rFonts w:hint="eastAsia"/>
              </w:rPr>
              <w:t>内容，追加到本地</w:t>
            </w:r>
            <w:r>
              <w:rPr>
                <w:rFonts w:hint="eastAsia"/>
              </w:rPr>
              <w:t>authorized_keys</w:t>
            </w:r>
            <w:r>
              <w:rPr>
                <w:rFonts w:hint="eastAsia"/>
              </w:rPr>
              <w:t>。每个机器一行记录。</w:t>
            </w:r>
          </w:p>
        </w:tc>
      </w:tr>
    </w:tbl>
    <w:p w:rsidR="007423C8" w:rsidRPr="005328CA" w:rsidRDefault="007423C8" w:rsidP="005328CA"/>
    <w:p w:rsidR="005D0ACE" w:rsidRDefault="005D0ACE" w:rsidP="005D0ACE">
      <w:pPr>
        <w:pStyle w:val="2"/>
        <w:spacing w:before="0" w:after="0" w:line="240" w:lineRule="auto"/>
        <w:ind w:firstLine="0"/>
      </w:pP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rsutdio</w:t>
      </w:r>
    </w:p>
    <w:p w:rsidR="00D8295C" w:rsidRDefault="003529D7" w:rsidP="009035AE">
      <w:pPr>
        <w:spacing w:before="0" w:line="240" w:lineRule="auto"/>
      </w:pPr>
      <w:r>
        <w:rPr>
          <w:rFonts w:hint="eastAsia"/>
        </w:rPr>
        <w:t>请参见</w:t>
      </w:r>
      <w:r>
        <w:t>”</w:t>
      </w:r>
      <w:r w:rsidRPr="003529D7">
        <w:rPr>
          <w:rFonts w:hint="eastAsia"/>
        </w:rPr>
        <w:t xml:space="preserve"> history.</w:t>
      </w:r>
      <w:r w:rsidRPr="003529D7">
        <w:rPr>
          <w:rFonts w:hint="eastAsia"/>
        </w:rPr>
        <w:t>安装</w:t>
      </w:r>
      <w:r w:rsidRPr="003529D7">
        <w:rPr>
          <w:rFonts w:hint="eastAsia"/>
        </w:rPr>
        <w:t>R</w:t>
      </w:r>
      <w:r w:rsidRPr="003529D7">
        <w:rPr>
          <w:rFonts w:hint="eastAsia"/>
        </w:rPr>
        <w:t>和</w:t>
      </w:r>
      <w:r w:rsidRPr="003529D7">
        <w:rPr>
          <w:rFonts w:hint="eastAsia"/>
        </w:rPr>
        <w:t>rstudio.20140704.txt</w:t>
      </w:r>
      <w:r>
        <w:t>”</w:t>
      </w:r>
    </w:p>
    <w:p w:rsidR="005D0ACE" w:rsidRDefault="005D0ACE" w:rsidP="009035AE">
      <w:pPr>
        <w:spacing w:before="0" w:line="240" w:lineRule="auto"/>
        <w:rPr>
          <w:rFonts w:hint="eastAsia"/>
        </w:rPr>
      </w:pPr>
    </w:p>
    <w:p w:rsidR="00D07323" w:rsidRDefault="00D07323" w:rsidP="00D07323">
      <w:pPr>
        <w:pStyle w:val="3"/>
        <w:spacing w:before="0" w:after="0" w:line="240" w:lineRule="auto"/>
      </w:pP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时的错误及解决</w:t>
      </w:r>
    </w:p>
    <w:p w:rsidR="00D07323" w:rsidRDefault="00D07323" w:rsidP="00D07323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D07323" w:rsidRPr="00AF01EA" w:rsidTr="00727FFB">
        <w:tc>
          <w:tcPr>
            <w:tcW w:w="8528" w:type="dxa"/>
          </w:tcPr>
          <w:p w:rsidR="00D07323" w:rsidRPr="00D07323" w:rsidRDefault="00D07323" w:rsidP="00727FFB">
            <w:pPr>
              <w:spacing w:before="0" w:line="240" w:lineRule="auto"/>
              <w:rPr>
                <w:rFonts w:hint="eastAsia"/>
                <w:b/>
              </w:rPr>
            </w:pPr>
            <w:r w:rsidRPr="00D07323">
              <w:rPr>
                <w:b/>
              </w:rPr>
              <w:t>configure: error: --with-readline=yes (default) and headers/libs are not available</w:t>
            </w:r>
          </w:p>
          <w:p w:rsidR="00D07323" w:rsidRDefault="00D07323" w:rsidP="00727FFB">
            <w:pPr>
              <w:spacing w:before="0" w:line="240" w:lineRule="auto"/>
              <w:rPr>
                <w:rFonts w:hint="eastAsia"/>
              </w:rPr>
            </w:pPr>
          </w:p>
          <w:p w:rsidR="00D07323" w:rsidRDefault="00D07323" w:rsidP="00D07323">
            <w:pPr>
              <w:spacing w:before="0" w:line="240" w:lineRule="auto"/>
              <w:rPr>
                <w:rFonts w:hint="eastAsia"/>
              </w:rPr>
            </w:pPr>
            <w:r>
              <w:t>[hadoop@slave-hadoop-01 R-rc-20140702]$ ./configure --enable-R-shlib</w:t>
            </w:r>
          </w:p>
          <w:p w:rsidR="00D07323" w:rsidRDefault="00D07323" w:rsidP="00D07323">
            <w:pPr>
              <w:spacing w:before="0" w:line="240" w:lineRule="auto"/>
            </w:pPr>
            <w:r>
              <w:t>checking for history_truncate_file... no</w:t>
            </w:r>
          </w:p>
          <w:p w:rsidR="00D07323" w:rsidRDefault="00D07323" w:rsidP="00D07323">
            <w:pPr>
              <w:spacing w:before="0" w:line="240" w:lineRule="auto"/>
            </w:pPr>
            <w:r>
              <w:t>configure: error: --with-readline=yes (default) and headers/libs are not available</w:t>
            </w:r>
          </w:p>
          <w:p w:rsidR="00D07323" w:rsidRPr="00D07323" w:rsidRDefault="00D07323" w:rsidP="00727FFB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D07323" w:rsidTr="00727FFB">
        <w:tc>
          <w:tcPr>
            <w:tcW w:w="8528" w:type="dxa"/>
          </w:tcPr>
          <w:p w:rsidR="00D07323" w:rsidRDefault="00E81EE6" w:rsidP="00D07323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 w:rsidRPr="00E81EE6">
              <w:t>readline-devel</w:t>
            </w:r>
          </w:p>
          <w:p w:rsidR="00E81EE6" w:rsidRPr="00D07323" w:rsidRDefault="00E81EE6" w:rsidP="00D07323">
            <w:pPr>
              <w:spacing w:before="0" w:line="240" w:lineRule="auto"/>
              <w:rPr>
                <w:rFonts w:hint="eastAsia"/>
              </w:rPr>
            </w:pPr>
            <w:r w:rsidRPr="00E81EE6">
              <w:t>sudo yum install readline-devel</w:t>
            </w:r>
          </w:p>
        </w:tc>
      </w:tr>
    </w:tbl>
    <w:p w:rsidR="00D07323" w:rsidRPr="00D07323" w:rsidRDefault="00D07323" w:rsidP="009035AE">
      <w:pPr>
        <w:spacing w:before="0" w:line="240" w:lineRule="auto"/>
      </w:pPr>
    </w:p>
    <w:p w:rsidR="00B1063A" w:rsidRDefault="00B1063A" w:rsidP="009035AE">
      <w:pPr>
        <w:spacing w:before="0" w:line="240" w:lineRule="auto"/>
      </w:pPr>
    </w:p>
    <w:p w:rsidR="00B1063A" w:rsidRDefault="00354AF6" w:rsidP="00FC34D8">
      <w:pPr>
        <w:pStyle w:val="3"/>
        <w:spacing w:before="0" w:after="0" w:line="240" w:lineRule="auto"/>
      </w:pPr>
      <w:r>
        <w:rPr>
          <w:rFonts w:hint="eastAsia"/>
        </w:rPr>
        <w:t>mount</w:t>
      </w:r>
      <w:r>
        <w:rPr>
          <w:rFonts w:hint="eastAsia"/>
        </w:rPr>
        <w:t>系统安装包作为</w:t>
      </w:r>
      <w:r>
        <w:rPr>
          <w:rFonts w:hint="eastAsia"/>
        </w:rPr>
        <w:t>repos</w:t>
      </w:r>
    </w:p>
    <w:p w:rsidR="00B1063A" w:rsidRDefault="00B1063A" w:rsidP="009035AE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630C7F" w:rsidRPr="00AF01EA" w:rsidTr="00727FFB">
        <w:tc>
          <w:tcPr>
            <w:tcW w:w="8528" w:type="dxa"/>
          </w:tcPr>
          <w:p w:rsidR="00630C7F" w:rsidRPr="00AF01EA" w:rsidRDefault="00630C7F" w:rsidP="00630C7F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hint="eastAsia"/>
              </w:rPr>
              <w:t>mount</w:t>
            </w:r>
            <w:r>
              <w:rPr>
                <w:rFonts w:hint="eastAsia"/>
              </w:rPr>
              <w:t>系统安装包作为</w:t>
            </w:r>
            <w:r>
              <w:rPr>
                <w:rFonts w:hint="eastAsia"/>
              </w:rPr>
              <w:t>repos</w:t>
            </w:r>
          </w:p>
        </w:tc>
      </w:tr>
      <w:tr w:rsidR="00630C7F" w:rsidTr="00727FFB">
        <w:tc>
          <w:tcPr>
            <w:tcW w:w="8528" w:type="dxa"/>
          </w:tcPr>
          <w:p w:rsidR="00630C7F" w:rsidRDefault="005D528D" w:rsidP="00727FFB">
            <w:pPr>
              <w:spacing w:before="0" w:line="240" w:lineRule="auto"/>
            </w:pPr>
            <w:r w:rsidRPr="00B1063A">
              <w:t>sudo mount -t iso9660 -o loop /home/hadoop/pkg-bak/CentOS-6.5-x86_64-bin-DVD1.iso /media/CentOS</w:t>
            </w:r>
          </w:p>
          <w:p w:rsidR="00505993" w:rsidRDefault="00505993" w:rsidP="00727FFB">
            <w:pPr>
              <w:spacing w:before="0" w:line="240" w:lineRule="auto"/>
            </w:pPr>
          </w:p>
          <w:p w:rsidR="00505993" w:rsidRDefault="00505993" w:rsidP="00727FFB">
            <w:pPr>
              <w:spacing w:before="0" w:line="240" w:lineRule="auto"/>
            </w:pPr>
            <w:r>
              <w:rPr>
                <w:rFonts w:hint="eastAsia"/>
              </w:rPr>
              <w:t>其他相关命令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320  cd /etc/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321  ls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322  cd yum.repos.d/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323  ls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324  pwd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325  ls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326  pwd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327  mkdir bak.etc_yum.repos.d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328  mkdir ~/bak.etc_yum.repos.d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329  sudo mv * ~/bak.etc_yum.repos.d/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330  cp ~/bak.etc_yum.repos.d/CentOS-Media.repo 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331  cp ~/bak.etc_yum.repos.d/CentOS-Media.repo .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332  sudo cp ~/bak.etc_yum.repos.d/CentOS-Media.repo .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333  ls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334  pwd</w:t>
            </w:r>
          </w:p>
          <w:p w:rsidR="00505993" w:rsidRDefault="00505993" w:rsidP="00505993">
            <w:pPr>
              <w:spacing w:before="0" w:line="240" w:lineRule="auto"/>
            </w:pPr>
            <w:r>
              <w:t xml:space="preserve">  335  vi CentOS-Media.repo</w:t>
            </w:r>
          </w:p>
          <w:p w:rsidR="008E328D" w:rsidRDefault="008E328D" w:rsidP="00505993">
            <w:pPr>
              <w:spacing w:before="0" w:line="240" w:lineRule="auto"/>
            </w:pPr>
          </w:p>
          <w:p w:rsidR="008E328D" w:rsidRDefault="008E328D" w:rsidP="008E328D">
            <w:pPr>
              <w:spacing w:before="0" w:line="240" w:lineRule="auto"/>
            </w:pPr>
            <w:r>
              <w:t>[hadoop@master-hadoop pkg-bak]$ cat /etc/yum.repos.d/CentOS-Media.repo</w:t>
            </w:r>
          </w:p>
          <w:p w:rsidR="008E328D" w:rsidRDefault="008E328D" w:rsidP="008E328D">
            <w:pPr>
              <w:spacing w:before="0" w:line="240" w:lineRule="auto"/>
            </w:pPr>
            <w:r>
              <w:t># CentOS-Media.repo</w:t>
            </w:r>
          </w:p>
          <w:p w:rsidR="008E328D" w:rsidRDefault="008E328D" w:rsidP="008E328D">
            <w:pPr>
              <w:spacing w:before="0" w:line="240" w:lineRule="auto"/>
            </w:pPr>
            <w:r>
              <w:t>#</w:t>
            </w:r>
          </w:p>
          <w:p w:rsidR="008E328D" w:rsidRDefault="008E328D" w:rsidP="008E328D">
            <w:pPr>
              <w:spacing w:before="0" w:line="240" w:lineRule="auto"/>
            </w:pPr>
            <w:r>
              <w:t>#  This repo can be used with mounted DVD media, verify the mount point for</w:t>
            </w:r>
          </w:p>
          <w:p w:rsidR="008E328D" w:rsidRDefault="008E328D" w:rsidP="008E328D">
            <w:pPr>
              <w:spacing w:before="0" w:line="240" w:lineRule="auto"/>
            </w:pPr>
            <w:r>
              <w:t>#  CentOS-6.  You can use this repo and yum to install items directly off the</w:t>
            </w:r>
          </w:p>
          <w:p w:rsidR="008E328D" w:rsidRDefault="008E328D" w:rsidP="008E328D">
            <w:pPr>
              <w:spacing w:before="0" w:line="240" w:lineRule="auto"/>
            </w:pPr>
            <w:r>
              <w:t>#  DVD ISO that we release.</w:t>
            </w:r>
          </w:p>
          <w:p w:rsidR="008E328D" w:rsidRDefault="008E328D" w:rsidP="008E328D">
            <w:pPr>
              <w:spacing w:before="0" w:line="240" w:lineRule="auto"/>
            </w:pPr>
            <w:r>
              <w:t>#</w:t>
            </w:r>
          </w:p>
          <w:p w:rsidR="008E328D" w:rsidRDefault="008E328D" w:rsidP="008E328D">
            <w:pPr>
              <w:spacing w:before="0" w:line="240" w:lineRule="auto"/>
            </w:pPr>
            <w:r>
              <w:t># To use this repo, put in your DVD and use it with the other repos too:</w:t>
            </w:r>
          </w:p>
          <w:p w:rsidR="008E328D" w:rsidRDefault="008E328D" w:rsidP="008E328D">
            <w:pPr>
              <w:spacing w:before="0" w:line="240" w:lineRule="auto"/>
            </w:pPr>
            <w:r>
              <w:t>#  yum --enablerepo=c6-media [command]</w:t>
            </w:r>
          </w:p>
          <w:p w:rsidR="008E328D" w:rsidRDefault="008E328D" w:rsidP="008E328D">
            <w:pPr>
              <w:spacing w:before="0" w:line="240" w:lineRule="auto"/>
            </w:pPr>
            <w:r>
              <w:t xml:space="preserve">#  </w:t>
            </w:r>
          </w:p>
          <w:p w:rsidR="008E328D" w:rsidRDefault="008E328D" w:rsidP="008E328D">
            <w:pPr>
              <w:spacing w:before="0" w:line="240" w:lineRule="auto"/>
            </w:pPr>
            <w:r>
              <w:t># or for ONLY the media repo, do this:</w:t>
            </w:r>
          </w:p>
          <w:p w:rsidR="008E328D" w:rsidRDefault="008E328D" w:rsidP="008E328D">
            <w:pPr>
              <w:spacing w:before="0" w:line="240" w:lineRule="auto"/>
            </w:pPr>
            <w:r>
              <w:t>#</w:t>
            </w:r>
          </w:p>
          <w:p w:rsidR="008E328D" w:rsidRDefault="008E328D" w:rsidP="008E328D">
            <w:pPr>
              <w:spacing w:before="0" w:line="240" w:lineRule="auto"/>
            </w:pPr>
            <w:r>
              <w:t>#  yum --disablerepo=\* --enablerepo=c6-media [command]</w:t>
            </w:r>
          </w:p>
          <w:p w:rsidR="008E328D" w:rsidRDefault="008E328D" w:rsidP="008E328D">
            <w:pPr>
              <w:spacing w:before="0" w:line="240" w:lineRule="auto"/>
            </w:pPr>
            <w:r>
              <w:t xml:space="preserve"> </w:t>
            </w:r>
          </w:p>
          <w:p w:rsidR="008E328D" w:rsidRDefault="008E328D" w:rsidP="008E328D">
            <w:pPr>
              <w:spacing w:before="0" w:line="240" w:lineRule="auto"/>
            </w:pPr>
            <w:r>
              <w:t>[c6-media]</w:t>
            </w:r>
          </w:p>
          <w:p w:rsidR="008E328D" w:rsidRDefault="008E328D" w:rsidP="008E328D">
            <w:pPr>
              <w:spacing w:before="0" w:line="240" w:lineRule="auto"/>
            </w:pPr>
            <w:r>
              <w:t>name=CentOS-$releasever - Media</w:t>
            </w:r>
          </w:p>
          <w:p w:rsidR="008E328D" w:rsidRDefault="008E328D" w:rsidP="008E328D">
            <w:pPr>
              <w:spacing w:before="0" w:line="240" w:lineRule="auto"/>
            </w:pPr>
            <w:r>
              <w:t>baseurl=file:///media/CentOS/</w:t>
            </w:r>
          </w:p>
          <w:p w:rsidR="008E328D" w:rsidRDefault="008E328D" w:rsidP="008E328D">
            <w:pPr>
              <w:spacing w:before="0" w:line="240" w:lineRule="auto"/>
            </w:pPr>
            <w:r>
              <w:t xml:space="preserve">        file:///media/cdrom/</w:t>
            </w:r>
          </w:p>
          <w:p w:rsidR="008E328D" w:rsidRDefault="008E328D" w:rsidP="008E328D">
            <w:pPr>
              <w:spacing w:before="0" w:line="240" w:lineRule="auto"/>
            </w:pPr>
            <w:r>
              <w:lastRenderedPageBreak/>
              <w:t xml:space="preserve">        file:///media/cdrecorder/</w:t>
            </w:r>
          </w:p>
          <w:p w:rsidR="008E328D" w:rsidRDefault="008E328D" w:rsidP="008E328D">
            <w:pPr>
              <w:spacing w:before="0" w:line="240" w:lineRule="auto"/>
            </w:pPr>
            <w:r>
              <w:t>gpgcheck=1</w:t>
            </w:r>
          </w:p>
          <w:p w:rsidR="008E328D" w:rsidRDefault="008E328D" w:rsidP="008E328D">
            <w:pPr>
              <w:spacing w:before="0" w:line="240" w:lineRule="auto"/>
            </w:pPr>
            <w:r>
              <w:t>enabled=1</w:t>
            </w:r>
          </w:p>
          <w:p w:rsidR="008E328D" w:rsidRDefault="008E328D" w:rsidP="008E328D">
            <w:pPr>
              <w:spacing w:before="0" w:line="240" w:lineRule="auto"/>
            </w:pPr>
            <w:r>
              <w:t>gpgkey=file:///etc/pki/rpm-gpg/RPM-GPG-KEY-CentOS-6</w:t>
            </w:r>
          </w:p>
        </w:tc>
      </w:tr>
    </w:tbl>
    <w:p w:rsidR="00630C7F" w:rsidRPr="00630C7F" w:rsidRDefault="00630C7F" w:rsidP="009035AE">
      <w:pPr>
        <w:spacing w:before="0" w:line="240" w:lineRule="auto"/>
      </w:pPr>
    </w:p>
    <w:p w:rsidR="00B1063A" w:rsidRDefault="00B1063A" w:rsidP="009035AE">
      <w:pPr>
        <w:spacing w:before="0" w:line="240" w:lineRule="auto"/>
      </w:pPr>
    </w:p>
    <w:p w:rsidR="00EF44C5" w:rsidRDefault="00EF44C5" w:rsidP="009035AE">
      <w:pPr>
        <w:spacing w:before="0" w:line="240" w:lineRule="auto"/>
      </w:pPr>
      <w:r w:rsidRPr="00CA4215">
        <w:rPr>
          <w:rFonts w:hint="eastAsia"/>
          <w:b/>
        </w:rPr>
        <w:t>特别注意</w:t>
      </w:r>
      <w:r w:rsidRPr="00CA4215">
        <w:rPr>
          <w:rFonts w:hint="eastAsia"/>
          <w:b/>
        </w:rPr>
        <w:t xml:space="preserve">: </w:t>
      </w:r>
      <w:r w:rsidRPr="00CA4215">
        <w:rPr>
          <w:rFonts w:hint="eastAsia"/>
          <w:b/>
        </w:rPr>
        <w:t>启动</w:t>
      </w:r>
      <w:r w:rsidRPr="00CA4215">
        <w:rPr>
          <w:rFonts w:hint="eastAsia"/>
          <w:b/>
        </w:rPr>
        <w:t>rstudio</w:t>
      </w:r>
      <w:r w:rsidRPr="00CA4215">
        <w:rPr>
          <w:rFonts w:hint="eastAsia"/>
          <w:b/>
        </w:rPr>
        <w:t>时，需要设置</w:t>
      </w:r>
      <w:r w:rsidRPr="00CA4215">
        <w:rPr>
          <w:rFonts w:hint="eastAsia"/>
          <w:b/>
        </w:rPr>
        <w:t xml:space="preserve"> export LANG=C</w:t>
      </w:r>
      <w:r w:rsidRPr="00CA4215">
        <w:rPr>
          <w:rFonts w:hint="eastAsia"/>
          <w:b/>
        </w:rPr>
        <w:t>。原因，不知道</w:t>
      </w:r>
      <w:r>
        <w:rPr>
          <w:rFonts w:hint="eastAsia"/>
        </w:rPr>
        <w:t>。</w:t>
      </w:r>
    </w:p>
    <w:p w:rsidR="00BE1153" w:rsidRPr="00FB28A7" w:rsidRDefault="00BE1153" w:rsidP="009035AE">
      <w:pPr>
        <w:spacing w:before="0" w:line="240" w:lineRule="auto"/>
        <w:rPr>
          <w:strike/>
        </w:rPr>
      </w:pPr>
      <w:r w:rsidRPr="00FB28A7">
        <w:rPr>
          <w:rFonts w:hint="eastAsia"/>
          <w:strike/>
        </w:rPr>
        <w:t>其他时候，又需要改回来。</w:t>
      </w:r>
      <w:r w:rsidRPr="00FB28A7">
        <w:rPr>
          <w:rFonts w:hint="eastAsia"/>
          <w:strike/>
        </w:rPr>
        <w:t xml:space="preserve"> export LANG=zh_us.UTF-8</w:t>
      </w:r>
    </w:p>
    <w:p w:rsidR="00FB28A7" w:rsidRDefault="00FB28A7" w:rsidP="008722FD">
      <w:pPr>
        <w:pStyle w:val="2"/>
        <w:spacing w:before="0" w:after="0" w:line="240" w:lineRule="auto"/>
        <w:ind w:firstLine="0"/>
      </w:pPr>
      <w:r>
        <w:rPr>
          <w:rFonts w:hint="eastAsia"/>
        </w:rPr>
        <w:t>公共</w:t>
      </w:r>
      <w:r>
        <w:rPr>
          <w:rFonts w:hint="eastAsia"/>
        </w:rPr>
        <w:t>javacp</w:t>
      </w:r>
      <w:r>
        <w:rPr>
          <w:rFonts w:hint="eastAsia"/>
        </w:rPr>
        <w:t>配置</w:t>
      </w:r>
    </w:p>
    <w:tbl>
      <w:tblPr>
        <w:tblStyle w:val="af0"/>
        <w:tblW w:w="0" w:type="auto"/>
        <w:tblLook w:val="04A0"/>
      </w:tblPr>
      <w:tblGrid>
        <w:gridCol w:w="8528"/>
      </w:tblGrid>
      <w:tr w:rsidR="0002071B" w:rsidRPr="00AF01EA" w:rsidTr="00343FCE">
        <w:tc>
          <w:tcPr>
            <w:tcW w:w="8528" w:type="dxa"/>
          </w:tcPr>
          <w:p w:rsidR="0002071B" w:rsidRPr="00AF01EA" w:rsidRDefault="0002071B" w:rsidP="000A7570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 w:rsidR="000A7570">
              <w:rPr>
                <w:rFonts w:ascii="Consolas" w:hAnsi="Consolas" w:hint="eastAsia"/>
              </w:rPr>
              <w:t>“</w:t>
            </w:r>
            <w:r w:rsidR="000A7570">
              <w:rPr>
                <w:rFonts w:ascii="Consolas" w:hAnsi="Consolas" w:hint="eastAsia"/>
              </w:rPr>
              <w:t>/opt/java_cp</w:t>
            </w:r>
            <w:r w:rsidR="000A7570">
              <w:rPr>
                <w:rFonts w:ascii="Consolas" w:hAnsi="Consolas" w:hint="eastAsia"/>
              </w:rPr>
              <w:t>”目录下存放各种驱动</w:t>
            </w:r>
          </w:p>
        </w:tc>
      </w:tr>
      <w:tr w:rsidR="0002071B" w:rsidTr="00343FCE">
        <w:tc>
          <w:tcPr>
            <w:tcW w:w="8528" w:type="dxa"/>
          </w:tcPr>
          <w:p w:rsidR="0002071B" w:rsidRDefault="000A7570" w:rsidP="00343FCE">
            <w:pPr>
              <w:spacing w:before="0" w:line="240" w:lineRule="auto"/>
            </w:pPr>
            <w:r w:rsidRPr="000A7570">
              <w:t>CLASSPATH=/opt/java_cp/mysql-connector-java-5.1.27.jar:/opt/java_cp/ojdbc6.jar:/opt/java_cp/ojdbc6_g.jar</w:t>
            </w:r>
          </w:p>
        </w:tc>
      </w:tr>
    </w:tbl>
    <w:p w:rsidR="00F33E6F" w:rsidRPr="0002071B" w:rsidRDefault="00F33E6F" w:rsidP="00F33E6F"/>
    <w:p w:rsidR="008722FD" w:rsidRDefault="003E50A8" w:rsidP="008722FD">
      <w:pPr>
        <w:pStyle w:val="2"/>
        <w:spacing w:before="0" w:after="0" w:line="240" w:lineRule="auto"/>
        <w:ind w:firstLine="0"/>
      </w:pPr>
      <w:r>
        <w:rPr>
          <w:rFonts w:hint="eastAsia"/>
        </w:rPr>
        <w:t>配置</w:t>
      </w:r>
      <w:r>
        <w:rPr>
          <w:rFonts w:hint="eastAsia"/>
        </w:rPr>
        <w:t>hive</w:t>
      </w:r>
    </w:p>
    <w:p w:rsidR="003E50A8" w:rsidRPr="003E50A8" w:rsidRDefault="008A0EDB" w:rsidP="008A0EDB">
      <w:pPr>
        <w:pStyle w:val="3"/>
        <w:spacing w:before="0" w:after="0" w:line="240" w:lineRule="auto"/>
      </w:pPr>
      <w:r>
        <w:rPr>
          <w:rFonts w:hint="eastAsia"/>
        </w:rPr>
        <w:t>采用</w:t>
      </w:r>
      <w:r>
        <w:rPr>
          <w:rFonts w:hint="eastAsia"/>
        </w:rPr>
        <w:t>mysql</w:t>
      </w:r>
      <w:r>
        <w:rPr>
          <w:rFonts w:hint="eastAsia"/>
        </w:rPr>
        <w:t>存储</w:t>
      </w:r>
      <w:r>
        <w:rPr>
          <w:rFonts w:hint="eastAsia"/>
        </w:rPr>
        <w:t>metadata</w:t>
      </w:r>
    </w:p>
    <w:p w:rsidR="008722FD" w:rsidRDefault="008722FD" w:rsidP="009035AE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155993" w:rsidRPr="00AF01EA" w:rsidTr="00343FCE">
        <w:tc>
          <w:tcPr>
            <w:tcW w:w="8528" w:type="dxa"/>
          </w:tcPr>
          <w:p w:rsidR="00155993" w:rsidRPr="00AF01EA" w:rsidRDefault="00155993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</w:t>
            </w:r>
            <w:r>
              <w:rPr>
                <w:rFonts w:ascii="Consolas" w:hAnsi="Consolas" w:hint="eastAsia"/>
              </w:rPr>
              <w:t>mysql</w:t>
            </w:r>
            <w:r>
              <w:rPr>
                <w:rFonts w:ascii="Consolas" w:hAnsi="Consolas" w:hint="eastAsia"/>
              </w:rPr>
              <w:t>中创建</w:t>
            </w:r>
            <w:r>
              <w:rPr>
                <w:rFonts w:ascii="Consolas" w:hAnsi="Consolas" w:hint="eastAsia"/>
              </w:rPr>
              <w:t>hive</w:t>
            </w:r>
            <w:r>
              <w:rPr>
                <w:rFonts w:ascii="Consolas" w:hAnsi="Consolas" w:hint="eastAsia"/>
              </w:rPr>
              <w:t>用户</w:t>
            </w:r>
          </w:p>
        </w:tc>
      </w:tr>
      <w:tr w:rsidR="00155993" w:rsidTr="00343FCE">
        <w:tc>
          <w:tcPr>
            <w:tcW w:w="8528" w:type="dxa"/>
          </w:tcPr>
          <w:p w:rsidR="003179CD" w:rsidRDefault="003179CD" w:rsidP="003179CD">
            <w:pPr>
              <w:spacing w:before="0" w:line="240" w:lineRule="auto"/>
            </w:pPr>
            <w:r>
              <w:t>create user 'hive'@'%' indentified by 'hiv</w:t>
            </w:r>
            <w:r w:rsidR="001617EB">
              <w:rPr>
                <w:rFonts w:hint="eastAsia"/>
              </w:rPr>
              <w:t>e</w:t>
            </w:r>
            <w:r>
              <w:t>';</w:t>
            </w:r>
          </w:p>
          <w:p w:rsidR="003179CD" w:rsidRDefault="003179CD" w:rsidP="003179CD">
            <w:pPr>
              <w:spacing w:before="0" w:line="240" w:lineRule="auto"/>
            </w:pPr>
            <w:r>
              <w:t>grant all privileges on *.* to 'hive'@'%' with grant option;</w:t>
            </w:r>
          </w:p>
          <w:p w:rsidR="003179CD" w:rsidRDefault="003179CD" w:rsidP="003179CD">
            <w:pPr>
              <w:spacing w:before="0" w:line="240" w:lineRule="auto"/>
            </w:pPr>
            <w:r>
              <w:t>grant all privileges on *.* to 'root'@'%' with grant option;</w:t>
            </w:r>
          </w:p>
          <w:p w:rsidR="00155993" w:rsidRDefault="003179CD" w:rsidP="003179CD">
            <w:pPr>
              <w:spacing w:before="0" w:line="240" w:lineRule="auto"/>
              <w:rPr>
                <w:rFonts w:hint="eastAsia"/>
              </w:rPr>
            </w:pPr>
            <w:r>
              <w:t>flush privileges;</w:t>
            </w:r>
          </w:p>
          <w:p w:rsidR="00841F73" w:rsidRDefault="00841F73" w:rsidP="003179CD">
            <w:pPr>
              <w:spacing w:before="0" w:line="240" w:lineRule="auto"/>
              <w:rPr>
                <w:rFonts w:hint="eastAsia"/>
              </w:rPr>
            </w:pPr>
          </w:p>
          <w:p w:rsidR="00841F73" w:rsidRDefault="00841F73" w:rsidP="003179CD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/etc/mysql/my.cnf</w:t>
            </w:r>
            <w:r>
              <w:rPr>
                <w:rFonts w:hint="eastAsia"/>
              </w:rPr>
              <w:t>，调整其绑定的</w:t>
            </w:r>
            <w:r>
              <w:rPr>
                <w:rFonts w:hint="eastAsia"/>
              </w:rPr>
              <w:t>ip</w:t>
            </w:r>
          </w:p>
          <w:p w:rsidR="00841F73" w:rsidRDefault="00841F73" w:rsidP="003179CD">
            <w:pPr>
              <w:spacing w:before="0" w:line="240" w:lineRule="auto"/>
            </w:pPr>
            <w:r>
              <w:rPr>
                <w:rFonts w:hint="eastAsia"/>
              </w:rPr>
              <w:t>注释掉</w:t>
            </w:r>
            <w:r>
              <w:rPr>
                <w:rFonts w:hint="eastAsia"/>
              </w:rPr>
              <w:t xml:space="preserve"> # bind-address = 127.0.0.1</w:t>
            </w:r>
          </w:p>
        </w:tc>
      </w:tr>
      <w:tr w:rsidR="00133290" w:rsidTr="00343FCE">
        <w:tc>
          <w:tcPr>
            <w:tcW w:w="8528" w:type="dxa"/>
          </w:tcPr>
          <w:p w:rsidR="00133290" w:rsidRPr="007E4DC1" w:rsidRDefault="00133290" w:rsidP="003179CD">
            <w:pPr>
              <w:spacing w:before="0" w:line="240" w:lineRule="auto"/>
              <w:rPr>
                <w:b/>
              </w:rPr>
            </w:pPr>
            <w:r w:rsidRPr="007E4DC1">
              <w:rPr>
                <w:rFonts w:hint="eastAsia"/>
                <w:b/>
              </w:rPr>
              <w:t>创建</w:t>
            </w:r>
            <w:r w:rsidRPr="007E4DC1">
              <w:rPr>
                <w:rFonts w:hint="eastAsia"/>
                <w:b/>
              </w:rPr>
              <w:t>hive</w:t>
            </w:r>
            <w:r w:rsidRPr="007E4DC1">
              <w:rPr>
                <w:rFonts w:hint="eastAsia"/>
                <w:b/>
              </w:rPr>
              <w:t>数据库</w:t>
            </w:r>
          </w:p>
        </w:tc>
      </w:tr>
      <w:tr w:rsidR="00133290" w:rsidTr="00343FCE">
        <w:tc>
          <w:tcPr>
            <w:tcW w:w="8528" w:type="dxa"/>
          </w:tcPr>
          <w:p w:rsidR="00133290" w:rsidRDefault="00F25B9C" w:rsidP="003179CD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用户登录</w:t>
            </w:r>
          </w:p>
          <w:p w:rsidR="00F25B9C" w:rsidRDefault="00F25B9C" w:rsidP="003179CD">
            <w:pPr>
              <w:spacing w:before="0" w:line="240" w:lineRule="auto"/>
            </w:pPr>
            <w:r w:rsidRPr="00F25B9C">
              <w:t>mysql -u hive -phive -h master-hadoop</w:t>
            </w:r>
          </w:p>
          <w:p w:rsidR="00F25B9C" w:rsidRPr="007E4DC1" w:rsidRDefault="007E4DC1" w:rsidP="003179CD">
            <w:pPr>
              <w:spacing w:before="0" w:line="240" w:lineRule="auto"/>
              <w:rPr>
                <w:strike/>
              </w:rPr>
            </w:pPr>
            <w:r w:rsidRPr="007E4DC1">
              <w:rPr>
                <w:rFonts w:hint="eastAsia"/>
                <w:strike/>
              </w:rPr>
              <w:t xml:space="preserve"># </w:t>
            </w:r>
            <w:r w:rsidRPr="007E4DC1">
              <w:rPr>
                <w:rFonts w:hint="eastAsia"/>
                <w:strike/>
              </w:rPr>
              <w:t>创建</w:t>
            </w:r>
            <w:r w:rsidRPr="007E4DC1">
              <w:rPr>
                <w:rFonts w:hint="eastAsia"/>
                <w:strike/>
              </w:rPr>
              <w:t>hive</w:t>
            </w:r>
            <w:r w:rsidRPr="007E4DC1">
              <w:rPr>
                <w:rFonts w:hint="eastAsia"/>
                <w:strike/>
              </w:rPr>
              <w:t>数据库</w:t>
            </w:r>
            <w:r w:rsidRPr="007E4DC1">
              <w:rPr>
                <w:rFonts w:hint="eastAsia"/>
                <w:strike/>
              </w:rPr>
              <w:t>---</w:t>
            </w:r>
            <w:r w:rsidRPr="007E4DC1">
              <w:rPr>
                <w:rFonts w:hint="eastAsia"/>
                <w:strike/>
              </w:rPr>
              <w:t>也可以由</w:t>
            </w:r>
            <w:r w:rsidRPr="007E4DC1">
              <w:rPr>
                <w:rFonts w:hint="eastAsia"/>
                <w:strike/>
              </w:rPr>
              <w:t>hive</w:t>
            </w:r>
            <w:r w:rsidRPr="007E4DC1">
              <w:rPr>
                <w:rFonts w:hint="eastAsia"/>
                <w:strike/>
              </w:rPr>
              <w:t>自动创建</w:t>
            </w:r>
          </w:p>
          <w:p w:rsidR="007E4DC1" w:rsidRPr="007E4DC1" w:rsidRDefault="007E4DC1" w:rsidP="007E4DC1">
            <w:pPr>
              <w:spacing w:before="0" w:line="240" w:lineRule="auto"/>
              <w:rPr>
                <w:strike/>
              </w:rPr>
            </w:pPr>
            <w:r w:rsidRPr="007E4DC1">
              <w:rPr>
                <w:strike/>
              </w:rPr>
              <w:t xml:space="preserve">create database </w:t>
            </w:r>
            <w:r w:rsidRPr="007E4DC1">
              <w:rPr>
                <w:rFonts w:hint="eastAsia"/>
                <w:strike/>
              </w:rPr>
              <w:t>hive</w:t>
            </w:r>
            <w:r w:rsidRPr="007E4DC1">
              <w:rPr>
                <w:strike/>
              </w:rPr>
              <w:t>;</w:t>
            </w:r>
          </w:p>
          <w:p w:rsidR="007E4DC1" w:rsidRDefault="007E4DC1" w:rsidP="007E4DC1">
            <w:pPr>
              <w:spacing w:before="0" w:line="240" w:lineRule="auto"/>
            </w:pPr>
            <w:r w:rsidRPr="007E4DC1">
              <w:rPr>
                <w:strike/>
              </w:rPr>
              <w:t>show databases;</w:t>
            </w:r>
          </w:p>
        </w:tc>
      </w:tr>
    </w:tbl>
    <w:p w:rsidR="00155993" w:rsidRDefault="00155993" w:rsidP="009035AE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3179CD" w:rsidRPr="00AF01EA" w:rsidTr="00343FCE">
        <w:tc>
          <w:tcPr>
            <w:tcW w:w="8528" w:type="dxa"/>
          </w:tcPr>
          <w:p w:rsidR="003179CD" w:rsidRPr="00AF01EA" w:rsidRDefault="003179CD" w:rsidP="003179CD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</w:t>
            </w:r>
            <w:r>
              <w:rPr>
                <w:rFonts w:ascii="Consolas" w:hAnsi="Consolas" w:hint="eastAsia"/>
              </w:rPr>
              <w:t>mysql</w:t>
            </w:r>
            <w:r>
              <w:rPr>
                <w:rFonts w:ascii="Consolas" w:hAnsi="Consolas" w:hint="eastAsia"/>
              </w:rPr>
              <w:t>中创建</w:t>
            </w:r>
            <w:r>
              <w:rPr>
                <w:rFonts w:ascii="Consolas" w:hAnsi="Consolas" w:hint="eastAsia"/>
              </w:rPr>
              <w:t>sqoop</w:t>
            </w:r>
            <w:r>
              <w:rPr>
                <w:rFonts w:ascii="Consolas" w:hAnsi="Consolas" w:hint="eastAsia"/>
              </w:rPr>
              <w:t>用户</w:t>
            </w:r>
          </w:p>
        </w:tc>
      </w:tr>
      <w:tr w:rsidR="003179CD" w:rsidTr="00343FCE">
        <w:tc>
          <w:tcPr>
            <w:tcW w:w="8528" w:type="dxa"/>
          </w:tcPr>
          <w:p w:rsidR="003179CD" w:rsidRDefault="003179CD" w:rsidP="003179CD">
            <w:pPr>
              <w:spacing w:before="0" w:line="240" w:lineRule="auto"/>
            </w:pPr>
            <w:r>
              <w:t>create user 'qoop'@'%' indentified by 'sqoop';</w:t>
            </w:r>
          </w:p>
          <w:p w:rsidR="003179CD" w:rsidRDefault="003179CD" w:rsidP="003179CD">
            <w:pPr>
              <w:spacing w:before="0" w:line="240" w:lineRule="auto"/>
            </w:pPr>
            <w:r>
              <w:t>grant all privileges on *.* to 'sqoop'@'%' with grant option;</w:t>
            </w:r>
          </w:p>
          <w:p w:rsidR="003179CD" w:rsidRDefault="003179CD" w:rsidP="003179CD">
            <w:pPr>
              <w:spacing w:before="0" w:line="240" w:lineRule="auto"/>
            </w:pPr>
            <w:r>
              <w:t>grant all privileges on *.* to 'root'@'%' with grant option;</w:t>
            </w:r>
          </w:p>
          <w:p w:rsidR="003179CD" w:rsidRDefault="003179CD" w:rsidP="003179CD">
            <w:pPr>
              <w:spacing w:before="0" w:line="240" w:lineRule="auto"/>
            </w:pPr>
            <w:r>
              <w:t>flush privileges;</w:t>
            </w:r>
          </w:p>
        </w:tc>
      </w:tr>
      <w:tr w:rsidR="00133290" w:rsidTr="00343FCE">
        <w:tc>
          <w:tcPr>
            <w:tcW w:w="8528" w:type="dxa"/>
          </w:tcPr>
          <w:p w:rsidR="00133290" w:rsidRDefault="00133290" w:rsidP="003179CD">
            <w:pPr>
              <w:spacing w:before="0" w:line="240" w:lineRule="auto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数据库</w:t>
            </w:r>
          </w:p>
        </w:tc>
      </w:tr>
      <w:tr w:rsidR="00133290" w:rsidTr="00343FCE">
        <w:tc>
          <w:tcPr>
            <w:tcW w:w="8528" w:type="dxa"/>
          </w:tcPr>
          <w:p w:rsidR="00F25B9C" w:rsidRDefault="00F25B9C" w:rsidP="00F25B9C">
            <w:pPr>
              <w:spacing w:before="0" w:line="240" w:lineRule="auto"/>
            </w:pPr>
            <w:r>
              <w:t>create database db_sqoop;</w:t>
            </w:r>
          </w:p>
          <w:p w:rsidR="00133290" w:rsidRDefault="00F25B9C" w:rsidP="00F25B9C">
            <w:pPr>
              <w:spacing w:before="0" w:line="240" w:lineRule="auto"/>
            </w:pPr>
            <w:r>
              <w:t>show databases;</w:t>
            </w:r>
          </w:p>
        </w:tc>
      </w:tr>
    </w:tbl>
    <w:p w:rsidR="003179CD" w:rsidRDefault="003179CD" w:rsidP="009035AE">
      <w:pPr>
        <w:spacing w:before="0" w:line="240" w:lineRule="auto"/>
      </w:pPr>
    </w:p>
    <w:p w:rsidR="00343FCE" w:rsidRDefault="00343FCE" w:rsidP="00343FCE">
      <w:pPr>
        <w:pStyle w:val="2"/>
        <w:spacing w:before="0" w:after="0" w:line="240" w:lineRule="auto"/>
        <w:ind w:firstLine="0"/>
      </w:pPr>
      <w:r>
        <w:t>S</w:t>
      </w:r>
      <w:r>
        <w:rPr>
          <w:rFonts w:hint="eastAsia"/>
        </w:rPr>
        <w:t>cp</w:t>
      </w:r>
      <w:r>
        <w:rPr>
          <w:rFonts w:hint="eastAsia"/>
        </w:rPr>
        <w:t>到另外一台机器</w:t>
      </w:r>
    </w:p>
    <w:tbl>
      <w:tblPr>
        <w:tblStyle w:val="af0"/>
        <w:tblW w:w="0" w:type="auto"/>
        <w:tblLook w:val="04A0"/>
      </w:tblPr>
      <w:tblGrid>
        <w:gridCol w:w="8528"/>
      </w:tblGrid>
      <w:tr w:rsidR="00343FCE" w:rsidRPr="00AF01EA" w:rsidTr="00343FCE">
        <w:tc>
          <w:tcPr>
            <w:tcW w:w="8528" w:type="dxa"/>
          </w:tcPr>
          <w:p w:rsidR="00343FCE" w:rsidRPr="00AF01EA" w:rsidRDefault="00343FCE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/opt/java_cp</w:t>
            </w:r>
            <w:r>
              <w:rPr>
                <w:rFonts w:ascii="Consolas" w:hAnsi="Consolas" w:hint="eastAsia"/>
              </w:rPr>
              <w:t>”目录下存放各种驱动</w:t>
            </w:r>
          </w:p>
        </w:tc>
      </w:tr>
      <w:tr w:rsidR="00343FCE" w:rsidTr="00343FCE">
        <w:tc>
          <w:tcPr>
            <w:tcW w:w="8528" w:type="dxa"/>
          </w:tcPr>
          <w:p w:rsidR="00343FCE" w:rsidRDefault="00343FCE" w:rsidP="00343FCE">
            <w:pPr>
              <w:spacing w:before="0" w:line="240" w:lineRule="auto"/>
            </w:pPr>
            <w:r w:rsidRPr="000A7570">
              <w:t>CLASSPATH=/opt/java_cp/mysql-connector-java-5.1.27.jar:/opt/java_cp/ojdbc6.jar:/opt/java_cp/ojdbc6_g.jar</w:t>
            </w:r>
          </w:p>
        </w:tc>
      </w:tr>
    </w:tbl>
    <w:p w:rsidR="00343FCE" w:rsidRDefault="00343FCE" w:rsidP="009035AE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8226A5" w:rsidRPr="00AF01EA" w:rsidTr="00727FFB">
        <w:tc>
          <w:tcPr>
            <w:tcW w:w="8528" w:type="dxa"/>
          </w:tcPr>
          <w:p w:rsidR="008226A5" w:rsidRPr="00AF01EA" w:rsidRDefault="008226A5" w:rsidP="00727FFB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scp</w:t>
            </w:r>
            <w:r>
              <w:rPr>
                <w:rFonts w:ascii="Consolas" w:hAnsi="Consolas" w:hint="eastAsia"/>
              </w:rPr>
              <w:t>环境变量并使之有效</w:t>
            </w:r>
          </w:p>
        </w:tc>
      </w:tr>
      <w:tr w:rsidR="008226A5" w:rsidTr="00727FFB">
        <w:tc>
          <w:tcPr>
            <w:tcW w:w="8528" w:type="dxa"/>
          </w:tcPr>
          <w:p w:rsidR="008226A5" w:rsidRDefault="008226A5" w:rsidP="008226A5">
            <w:pPr>
              <w:spacing w:before="0" w:line="240" w:lineRule="auto"/>
            </w:pPr>
            <w:r>
              <w:t>scp ~/.bashrc hadoop@slave-hadoop-01:~/.bashrc</w:t>
            </w:r>
          </w:p>
          <w:p w:rsidR="008226A5" w:rsidRDefault="008226A5" w:rsidP="008226A5">
            <w:pPr>
              <w:spacing w:before="0" w:line="240" w:lineRule="auto"/>
            </w:pPr>
            <w:r>
              <w:t>ssh hadoop@slave-hadoop-01 "source ~/.bashrc"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做不到远程使用</w:t>
            </w:r>
            <w:r>
              <w:rPr>
                <w:rFonts w:hint="eastAsia"/>
              </w:rPr>
              <w:t>sudo</w:t>
            </w:r>
            <w:r>
              <w:rPr>
                <w:rFonts w:hint="eastAsia"/>
              </w:rPr>
              <w:t>执行命令。还有别的法子吗？</w:t>
            </w:r>
          </w:p>
          <w:p w:rsidR="008226A5" w:rsidRDefault="008226A5" w:rsidP="008226A5">
            <w:pPr>
              <w:spacing w:before="0" w:line="240" w:lineRule="auto"/>
            </w:pPr>
            <w:r>
              <w:lastRenderedPageBreak/>
              <w:t>#ssh hadoop@slave-hadoop-01 "sudo usermod -a -G root hadoop"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拷贝目录到远程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（需要事先在目标机器上保证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组，且</w:t>
            </w:r>
            <w:r>
              <w:rPr>
                <w:rFonts w:hint="eastAsia"/>
              </w:rPr>
              <w:t>/opt</w:t>
            </w:r>
            <w:r>
              <w:rPr>
                <w:rFonts w:hint="eastAsia"/>
              </w:rPr>
              <w:t>可读写）</w:t>
            </w:r>
          </w:p>
          <w:p w:rsidR="008226A5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用户到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sudo usermod -a -G root hadoop</w:t>
            </w:r>
          </w:p>
          <w:p w:rsidR="008226A5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># root</w:t>
            </w:r>
            <w:r>
              <w:rPr>
                <w:rFonts w:hint="eastAsia"/>
              </w:rPr>
              <w:t>用户组可以具有</w:t>
            </w:r>
            <w:r>
              <w:rPr>
                <w:rFonts w:hint="eastAsia"/>
              </w:rPr>
              <w:t>/opt</w:t>
            </w:r>
            <w:r>
              <w:rPr>
                <w:rFonts w:hint="eastAsia"/>
              </w:rPr>
              <w:t>的写权限</w:t>
            </w:r>
            <w:r>
              <w:rPr>
                <w:rFonts w:hint="eastAsia"/>
              </w:rPr>
              <w:tab/>
              <w:t>sudo chmod g+w /opt</w:t>
            </w:r>
          </w:p>
          <w:p w:rsidR="008226A5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按目录拷贝是很慢的，建议使用压缩后再解压的方式</w:t>
            </w:r>
          </w:p>
          <w:p w:rsidR="008226A5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># ----------------</w:t>
            </w:r>
            <w:r>
              <w:rPr>
                <w:rFonts w:hint="eastAsia"/>
              </w:rPr>
              <w:t>按目录拷贝</w:t>
            </w:r>
          </w:p>
          <w:p w:rsidR="008226A5" w:rsidRDefault="008226A5" w:rsidP="008226A5">
            <w:pPr>
              <w:spacing w:before="0" w:line="240" w:lineRule="auto"/>
            </w:pPr>
            <w:r>
              <w:t># scp -r /opt/hadoop hadoop@slave-hadoop-01:/opt</w:t>
            </w:r>
          </w:p>
          <w:p w:rsidR="008226A5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># ----------------</w:t>
            </w:r>
            <w:r>
              <w:rPr>
                <w:rFonts w:hint="eastAsia"/>
              </w:rPr>
              <w:t>压缩后再解压的方式</w:t>
            </w:r>
          </w:p>
        </w:tc>
      </w:tr>
    </w:tbl>
    <w:p w:rsidR="008226A5" w:rsidRDefault="008226A5" w:rsidP="009035AE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7B76FA" w:rsidRPr="00AF01EA" w:rsidTr="00727FFB">
        <w:tc>
          <w:tcPr>
            <w:tcW w:w="8528" w:type="dxa"/>
          </w:tcPr>
          <w:p w:rsidR="007B76FA" w:rsidRPr="007B76FA" w:rsidRDefault="007B76FA" w:rsidP="00727FFB">
            <w:pPr>
              <w:spacing w:before="0" w:line="240" w:lineRule="auto"/>
              <w:rPr>
                <w:rFonts w:ascii="Consolas" w:hAnsi="Consolas"/>
                <w:b/>
              </w:rPr>
            </w:pPr>
            <w:r w:rsidRPr="007B76FA">
              <w:rPr>
                <w:rFonts w:ascii="Consolas" w:hAnsi="Consolas" w:hint="eastAsia"/>
                <w:b/>
              </w:rPr>
              <w:t>自动拷贝所有</w:t>
            </w:r>
          </w:p>
        </w:tc>
      </w:tr>
      <w:tr w:rsidR="007B76FA" w:rsidTr="00727FFB">
        <w:tc>
          <w:tcPr>
            <w:tcW w:w="8528" w:type="dxa"/>
          </w:tcPr>
          <w:p w:rsidR="007B76FA" w:rsidRDefault="007B76FA" w:rsidP="00727FFB">
            <w:pPr>
              <w:spacing w:before="0" w:line="240" w:lineRule="auto"/>
            </w:pPr>
            <w:r>
              <w:rPr>
                <w:rFonts w:hint="eastAsia"/>
              </w:rPr>
              <w:t>cd ~/dev-sw/</w:t>
            </w:r>
          </w:p>
          <w:p w:rsidR="007B76FA" w:rsidRDefault="007B76FA" w:rsidP="00727FFB">
            <w:pPr>
              <w:spacing w:before="0" w:line="240" w:lineRule="auto"/>
            </w:pPr>
            <w:r>
              <w:rPr>
                <w:rFonts w:hint="eastAsia"/>
              </w:rPr>
              <w:t>./exec-myshell-scp.sh</w:t>
            </w:r>
          </w:p>
        </w:tc>
      </w:tr>
      <w:tr w:rsidR="007B76FA" w:rsidTr="00727FFB">
        <w:tc>
          <w:tcPr>
            <w:tcW w:w="8528" w:type="dxa"/>
          </w:tcPr>
          <w:p w:rsidR="007B76FA" w:rsidRPr="007B76FA" w:rsidRDefault="007B76FA" w:rsidP="00727FFB">
            <w:pPr>
              <w:spacing w:before="0" w:line="240" w:lineRule="auto"/>
              <w:rPr>
                <w:b/>
              </w:rPr>
            </w:pPr>
            <w:r w:rsidRPr="007B76FA">
              <w:rPr>
                <w:rFonts w:hint="eastAsia"/>
                <w:b/>
              </w:rPr>
              <w:t>针对某一个单独执行</w:t>
            </w:r>
          </w:p>
        </w:tc>
      </w:tr>
      <w:tr w:rsidR="007B76FA" w:rsidTr="00727FFB">
        <w:tc>
          <w:tcPr>
            <w:tcW w:w="8528" w:type="dxa"/>
          </w:tcPr>
          <w:p w:rsidR="007B76FA" w:rsidRDefault="007B76FA" w:rsidP="007B76FA">
            <w:pPr>
              <w:spacing w:before="0" w:line="240" w:lineRule="auto"/>
            </w:pPr>
            <w:r>
              <w:t>export VAR_SCP=</w:t>
            </w:r>
            <w:r w:rsidRPr="007B76FA">
              <w:rPr>
                <w:color w:val="FF0000"/>
              </w:rPr>
              <w:t>zookeeper</w:t>
            </w:r>
          </w:p>
          <w:p w:rsidR="007B76FA" w:rsidRDefault="007B76FA" w:rsidP="007B76FA">
            <w:pPr>
              <w:spacing w:before="0" w:line="240" w:lineRule="auto"/>
            </w:pPr>
            <w:r>
              <w:t>/home/hadoop/dev-sw/myshell-scp.sh</w:t>
            </w:r>
          </w:p>
          <w:p w:rsidR="007B76FA" w:rsidRDefault="007B76FA" w:rsidP="007B76FA">
            <w:pPr>
              <w:spacing w:before="0" w:line="240" w:lineRule="auto"/>
            </w:pPr>
            <w:r>
              <w:rPr>
                <w:rFonts w:hint="eastAsia"/>
              </w:rPr>
              <w:t>export VAR_SCP=</w:t>
            </w:r>
            <w:r>
              <w:rPr>
                <w:rFonts w:hint="eastAsia"/>
              </w:rPr>
              <w:t>不存在的</w:t>
            </w:r>
            <w:r>
              <w:rPr>
                <w:rFonts w:hint="eastAsia"/>
              </w:rPr>
              <w:t>VAR_SCP</w:t>
            </w:r>
            <w:r>
              <w:rPr>
                <w:rFonts w:hint="eastAsia"/>
              </w:rPr>
              <w:t>变量</w:t>
            </w:r>
          </w:p>
        </w:tc>
      </w:tr>
    </w:tbl>
    <w:p w:rsidR="007B76FA" w:rsidRPr="008226A5" w:rsidRDefault="007B76FA" w:rsidP="009035AE">
      <w:pPr>
        <w:spacing w:before="0" w:line="240" w:lineRule="auto"/>
      </w:pPr>
    </w:p>
    <w:p w:rsidR="00AE3468" w:rsidRDefault="007B76FA" w:rsidP="004D46B9">
      <w:pPr>
        <w:pStyle w:val="4"/>
      </w:pPr>
      <w:r>
        <w:rPr>
          <w:rFonts w:hint="eastAsia"/>
        </w:rPr>
        <w:t>相关脚本</w:t>
      </w:r>
    </w:p>
    <w:tbl>
      <w:tblPr>
        <w:tblStyle w:val="af0"/>
        <w:tblW w:w="0" w:type="auto"/>
        <w:tblLook w:val="04A0"/>
      </w:tblPr>
      <w:tblGrid>
        <w:gridCol w:w="8528"/>
      </w:tblGrid>
      <w:tr w:rsidR="00AE3468" w:rsidRPr="00AF01EA" w:rsidTr="00727FFB">
        <w:tc>
          <w:tcPr>
            <w:tcW w:w="8528" w:type="dxa"/>
          </w:tcPr>
          <w:p w:rsidR="00AE3468" w:rsidRDefault="00CE0C4A" w:rsidP="00727FFB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myshell-scp.sh</w:t>
            </w:r>
          </w:p>
          <w:p w:rsidR="00CE0C4A" w:rsidRPr="00AF01EA" w:rsidRDefault="00CE0C4A" w:rsidP="00727FFB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存放在</w:t>
            </w:r>
            <w:r w:rsidRPr="00CE0C4A">
              <w:rPr>
                <w:rFonts w:ascii="Consolas" w:hAnsi="Consolas"/>
              </w:rPr>
              <w:t>/home/hadoop/dev-sw/myshell-scp.sh</w:t>
            </w:r>
          </w:p>
        </w:tc>
      </w:tr>
      <w:tr w:rsidR="00AE3468" w:rsidTr="00727FFB">
        <w:tc>
          <w:tcPr>
            <w:tcW w:w="8528" w:type="dxa"/>
          </w:tcPr>
          <w:p w:rsidR="008226A5" w:rsidRDefault="008226A5" w:rsidP="008226A5">
            <w:pPr>
              <w:spacing w:before="0" w:line="240" w:lineRule="auto"/>
            </w:pPr>
            <w:r>
              <w:t>#! /bin/bash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# export VAR_SCP=hadoop</w:t>
            </w:r>
          </w:p>
          <w:p w:rsidR="008226A5" w:rsidRDefault="008226A5" w:rsidP="008226A5">
            <w:pPr>
              <w:spacing w:before="0" w:line="240" w:lineRule="auto"/>
            </w:pPr>
            <w:r>
              <w:t>cd /opt; tar -zcf ${VAR_SCP}.tar.gz ${VAR_SCP}</w:t>
            </w:r>
          </w:p>
          <w:p w:rsidR="008226A5" w:rsidRDefault="008226A5" w:rsidP="008226A5">
            <w:pPr>
              <w:spacing w:before="0" w:line="240" w:lineRule="auto"/>
            </w:pPr>
            <w:r>
              <w:t>scp /opt/${VAR_SCP}.tar.gz hadoop@slave-hadoop-01:/opt</w:t>
            </w:r>
          </w:p>
          <w:p w:rsidR="008226A5" w:rsidRDefault="008226A5" w:rsidP="008226A5">
            <w:pPr>
              <w:spacing w:before="0" w:line="240" w:lineRule="auto"/>
            </w:pPr>
            <w:r>
              <w:t>ssh hadoop@slave-hadoop-01 "cd /opt; tar -zxf ${VAR_SCP}.tar.gz"</w:t>
            </w:r>
          </w:p>
          <w:p w:rsidR="008226A5" w:rsidRDefault="008226A5" w:rsidP="008226A5">
            <w:pPr>
              <w:spacing w:before="0" w:line="240" w:lineRule="auto"/>
            </w:pPr>
            <w:r>
              <w:t>ssh hadoop@slave-hadoop-01 "rm /opt/${VAR_SCP}.tar.gz"</w:t>
            </w:r>
          </w:p>
          <w:p w:rsidR="008226A5" w:rsidRDefault="008226A5" w:rsidP="008226A5">
            <w:pPr>
              <w:spacing w:before="0" w:line="240" w:lineRule="auto"/>
            </w:pPr>
            <w:r>
              <w:t>cd /opt; rm ${VAR_SCP}.tar.gz</w:t>
            </w:r>
          </w:p>
          <w:p w:rsidR="00AE3468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>export VAR_SCP=</w:t>
            </w:r>
            <w:r>
              <w:rPr>
                <w:rFonts w:hint="eastAsia"/>
              </w:rPr>
              <w:t>不存在的</w:t>
            </w:r>
            <w:r>
              <w:rPr>
                <w:rFonts w:hint="eastAsia"/>
              </w:rPr>
              <w:t>VAR_SCP</w:t>
            </w:r>
            <w:r>
              <w:rPr>
                <w:rFonts w:hint="eastAsia"/>
              </w:rPr>
              <w:t>变量</w:t>
            </w:r>
          </w:p>
        </w:tc>
      </w:tr>
    </w:tbl>
    <w:p w:rsidR="00AE3468" w:rsidRDefault="00AE3468" w:rsidP="009035AE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8226A5" w:rsidRPr="00AF01EA" w:rsidTr="00727FFB">
        <w:tc>
          <w:tcPr>
            <w:tcW w:w="8528" w:type="dxa"/>
          </w:tcPr>
          <w:p w:rsidR="008226A5" w:rsidRDefault="008226A5" w:rsidP="00727FFB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exec-myshell-scp.sh</w:t>
            </w:r>
          </w:p>
          <w:p w:rsidR="008226A5" w:rsidRPr="00AF01EA" w:rsidRDefault="008226A5" w:rsidP="00727FFB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存放在</w:t>
            </w:r>
            <w:r w:rsidRPr="00CE0C4A">
              <w:rPr>
                <w:rFonts w:ascii="Consolas" w:hAnsi="Consolas"/>
              </w:rPr>
              <w:t>/home/hadoop/dev-sw/myshell-scp.sh</w:t>
            </w:r>
          </w:p>
        </w:tc>
      </w:tr>
      <w:tr w:rsidR="008226A5" w:rsidTr="00727FFB">
        <w:tc>
          <w:tcPr>
            <w:tcW w:w="8528" w:type="dxa"/>
          </w:tcPr>
          <w:p w:rsidR="008226A5" w:rsidRDefault="008226A5" w:rsidP="008226A5">
            <w:pPr>
              <w:spacing w:before="0" w:line="240" w:lineRule="auto"/>
            </w:pPr>
            <w:r>
              <w:t>#! /bin/bash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VAR_SCP=hadoop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VAR_SCP=jdk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VAR_SCP=mahout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VAR_SCP=java_cp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VAR_SCP=scala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VAR_SCP=spark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VAR_SCP=zookeeper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>export VAR_SCP=</w:t>
            </w:r>
            <w:r>
              <w:rPr>
                <w:rFonts w:hint="eastAsia"/>
              </w:rPr>
              <w:t>不存在的</w:t>
            </w:r>
            <w:r>
              <w:rPr>
                <w:rFonts w:hint="eastAsia"/>
              </w:rPr>
              <w:t>VAR_SCP</w:t>
            </w:r>
            <w:r>
              <w:rPr>
                <w:rFonts w:hint="eastAsia"/>
              </w:rPr>
              <w:t>变量</w:t>
            </w:r>
          </w:p>
        </w:tc>
      </w:tr>
    </w:tbl>
    <w:p w:rsidR="008226A5" w:rsidRPr="00AE3468" w:rsidRDefault="008226A5" w:rsidP="009035AE">
      <w:pPr>
        <w:spacing w:before="0" w:line="240" w:lineRule="auto"/>
      </w:pPr>
    </w:p>
    <w:p w:rsidR="00AE3468" w:rsidRDefault="00AE3468" w:rsidP="009035AE">
      <w:pPr>
        <w:spacing w:before="0" w:line="240" w:lineRule="auto"/>
      </w:pPr>
    </w:p>
    <w:p w:rsidR="00AE3468" w:rsidRPr="00343FCE" w:rsidRDefault="00AE3468" w:rsidP="00AE3468">
      <w:pPr>
        <w:pStyle w:val="4"/>
      </w:pPr>
      <w:r>
        <w:rPr>
          <w:rFonts w:hint="eastAsia"/>
        </w:rPr>
        <w:t>脚本学习过程</w:t>
      </w:r>
    </w:p>
    <w:tbl>
      <w:tblPr>
        <w:tblStyle w:val="af0"/>
        <w:tblW w:w="0" w:type="auto"/>
        <w:tblLook w:val="04A0"/>
      </w:tblPr>
      <w:tblGrid>
        <w:gridCol w:w="8528"/>
      </w:tblGrid>
      <w:tr w:rsidR="004E7A2C" w:rsidRPr="00AF01EA" w:rsidTr="00727FFB">
        <w:tc>
          <w:tcPr>
            <w:tcW w:w="8528" w:type="dxa"/>
          </w:tcPr>
          <w:p w:rsidR="004E7A2C" w:rsidRPr="00AF01EA" w:rsidRDefault="004E7A2C" w:rsidP="00727FFB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 w:hint="eastAsia"/>
              </w:rPr>
              <w:t>cp</w:t>
            </w:r>
            <w:r>
              <w:rPr>
                <w:rFonts w:ascii="Consolas" w:hAnsi="Consolas" w:hint="eastAsia"/>
              </w:rPr>
              <w:t>命令与脚本</w:t>
            </w:r>
          </w:p>
        </w:tc>
      </w:tr>
      <w:tr w:rsidR="004E7A2C" w:rsidTr="00727FFB">
        <w:tc>
          <w:tcPr>
            <w:tcW w:w="8528" w:type="dxa"/>
          </w:tcPr>
          <w:p w:rsidR="00C87D91" w:rsidRDefault="00C87D91" w:rsidP="00C87D91">
            <w:pPr>
              <w:spacing w:before="0" w:line="240" w:lineRule="auto"/>
            </w:pPr>
            <w:r>
              <w:t>scp ~/.bashrc hadoop@slave-hadoop-01:~/.bashrc</w:t>
            </w:r>
          </w:p>
          <w:p w:rsidR="00C87D91" w:rsidRDefault="00C87D91" w:rsidP="00C87D91">
            <w:pPr>
              <w:spacing w:before="0" w:line="240" w:lineRule="auto"/>
            </w:pPr>
            <w:r>
              <w:t>ssh hadoop@slave-hadoop-01 "source ~/.bashrc"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做不到远程使用</w:t>
            </w:r>
            <w:r>
              <w:rPr>
                <w:rFonts w:hint="eastAsia"/>
              </w:rPr>
              <w:t>sudo</w:t>
            </w:r>
            <w:r>
              <w:rPr>
                <w:rFonts w:hint="eastAsia"/>
              </w:rPr>
              <w:t>执行命令。还有别的法子吗？</w:t>
            </w:r>
          </w:p>
          <w:p w:rsidR="00C87D91" w:rsidRDefault="00C87D91" w:rsidP="00C87D91">
            <w:pPr>
              <w:spacing w:before="0" w:line="240" w:lineRule="auto"/>
            </w:pPr>
            <w:r>
              <w:t>#ssh hadoop@slave-hadoop-01 "sudo usermod -a -G root hadoop"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拷贝目录到远程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（需要事先在目标机器上保证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组，且</w:t>
            </w:r>
            <w:r>
              <w:rPr>
                <w:rFonts w:hint="eastAsia"/>
              </w:rPr>
              <w:t>/opt</w:t>
            </w:r>
            <w:r>
              <w:rPr>
                <w:rFonts w:hint="eastAsia"/>
              </w:rPr>
              <w:t>可读写）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用户到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sudo usermod -a -G root hadoop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># root</w:t>
            </w:r>
            <w:r>
              <w:rPr>
                <w:rFonts w:hint="eastAsia"/>
              </w:rPr>
              <w:t>用户组可以具有</w:t>
            </w:r>
            <w:r>
              <w:rPr>
                <w:rFonts w:hint="eastAsia"/>
              </w:rPr>
              <w:t>/opt</w:t>
            </w:r>
            <w:r>
              <w:rPr>
                <w:rFonts w:hint="eastAsia"/>
              </w:rPr>
              <w:t>的写权限</w:t>
            </w:r>
            <w:r>
              <w:rPr>
                <w:rFonts w:hint="eastAsia"/>
              </w:rPr>
              <w:tab/>
              <w:t>sudo chmod g+w /opt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按目录拷贝是很慢的，建议使用压缩后再解压的方式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># ----------------</w:t>
            </w:r>
            <w:r>
              <w:rPr>
                <w:rFonts w:hint="eastAsia"/>
              </w:rPr>
              <w:t>按目录拷贝</w:t>
            </w:r>
          </w:p>
          <w:p w:rsidR="00C87D91" w:rsidRDefault="00C87D91" w:rsidP="00C87D91">
            <w:pPr>
              <w:spacing w:before="0" w:line="240" w:lineRule="auto"/>
            </w:pPr>
            <w:r>
              <w:t># scp -r /opt/hadoop hadoop@slave-hadoop-01:/opt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># ----------------</w:t>
            </w:r>
            <w:r>
              <w:rPr>
                <w:rFonts w:hint="eastAsia"/>
              </w:rPr>
              <w:t>压缩后再解压的方式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压缩</w:t>
            </w:r>
          </w:p>
          <w:p w:rsidR="00C87D91" w:rsidRDefault="00C87D91" w:rsidP="00C87D91">
            <w:pPr>
              <w:spacing w:before="0" w:line="240" w:lineRule="auto"/>
            </w:pPr>
            <w:r>
              <w:t>cd /opt; tar -zcf hadoop.tar.gz hadoop;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传输</w:t>
            </w:r>
          </w:p>
          <w:p w:rsidR="00C87D91" w:rsidRDefault="00C87D91" w:rsidP="00C87D91">
            <w:pPr>
              <w:spacing w:before="0" w:line="240" w:lineRule="auto"/>
            </w:pPr>
            <w:r>
              <w:t>scp /opt/hadoop.tar.gz hadoop@slave-hadoop-01:/opt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解压缩</w:t>
            </w:r>
          </w:p>
          <w:p w:rsidR="00C87D91" w:rsidRDefault="00C87D91" w:rsidP="00C87D91">
            <w:pPr>
              <w:spacing w:before="0" w:line="240" w:lineRule="auto"/>
            </w:pPr>
            <w:r>
              <w:t>#ssh hadoop@slave-hadoop-01 "cd /opt; tar -zxf hadoop.tar.gz"</w:t>
            </w:r>
          </w:p>
          <w:p w:rsidR="00C87D91" w:rsidRDefault="00C87D91" w:rsidP="00C87D91">
            <w:pPr>
              <w:spacing w:before="0" w:line="240" w:lineRule="auto"/>
            </w:pPr>
            <w:r>
              <w:t>#ssh hadoop@slave-hadoop-01 "cd /opt; tar -zxf hadoop.tar.gz; rm hadoop.tar.gz;"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删除远程包</w:t>
            </w:r>
          </w:p>
          <w:p w:rsidR="00C87D91" w:rsidRDefault="00C87D91" w:rsidP="00C87D91">
            <w:pPr>
              <w:spacing w:before="0" w:line="240" w:lineRule="auto"/>
            </w:pPr>
            <w:r>
              <w:t>#ssh hadoop@slave-hadoop-01 "rm /opt/hadoop.tar.gz"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删除本地包</w:t>
            </w:r>
          </w:p>
          <w:p w:rsidR="00C87D91" w:rsidRDefault="00C87D91" w:rsidP="00C87D91">
            <w:pPr>
              <w:spacing w:before="0" w:line="240" w:lineRule="auto"/>
            </w:pPr>
            <w:r>
              <w:t>#cd /opt; rm hadoop.tar.gz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># ----------------</w:t>
            </w:r>
            <w:r>
              <w:rPr>
                <w:rFonts w:hint="eastAsia"/>
              </w:rPr>
              <w:t>压缩后再解压的方式</w:t>
            </w:r>
          </w:p>
          <w:p w:rsidR="00C87D91" w:rsidRDefault="00C87D91" w:rsidP="00C87D91">
            <w:pPr>
              <w:spacing w:before="0" w:line="240" w:lineRule="auto"/>
            </w:pPr>
            <w:r>
              <w:t># /home/hadoop/dev-sw/myschshell.sh</w:t>
            </w:r>
          </w:p>
          <w:p w:rsidR="00C87D91" w:rsidRDefault="00C87D91" w:rsidP="00C87D91">
            <w:pPr>
              <w:spacing w:before="0" w:line="240" w:lineRule="auto"/>
            </w:pPr>
            <w:r>
              <w:t>#! /bin/bash</w:t>
            </w:r>
          </w:p>
          <w:p w:rsidR="00C87D91" w:rsidRDefault="00C87D91" w:rsidP="00C87D91">
            <w:pPr>
              <w:spacing w:before="0" w:line="240" w:lineRule="auto"/>
            </w:pPr>
            <w:r>
              <w:t># export VAR_SCP=hadoop</w:t>
            </w:r>
          </w:p>
          <w:p w:rsidR="00C87D91" w:rsidRDefault="00C87D91" w:rsidP="00C87D91">
            <w:pPr>
              <w:spacing w:before="0" w:line="240" w:lineRule="auto"/>
            </w:pPr>
            <w:r>
              <w:t>cd /opt; tar -zcf ${VAR_SCP}.tar.gz ${VAR_SCP}</w:t>
            </w:r>
          </w:p>
          <w:p w:rsidR="00C87D91" w:rsidRDefault="00C87D91" w:rsidP="00C87D91">
            <w:pPr>
              <w:spacing w:before="0" w:line="240" w:lineRule="auto"/>
            </w:pPr>
            <w:r>
              <w:t>scp /opt/${VAR_SCP}.tar.gz hadoop@slave-hadoop-01:/opt</w:t>
            </w:r>
          </w:p>
          <w:p w:rsidR="00C87D91" w:rsidRDefault="00C87D91" w:rsidP="00C87D91">
            <w:pPr>
              <w:spacing w:before="0" w:line="240" w:lineRule="auto"/>
            </w:pPr>
            <w:r>
              <w:t>ssh hadoop@slave-hadoop-01 "cd /opt; tar -zxf ${VAR_SCP}.tar.gz"</w:t>
            </w:r>
          </w:p>
          <w:p w:rsidR="00C87D91" w:rsidRDefault="00C87D91" w:rsidP="00C87D91">
            <w:pPr>
              <w:spacing w:before="0" w:line="240" w:lineRule="auto"/>
            </w:pPr>
            <w:r>
              <w:t>ssh hadoop@slave-hadoop-01 "rm /opt/${VAR_SCP}.tar.gz"</w:t>
            </w:r>
          </w:p>
          <w:p w:rsidR="00C87D91" w:rsidRDefault="00C87D91" w:rsidP="00C87D91">
            <w:pPr>
              <w:spacing w:before="0" w:line="240" w:lineRule="auto"/>
            </w:pPr>
            <w:r>
              <w:t>cd /opt; rm ${VAR_SCP}.tar.gz</w:t>
            </w:r>
          </w:p>
          <w:p w:rsidR="00C87D91" w:rsidRDefault="00C87D91" w:rsidP="00C87D91">
            <w:pPr>
              <w:spacing w:before="0" w:line="240" w:lineRule="auto"/>
            </w:pPr>
            <w:r>
              <w:rPr>
                <w:rFonts w:hint="eastAsia"/>
              </w:rPr>
              <w:t>export VAR_SCP=</w:t>
            </w:r>
            <w:r>
              <w:rPr>
                <w:rFonts w:hint="eastAsia"/>
              </w:rPr>
              <w:t>不存在的</w:t>
            </w:r>
            <w:r>
              <w:rPr>
                <w:rFonts w:hint="eastAsia"/>
              </w:rPr>
              <w:t>VAR_SCP</w:t>
            </w:r>
            <w:r>
              <w:rPr>
                <w:rFonts w:hint="eastAsia"/>
              </w:rPr>
              <w:t>变量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VAR_SCP=hadoop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VAR_SCP=jdk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VAR_SCP=mahout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VAR_SCP=java_cp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VAR_SCP=scala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VAR_SCP=spark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VAR_SCP=zookeeper</w:t>
            </w:r>
          </w:p>
          <w:p w:rsidR="004E7A2C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</w:tc>
      </w:tr>
    </w:tbl>
    <w:p w:rsidR="00155993" w:rsidRDefault="00155993" w:rsidP="009035AE">
      <w:pPr>
        <w:spacing w:before="0" w:line="240" w:lineRule="auto"/>
      </w:pPr>
    </w:p>
    <w:p w:rsidR="00C93831" w:rsidRDefault="00C93831" w:rsidP="00C93831">
      <w:pPr>
        <w:pStyle w:val="2"/>
        <w:spacing w:before="0" w:after="0" w:line="240" w:lineRule="auto"/>
        <w:ind w:firstLine="0"/>
      </w:pPr>
      <w:r>
        <w:rPr>
          <w:rFonts w:hint="eastAsia"/>
        </w:rPr>
        <w:t>问题</w:t>
      </w:r>
    </w:p>
    <w:p w:rsidR="00C93831" w:rsidRDefault="00C93831" w:rsidP="009035AE">
      <w:pPr>
        <w:spacing w:before="0" w:line="240" w:lineRule="auto"/>
      </w:pPr>
    </w:p>
    <w:p w:rsidR="00C93831" w:rsidRDefault="00DD4C0B" w:rsidP="00C93831">
      <w:pPr>
        <w:pStyle w:val="4"/>
      </w:pPr>
      <w:r>
        <w:t>Hadoop</w:t>
      </w:r>
      <w:r>
        <w:rPr>
          <w:rFonts w:hint="eastAsia"/>
        </w:rPr>
        <w:t>:s</w:t>
      </w:r>
      <w:r w:rsidR="00C93831">
        <w:rPr>
          <w:rFonts w:hint="eastAsia"/>
        </w:rPr>
        <w:t>lave datanode连接master出现问题</w:t>
      </w:r>
    </w:p>
    <w:tbl>
      <w:tblPr>
        <w:tblStyle w:val="af0"/>
        <w:tblW w:w="0" w:type="auto"/>
        <w:tblLook w:val="04A0"/>
      </w:tblPr>
      <w:tblGrid>
        <w:gridCol w:w="8528"/>
      </w:tblGrid>
      <w:tr w:rsidR="002D3313" w:rsidRPr="007B76FA" w:rsidTr="00727FFB">
        <w:tc>
          <w:tcPr>
            <w:tcW w:w="8528" w:type="dxa"/>
          </w:tcPr>
          <w:p w:rsidR="002D3313" w:rsidRPr="007B76FA" w:rsidRDefault="002D3313" w:rsidP="00727FFB">
            <w:pPr>
              <w:spacing w:before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日志</w:t>
            </w:r>
          </w:p>
        </w:tc>
      </w:tr>
      <w:tr w:rsidR="002D3313" w:rsidTr="00727FFB">
        <w:tc>
          <w:tcPr>
            <w:tcW w:w="8528" w:type="dxa"/>
          </w:tcPr>
          <w:p w:rsidR="00EF3E86" w:rsidRDefault="00EF3E86" w:rsidP="00EF3E86">
            <w:pPr>
              <w:spacing w:before="0" w:line="240" w:lineRule="auto"/>
            </w:pPr>
            <w:r>
              <w:t>ady tried 0 time(s); retry policy is RetryUpToMaximumCountWithFixedSleep(maxRetries=10, sleepTime=1 SECONDS)</w:t>
            </w:r>
          </w:p>
          <w:p w:rsidR="00EF3E86" w:rsidRDefault="00EF3E86" w:rsidP="00EF3E86">
            <w:pPr>
              <w:spacing w:before="0" w:line="240" w:lineRule="auto"/>
            </w:pPr>
            <w:r>
              <w:t>2014-07-04 13:56:11,381 INFO org.apache.hadoop.ipc.Client: Retrying connect to server: master-hadoop/10.160.2.105:9000. Already tried 1 time(s); retry policy is RetryUpToMaximumCountWithFixedSleep(maxRetries=10, sleepTime=1 SECONDS)</w:t>
            </w:r>
          </w:p>
          <w:p w:rsidR="00EF3E86" w:rsidRDefault="00EF3E86" w:rsidP="00EF3E86">
            <w:pPr>
              <w:spacing w:before="0" w:line="240" w:lineRule="auto"/>
            </w:pPr>
            <w:r>
              <w:t>2014-07-04 13:56:12,382 INFO org.apache.hadoop.ipc.Client: Retrying connect to server: master-hadoop/10.160.2.105:9000. Already tried 2 time(s); retry policy is RetryUpToMaximumCountWithFixedSleep(maxRetries=10, sleepTime=1 SECONDS)</w:t>
            </w:r>
          </w:p>
          <w:p w:rsidR="00EF3E86" w:rsidRDefault="00EF3E86" w:rsidP="00EF3E86">
            <w:pPr>
              <w:spacing w:before="0" w:line="240" w:lineRule="auto"/>
            </w:pPr>
            <w:r>
              <w:t>2014-07-04 13:56:13,384 INFO org.apache.hadoop.ipc.Client: Retrying connect to server: master-hadoop/10.160.2.105:9000. Already tried 3 time(s); retry policy is RetryUpToMaximumCountWithFixedSleep(maxRetries=10, sleepTime=1 SECONDS)</w:t>
            </w:r>
          </w:p>
          <w:p w:rsidR="00EF3E86" w:rsidRDefault="00EF3E86" w:rsidP="00EF3E86">
            <w:pPr>
              <w:spacing w:before="0" w:line="240" w:lineRule="auto"/>
            </w:pPr>
            <w:r>
              <w:t>2014-07-04 13:56:14,385 INFO org.apache.hadoop.ipc.Client: Retrying connect to server: master-hadoop/10.160.2.105:9000. Already tried 4 time(s); retry policy is RetryUpToMaximumCountWithFixedSleep(maxRetries=10, sleepTime=1 SECONDS)</w:t>
            </w:r>
          </w:p>
          <w:p w:rsidR="00EF3E86" w:rsidRDefault="00EF3E86" w:rsidP="00EF3E86">
            <w:pPr>
              <w:spacing w:before="0" w:line="240" w:lineRule="auto"/>
            </w:pPr>
            <w:r>
              <w:t>2014-07-04 13:56:15,387 INFO org.apache.hadoop.ipc.Client: Retrying connect to server: master-hadoop/10.160.2.105:9000. Already tried 5 time(s); retry policy is RetryUpToMaximumCountWithFixedSleep(maxRetries=10, sleepTime=1 SECONDS)</w:t>
            </w:r>
          </w:p>
          <w:p w:rsidR="002D3313" w:rsidRDefault="00EF3E86" w:rsidP="00EF3E86">
            <w:pPr>
              <w:spacing w:before="0" w:line="240" w:lineRule="auto"/>
            </w:pPr>
            <w:r>
              <w:t>2014-07-04 13:56:16,388 INFO org.apache.hadoop.ipc.Client: Retrying connect to server: master-hadoop/10.160.2.105:9000. Already tried 6 time(s); retry policy is RetryUpToMaximumCountWithFixedSleep(maxRetries=10, sleepTime=1 SECONDS)</w:t>
            </w:r>
          </w:p>
        </w:tc>
      </w:tr>
      <w:tr w:rsidR="002D3313" w:rsidRPr="007B76FA" w:rsidTr="00727FFB">
        <w:tc>
          <w:tcPr>
            <w:tcW w:w="8528" w:type="dxa"/>
          </w:tcPr>
          <w:p w:rsidR="002D3313" w:rsidRPr="007B76FA" w:rsidRDefault="00E87DFD" w:rsidP="00727FFB">
            <w:pPr>
              <w:spacing w:before="0" w:line="240" w:lineRule="auto"/>
              <w:rPr>
                <w:b/>
              </w:rPr>
            </w:pPr>
            <w:r>
              <w:rPr>
                <w:rFonts w:hint="eastAsia"/>
                <w:b/>
              </w:rPr>
              <w:t>诊断</w:t>
            </w:r>
          </w:p>
        </w:tc>
      </w:tr>
      <w:tr w:rsidR="002D3313" w:rsidTr="00727FFB">
        <w:tc>
          <w:tcPr>
            <w:tcW w:w="8528" w:type="dxa"/>
          </w:tcPr>
          <w:p w:rsidR="002D3313" w:rsidRDefault="009F5235" w:rsidP="00727FFB">
            <w:pPr>
              <w:spacing w:before="0" w:line="240" w:lineRule="auto"/>
            </w:pPr>
            <w:r>
              <w:rPr>
                <w:rFonts w:hint="eastAsia"/>
              </w:rPr>
              <w:t>查看端口状态：</w:t>
            </w:r>
          </w:p>
          <w:p w:rsidR="00506C7F" w:rsidRDefault="00506C7F" w:rsidP="00506C7F">
            <w:pPr>
              <w:spacing w:before="0" w:line="240" w:lineRule="auto"/>
            </w:pPr>
            <w:r>
              <w:t xml:space="preserve">[hadoop@master-hadoop hadoop]$ </w:t>
            </w:r>
            <w:r w:rsidRPr="000854DE">
              <w:rPr>
                <w:color w:val="FF0000"/>
              </w:rPr>
              <w:t>lsof -i:9000</w:t>
            </w:r>
            <w:r>
              <w:t xml:space="preserve">     </w:t>
            </w:r>
          </w:p>
          <w:p w:rsidR="00506C7F" w:rsidRDefault="00506C7F" w:rsidP="00506C7F">
            <w:pPr>
              <w:spacing w:before="0" w:line="240" w:lineRule="auto"/>
            </w:pPr>
            <w:r>
              <w:t>COMMAND   PID   USER   FD   TYPE DEVICE SIZE/OFF NODE NAME</w:t>
            </w:r>
          </w:p>
          <w:p w:rsidR="00506C7F" w:rsidRDefault="00506C7F" w:rsidP="00506C7F">
            <w:pPr>
              <w:spacing w:before="0" w:line="240" w:lineRule="auto"/>
            </w:pPr>
            <w:r>
              <w:t>java    20894 hadoop  167u  IPv4 354363      0t0  TCP master-hadoop:cslistener (LISTEN)</w:t>
            </w:r>
          </w:p>
          <w:p w:rsidR="00506C7F" w:rsidRDefault="00506C7F" w:rsidP="00506C7F">
            <w:pPr>
              <w:spacing w:before="0" w:line="240" w:lineRule="auto"/>
            </w:pPr>
            <w:r>
              <w:t>java    20894 hadoop  177u  IPv4 355132      0t0  TCP master-hadoop:cslistener-&gt;master-hadoop:33306 (ESTABLISHED)</w:t>
            </w:r>
          </w:p>
          <w:p w:rsidR="009F5235" w:rsidRDefault="00506C7F" w:rsidP="00506C7F">
            <w:pPr>
              <w:spacing w:before="0" w:line="240" w:lineRule="auto"/>
            </w:pPr>
            <w:r>
              <w:t>java    21017 hadoop  177u  IPv4 355131      0t0  TCP master-hadoop:33306-&gt;master-hadoop:cslistener (ESTABLISHED)</w:t>
            </w:r>
          </w:p>
          <w:p w:rsidR="004A6490" w:rsidRDefault="004A6490" w:rsidP="00506C7F">
            <w:pPr>
              <w:spacing w:before="0" w:line="240" w:lineRule="auto"/>
            </w:pPr>
          </w:p>
          <w:p w:rsidR="00D70C8C" w:rsidRDefault="00D70C8C" w:rsidP="00506C7F">
            <w:pPr>
              <w:spacing w:before="0" w:line="240" w:lineRule="auto"/>
            </w:pPr>
          </w:p>
          <w:p w:rsidR="004A6490" w:rsidRDefault="004A6490" w:rsidP="00506C7F">
            <w:pPr>
              <w:spacing w:before="0" w:line="24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nmap</w:t>
            </w:r>
            <w:r>
              <w:rPr>
                <w:rFonts w:hint="eastAsia"/>
              </w:rPr>
              <w:t>测试端口是否打开：</w:t>
            </w:r>
            <w:r w:rsidR="004875AA">
              <w:rPr>
                <w:rFonts w:hint="eastAsia"/>
              </w:rPr>
              <w:t>（在</w:t>
            </w:r>
            <w:r w:rsidR="00D70C8C">
              <w:rPr>
                <w:rFonts w:hint="eastAsia"/>
              </w:rPr>
              <w:t>master-hadoop</w:t>
            </w:r>
            <w:r w:rsidR="004875AA">
              <w:rPr>
                <w:rFonts w:hint="eastAsia"/>
              </w:rPr>
              <w:t>机器上执行）</w:t>
            </w:r>
          </w:p>
          <w:p w:rsidR="004A6490" w:rsidRDefault="004A6490" w:rsidP="004A6490">
            <w:pPr>
              <w:spacing w:before="0" w:line="240" w:lineRule="auto"/>
            </w:pPr>
            <w:r>
              <w:t>[hadoop@master-hadoop hadoop]$</w:t>
            </w:r>
            <w:r w:rsidRPr="004875AA">
              <w:rPr>
                <w:color w:val="FF0000"/>
              </w:rPr>
              <w:t xml:space="preserve"> nmap master-hadoop -p 9000</w:t>
            </w:r>
          </w:p>
          <w:p w:rsidR="004A6490" w:rsidRDefault="004A6490" w:rsidP="004A6490">
            <w:pPr>
              <w:spacing w:before="0" w:line="240" w:lineRule="auto"/>
            </w:pPr>
          </w:p>
          <w:p w:rsidR="004A6490" w:rsidRDefault="004A6490" w:rsidP="004A6490">
            <w:pPr>
              <w:spacing w:before="0" w:line="240" w:lineRule="auto"/>
            </w:pPr>
            <w:r>
              <w:t>Starting Nmap 5.51 ( http://nmap.org ) at 2014-07-04 14:09 CST</w:t>
            </w:r>
          </w:p>
          <w:p w:rsidR="004A6490" w:rsidRDefault="004A6490" w:rsidP="004A6490">
            <w:pPr>
              <w:spacing w:before="0" w:line="240" w:lineRule="auto"/>
            </w:pPr>
            <w:r>
              <w:lastRenderedPageBreak/>
              <w:t>Nmap scan report for master-hadoop (10.160.2.105)</w:t>
            </w:r>
          </w:p>
          <w:p w:rsidR="004A6490" w:rsidRDefault="004A6490" w:rsidP="004A6490">
            <w:pPr>
              <w:spacing w:before="0" w:line="240" w:lineRule="auto"/>
            </w:pPr>
            <w:r>
              <w:t>Host is up (0.000052s latency).</w:t>
            </w:r>
          </w:p>
          <w:p w:rsidR="004A6490" w:rsidRDefault="004A6490" w:rsidP="004A6490">
            <w:pPr>
              <w:spacing w:before="0" w:line="240" w:lineRule="auto"/>
            </w:pPr>
            <w:r>
              <w:t>PORT     STATE SERVICE</w:t>
            </w:r>
          </w:p>
          <w:p w:rsidR="004A6490" w:rsidRDefault="004A6490" w:rsidP="004A6490">
            <w:pPr>
              <w:spacing w:before="0" w:line="240" w:lineRule="auto"/>
            </w:pPr>
            <w:r>
              <w:t>9000/tcp open  cslistener</w:t>
            </w:r>
          </w:p>
          <w:p w:rsidR="004A6490" w:rsidRDefault="004A6490" w:rsidP="004A6490">
            <w:pPr>
              <w:spacing w:before="0" w:line="240" w:lineRule="auto"/>
            </w:pPr>
          </w:p>
          <w:p w:rsidR="004A6490" w:rsidRDefault="004A6490" w:rsidP="004A6490">
            <w:pPr>
              <w:spacing w:before="0" w:line="240" w:lineRule="auto"/>
            </w:pPr>
            <w:r>
              <w:t>Nmap done: 1 IP address (1 host up) scanned in 0.04 seconds</w:t>
            </w:r>
          </w:p>
          <w:p w:rsidR="004A6490" w:rsidRDefault="004A6490" w:rsidP="00506C7F">
            <w:pPr>
              <w:spacing w:before="0" w:line="240" w:lineRule="auto"/>
            </w:pPr>
          </w:p>
          <w:p w:rsidR="00D70C8C" w:rsidRDefault="00D70C8C" w:rsidP="00D70C8C">
            <w:pPr>
              <w:spacing w:before="0" w:line="24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nmap</w:t>
            </w:r>
            <w:r>
              <w:rPr>
                <w:rFonts w:hint="eastAsia"/>
              </w:rPr>
              <w:t>测试端口是否打开：（在</w:t>
            </w:r>
            <w:r>
              <w:rPr>
                <w:rFonts w:hint="eastAsia"/>
              </w:rPr>
              <w:t>slave-hadoop-01</w:t>
            </w:r>
            <w:r>
              <w:rPr>
                <w:rFonts w:hint="eastAsia"/>
              </w:rPr>
              <w:t>机器上执行）</w:t>
            </w:r>
          </w:p>
          <w:p w:rsidR="00D70C8C" w:rsidRDefault="00D70C8C" w:rsidP="00D70C8C">
            <w:pPr>
              <w:spacing w:before="0" w:line="240" w:lineRule="auto"/>
            </w:pPr>
            <w:r>
              <w:t xml:space="preserve">[hadoop@slave-hadoop-01 ~]$ </w:t>
            </w:r>
            <w:r w:rsidRPr="005B308F">
              <w:rPr>
                <w:color w:val="FF0000"/>
              </w:rPr>
              <w:t>nmap master-hadoop -p 9000</w:t>
            </w:r>
          </w:p>
          <w:p w:rsidR="00D70C8C" w:rsidRDefault="00D70C8C" w:rsidP="00D70C8C">
            <w:pPr>
              <w:spacing w:before="0" w:line="240" w:lineRule="auto"/>
            </w:pPr>
          </w:p>
          <w:p w:rsidR="00D70C8C" w:rsidRDefault="00D70C8C" w:rsidP="00D70C8C">
            <w:pPr>
              <w:spacing w:before="0" w:line="240" w:lineRule="auto"/>
            </w:pPr>
            <w:r>
              <w:t>Starting Nmap 5.51 ( http://nmap.org ) at 2014-07-04 14:24 CST</w:t>
            </w:r>
          </w:p>
          <w:p w:rsidR="00D70C8C" w:rsidRPr="005B308F" w:rsidRDefault="00D70C8C" w:rsidP="00D70C8C">
            <w:pPr>
              <w:spacing w:before="0" w:line="240" w:lineRule="auto"/>
              <w:rPr>
                <w:color w:val="FF0000"/>
              </w:rPr>
            </w:pPr>
            <w:r w:rsidRPr="005B308F">
              <w:rPr>
                <w:color w:val="FF0000"/>
              </w:rPr>
              <w:t>Note: Host seems down. If it is really up, but blocking our ping probes, try -Pn</w:t>
            </w:r>
          </w:p>
          <w:p w:rsidR="00D70C8C" w:rsidRPr="004A6490" w:rsidRDefault="00D70C8C" w:rsidP="00D70C8C">
            <w:pPr>
              <w:spacing w:before="0" w:line="240" w:lineRule="auto"/>
            </w:pPr>
            <w:r w:rsidRPr="005B308F">
              <w:rPr>
                <w:color w:val="FF0000"/>
              </w:rPr>
              <w:t>Nmap done: 1 IP address (0 hosts up) scanned in 0.04 seconds</w:t>
            </w:r>
          </w:p>
        </w:tc>
      </w:tr>
      <w:tr w:rsidR="00247EE8" w:rsidTr="00727FFB">
        <w:tc>
          <w:tcPr>
            <w:tcW w:w="8528" w:type="dxa"/>
          </w:tcPr>
          <w:p w:rsidR="00247EE8" w:rsidRDefault="00247EE8" w:rsidP="00727FFB">
            <w:pPr>
              <w:spacing w:before="0" w:line="240" w:lineRule="auto"/>
            </w:pPr>
            <w:r>
              <w:rPr>
                <w:rFonts w:hint="eastAsia"/>
              </w:rPr>
              <w:lastRenderedPageBreak/>
              <w:t>关闭防火墙后解决：</w:t>
            </w:r>
          </w:p>
          <w:p w:rsidR="00247EE8" w:rsidRDefault="00247EE8" w:rsidP="00727FFB">
            <w:pPr>
              <w:spacing w:before="0" w:line="240" w:lineRule="auto"/>
            </w:pPr>
          </w:p>
          <w:p w:rsidR="00247EE8" w:rsidRDefault="00383573" w:rsidP="00727FFB">
            <w:pPr>
              <w:spacing w:before="0" w:line="240" w:lineRule="auto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master-hadoop:</w:t>
            </w:r>
          </w:p>
          <w:p w:rsidR="00383573" w:rsidRDefault="00383573" w:rsidP="00727FFB">
            <w:pPr>
              <w:spacing w:before="0" w:line="240" w:lineRule="auto"/>
            </w:pPr>
            <w:r>
              <w:rPr>
                <w:rFonts w:hint="eastAsia"/>
              </w:rPr>
              <w:t>sudo service iptables stop</w:t>
            </w:r>
          </w:p>
          <w:p w:rsidR="00383573" w:rsidRDefault="00383573" w:rsidP="00727FFB">
            <w:pPr>
              <w:spacing w:before="0" w:line="240" w:lineRule="auto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slave-hadoop-01:</w:t>
            </w:r>
          </w:p>
          <w:p w:rsidR="00383573" w:rsidRDefault="00383573" w:rsidP="00727FFB">
            <w:pPr>
              <w:spacing w:before="0" w:line="240" w:lineRule="auto"/>
              <w:rPr>
                <w:color w:val="FF0000"/>
              </w:rPr>
            </w:pPr>
            <w:r w:rsidRPr="005B308F">
              <w:rPr>
                <w:color w:val="FF0000"/>
              </w:rPr>
              <w:t>nmap master-hadoop -p 9000</w:t>
            </w:r>
          </w:p>
          <w:p w:rsidR="00383573" w:rsidRPr="00C52EFA" w:rsidRDefault="00383573" w:rsidP="00727FFB">
            <w:pPr>
              <w:spacing w:before="0" w:line="240" w:lineRule="auto"/>
              <w:rPr>
                <w:color w:val="000000" w:themeColor="text1"/>
              </w:rPr>
            </w:pPr>
            <w:r w:rsidRPr="00C52EFA">
              <w:rPr>
                <w:rFonts w:hint="eastAsia"/>
                <w:color w:val="000000" w:themeColor="text1"/>
              </w:rPr>
              <w:t>查看</w:t>
            </w:r>
            <w:r w:rsidRPr="00C52EFA">
              <w:rPr>
                <w:rFonts w:hint="eastAsia"/>
                <w:color w:val="000000" w:themeColor="text1"/>
              </w:rPr>
              <w:t>hadoop</w:t>
            </w:r>
            <w:r w:rsidRPr="00C52EFA">
              <w:rPr>
                <w:rFonts w:hint="eastAsia"/>
                <w:color w:val="000000" w:themeColor="text1"/>
              </w:rPr>
              <w:t>日志：</w:t>
            </w:r>
          </w:p>
          <w:p w:rsidR="00C52EFA" w:rsidRDefault="00C52EFA" w:rsidP="00727FFB">
            <w:pPr>
              <w:spacing w:before="0" w:line="240" w:lineRule="auto"/>
            </w:pPr>
          </w:p>
        </w:tc>
      </w:tr>
    </w:tbl>
    <w:p w:rsidR="00C93831" w:rsidRDefault="00C93831" w:rsidP="009035AE">
      <w:pPr>
        <w:spacing w:before="0" w:line="240" w:lineRule="auto"/>
      </w:pPr>
    </w:p>
    <w:p w:rsidR="00EC2DEF" w:rsidRDefault="00DD4C0B" w:rsidP="00EC2DEF">
      <w:pPr>
        <w:pStyle w:val="4"/>
      </w:pPr>
      <w:r>
        <w:t>Hadoop</w:t>
      </w:r>
      <w:r>
        <w:rPr>
          <w:rFonts w:hint="eastAsia"/>
        </w:rPr>
        <w:t>:</w:t>
      </w:r>
      <w:r w:rsidR="00EC2DEF">
        <w:rPr>
          <w:rFonts w:hint="eastAsia"/>
        </w:rPr>
        <w:t>运行wordcount出现</w:t>
      </w:r>
      <w:r w:rsidR="00EC2DEF" w:rsidRPr="00EC2DEF">
        <w:t>Bad connect ack with firstBadLink as</w:t>
      </w:r>
    </w:p>
    <w:tbl>
      <w:tblPr>
        <w:tblStyle w:val="af0"/>
        <w:tblW w:w="0" w:type="auto"/>
        <w:tblLook w:val="04A0"/>
      </w:tblPr>
      <w:tblGrid>
        <w:gridCol w:w="8528"/>
      </w:tblGrid>
      <w:tr w:rsidR="00EC2DEF" w:rsidRPr="007B76FA" w:rsidTr="00727FFB">
        <w:tc>
          <w:tcPr>
            <w:tcW w:w="8528" w:type="dxa"/>
          </w:tcPr>
          <w:p w:rsidR="00910DA4" w:rsidRDefault="00EC2DEF" w:rsidP="00727FFB">
            <w:pPr>
              <w:spacing w:before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日志</w:t>
            </w:r>
            <w:r w:rsidR="0063694A">
              <w:rPr>
                <w:rFonts w:ascii="Consolas" w:hAnsi="Consolas" w:hint="eastAsia"/>
                <w:b/>
              </w:rPr>
              <w:t>：</w:t>
            </w:r>
            <w:r w:rsidR="0063694A">
              <w:rPr>
                <w:rFonts w:ascii="Consolas" w:hAnsi="Consolas" w:hint="eastAsia"/>
                <w:b/>
              </w:rPr>
              <w:t xml:space="preserve"> </w:t>
            </w:r>
          </w:p>
          <w:p w:rsidR="00EC2DEF" w:rsidRPr="007B76FA" w:rsidRDefault="0063694A" w:rsidP="00727FFB">
            <w:pPr>
              <w:spacing w:before="0" w:line="240" w:lineRule="auto"/>
              <w:rPr>
                <w:rFonts w:ascii="Consolas" w:hAnsi="Consolas"/>
                <w:b/>
              </w:rPr>
            </w:pPr>
            <w:r>
              <w:t>hadoop jar hadoop-mapreduce-examples-2.2.0.jar wordcount words-data result/wordcount01</w:t>
            </w:r>
          </w:p>
        </w:tc>
      </w:tr>
      <w:tr w:rsidR="00EC2DEF" w:rsidTr="00727FFB">
        <w:tc>
          <w:tcPr>
            <w:tcW w:w="8528" w:type="dxa"/>
          </w:tcPr>
          <w:p w:rsidR="0063694A" w:rsidRDefault="0063694A" w:rsidP="0063694A">
            <w:pPr>
              <w:spacing w:before="0" w:line="240" w:lineRule="auto"/>
            </w:pPr>
            <w:r>
              <w:t xml:space="preserve">[hadoop@master-hadoop mapreduce]$ </w:t>
            </w:r>
          </w:p>
          <w:p w:rsidR="0063694A" w:rsidRDefault="0063694A" w:rsidP="0063694A">
            <w:pPr>
              <w:spacing w:before="0" w:line="240" w:lineRule="auto"/>
            </w:pPr>
            <w:r>
              <w:t>[hadoop@master-hadoop mapreduce]$ hadoop jar hadoop-mapreduce-examples-2.2.0.jar wordcount words-data result/wordcount01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14:48:04 INFO client.RMProxy: Connecting to ResourceManager at master-hadoop/10.160.2.105:8032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Exception in createBlockOutputStream</w:t>
            </w:r>
          </w:p>
          <w:p w:rsidR="0063694A" w:rsidRDefault="0063694A" w:rsidP="0063694A">
            <w:pPr>
              <w:spacing w:before="0" w:line="240" w:lineRule="auto"/>
            </w:pPr>
            <w:r>
              <w:t>java.io.IOException: Bad connect ack with firstBadLink as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org.apache.hadoop.hdfs.DFSOutputStream$DataStreamer.createBlockOutputStream(DFSOutputStream.java:1166)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org.apache.hadoop.hdfs.DFSOutputStream$DataStreamer.nextBlockOutputStream(DFSOutputStream.java:1088)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org.apache.hadoop.hdfs.DFSOutputStream$DataStreamer.run(DFSOutputStream.java:514)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Abandoning BP-679147928-10.160.2.105-1404448880214:blk_1073741847_1023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Excluding datanode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input.FileInputFormat: Total input paths to process : 1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Exception in createBlockOutputStream</w:t>
            </w:r>
          </w:p>
          <w:p w:rsidR="0063694A" w:rsidRDefault="0063694A" w:rsidP="0063694A">
            <w:pPr>
              <w:spacing w:before="0" w:line="240" w:lineRule="auto"/>
            </w:pPr>
            <w:r>
              <w:t>java.io.IOException: Bad connect ack with firstBadLink as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org.apache.hadoop.hdfs.DFSOutputStream$DataStreamer.createBlockOutputStream(DFSOutputStream.java:1166)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org.apache.hadoop.hdfs.DFSOutputStream$DataStreamer.nextBlockOutputStream(DFSOutputStream.java:1088)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</w:t>
            </w:r>
            <w:r>
              <w:lastRenderedPageBreak/>
              <w:t>org.apache.hadoop.hdfs.DFSOutputStream$DataStreamer.run(DFSOutputStream.java:514)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Abandoning BP-679147928-10.160.2.105-1404448880214:blk_1073741849_1025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Excluding datanode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Exception in createBlockOutputStream</w:t>
            </w:r>
          </w:p>
          <w:p w:rsidR="0063694A" w:rsidRDefault="0063694A" w:rsidP="0063694A">
            <w:pPr>
              <w:spacing w:before="0" w:line="240" w:lineRule="auto"/>
            </w:pPr>
            <w:r>
              <w:t>java.io.IOException: Bad connect ack with firstBadLink as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org.apache.hadoop.hdfs.DFSOutputStream$DataStreamer.createBlockOutputStream(DFSOutputStream.java:1166)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org.apache.hadoop.hdfs.DFSOutputStream$DataStreamer.nextBlockOutputStream(DFSOutputStream.java:1088)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org.apache.hadoop.hdfs.DFSOutputStream$DataStreamer.run(DFSOutputStream.java:514)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Abandoning BP-679147928-10.160.2.105-1404448880214:blk_1073741851_1027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Excluding datanode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mapreduce.JobSubmitter: number of splits:1</w:t>
            </w:r>
          </w:p>
          <w:p w:rsidR="00EC2DEF" w:rsidRDefault="0063694A" w:rsidP="0063694A">
            <w:pPr>
              <w:spacing w:before="0" w:line="240" w:lineRule="auto"/>
            </w:pPr>
            <w:r>
              <w:t>14/07/04 14:48:05 INFO Configuration.deprecation: user.name is deprecated. Instead, use mapreduce.</w:t>
            </w:r>
          </w:p>
        </w:tc>
      </w:tr>
      <w:tr w:rsidR="005C6819" w:rsidTr="00727FFB">
        <w:tc>
          <w:tcPr>
            <w:tcW w:w="8528" w:type="dxa"/>
          </w:tcPr>
          <w:p w:rsidR="005C6819" w:rsidRPr="00EC2DEF" w:rsidRDefault="005C6819" w:rsidP="00727FFB">
            <w:pPr>
              <w:spacing w:before="0" w:line="240" w:lineRule="auto"/>
            </w:pPr>
          </w:p>
        </w:tc>
      </w:tr>
      <w:tr w:rsidR="005C6819" w:rsidTr="00727FFB">
        <w:tc>
          <w:tcPr>
            <w:tcW w:w="8528" w:type="dxa"/>
          </w:tcPr>
          <w:p w:rsidR="005C6819" w:rsidRPr="00EC2DEF" w:rsidRDefault="00F75C67" w:rsidP="00727FFB">
            <w:pPr>
              <w:spacing w:before="0" w:line="240" w:lineRule="auto"/>
            </w:pPr>
            <w:r>
              <w:rPr>
                <w:rFonts w:hint="eastAsia"/>
              </w:rPr>
              <w:t>防火墙的问题：</w:t>
            </w:r>
          </w:p>
        </w:tc>
      </w:tr>
      <w:tr w:rsidR="005C6819" w:rsidTr="00727FFB">
        <w:tc>
          <w:tcPr>
            <w:tcW w:w="8528" w:type="dxa"/>
          </w:tcPr>
          <w:p w:rsidR="005C6819" w:rsidRDefault="00F75C67" w:rsidP="00727FFB">
            <w:pPr>
              <w:spacing w:before="0" w:line="240" w:lineRule="auto"/>
            </w:pP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上的防火墙：</w:t>
            </w:r>
          </w:p>
          <w:p w:rsidR="00F75C67" w:rsidRDefault="00F75C67" w:rsidP="00F75C67">
            <w:pPr>
              <w:spacing w:before="0" w:line="240" w:lineRule="auto"/>
            </w:pPr>
            <w:r>
              <w:t>[hadoop@slave-hadoop-01 logs]$ sudo service iptables stop</w:t>
            </w:r>
          </w:p>
          <w:p w:rsidR="00F75C67" w:rsidRDefault="00F75C67" w:rsidP="00F75C67">
            <w:pPr>
              <w:spacing w:before="0" w:line="240" w:lineRule="auto"/>
            </w:pPr>
            <w:r>
              <w:t xml:space="preserve">[sudo] password for hadoop: </w:t>
            </w:r>
          </w:p>
          <w:p w:rsidR="00F75C67" w:rsidRDefault="00F75C67" w:rsidP="00F75C67">
            <w:pPr>
              <w:spacing w:before="0" w:line="240" w:lineRule="auto"/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：将链设置为政策</w:t>
            </w:r>
            <w:r>
              <w:rPr>
                <w:rFonts w:hint="eastAsia"/>
              </w:rPr>
              <w:t xml:space="preserve"> ACCEPT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75C67" w:rsidRDefault="00F75C67" w:rsidP="00F75C67">
            <w:pPr>
              <w:spacing w:before="0" w:line="240" w:lineRule="auto"/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：清除防火墙规则：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75C67" w:rsidRDefault="00F75C67" w:rsidP="00F75C67">
            <w:pPr>
              <w:spacing w:before="0" w:line="240" w:lineRule="auto"/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：正在卸载模块：</w:t>
            </w:r>
            <w:r>
              <w:rPr>
                <w:rFonts w:hint="eastAsia"/>
              </w:rPr>
              <w:t xml:space="preserve">  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75C67" w:rsidRPr="00F75C67" w:rsidRDefault="00F75C67" w:rsidP="00F75C67">
            <w:pPr>
              <w:spacing w:before="0" w:line="240" w:lineRule="auto"/>
            </w:pPr>
            <w:r>
              <w:t>[hadoop@slave-hadoop-01 logs]$</w:t>
            </w:r>
          </w:p>
        </w:tc>
      </w:tr>
      <w:tr w:rsidR="005C6819" w:rsidTr="00727FFB">
        <w:tc>
          <w:tcPr>
            <w:tcW w:w="8528" w:type="dxa"/>
          </w:tcPr>
          <w:p w:rsidR="005C6819" w:rsidRPr="00EC2DEF" w:rsidRDefault="005C6819" w:rsidP="00727FFB">
            <w:pPr>
              <w:spacing w:before="0" w:line="240" w:lineRule="auto"/>
            </w:pPr>
          </w:p>
        </w:tc>
      </w:tr>
    </w:tbl>
    <w:p w:rsidR="00C93831" w:rsidRDefault="00C93831" w:rsidP="009035AE">
      <w:pPr>
        <w:spacing w:before="0" w:line="240" w:lineRule="auto"/>
      </w:pPr>
    </w:p>
    <w:p w:rsidR="00DD4C0B" w:rsidRDefault="00DD4C0B" w:rsidP="00DD4C0B">
      <w:pPr>
        <w:pStyle w:val="4"/>
      </w:pPr>
      <w:r>
        <w:t>H</w:t>
      </w:r>
      <w:r>
        <w:rPr>
          <w:rFonts w:hint="eastAsia"/>
        </w:rPr>
        <w:t>ive:</w:t>
      </w:r>
      <w:r w:rsidR="00CB295C">
        <w:rPr>
          <w:rFonts w:hint="eastAsia"/>
        </w:rPr>
        <w:t>使用mysql时提示</w:t>
      </w:r>
      <w:r w:rsidR="00CB295C" w:rsidRPr="00CB295C">
        <w:t>Unable to instantiate org.apache.hadoop.hive.metastore.HiveMetaStoreClient</w:t>
      </w:r>
    </w:p>
    <w:tbl>
      <w:tblPr>
        <w:tblStyle w:val="af0"/>
        <w:tblW w:w="0" w:type="auto"/>
        <w:tblLook w:val="04A0"/>
      </w:tblPr>
      <w:tblGrid>
        <w:gridCol w:w="8528"/>
      </w:tblGrid>
      <w:tr w:rsidR="00DD4C0B" w:rsidRPr="007B76FA" w:rsidTr="00727FFB">
        <w:tc>
          <w:tcPr>
            <w:tcW w:w="8528" w:type="dxa"/>
          </w:tcPr>
          <w:p w:rsidR="00DD4C0B" w:rsidRPr="007B76FA" w:rsidRDefault="00DD4C0B" w:rsidP="006A1203">
            <w:pPr>
              <w:spacing w:before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日志：</w:t>
            </w:r>
            <w:r>
              <w:rPr>
                <w:rFonts w:ascii="Consolas" w:hAnsi="Consolas" w:hint="eastAsia"/>
                <w:b/>
              </w:rPr>
              <w:t xml:space="preserve"> </w:t>
            </w:r>
          </w:p>
        </w:tc>
      </w:tr>
      <w:tr w:rsidR="006A1203" w:rsidRPr="00E936BF" w:rsidTr="00727FFB">
        <w:tc>
          <w:tcPr>
            <w:tcW w:w="8528" w:type="dxa"/>
          </w:tcPr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[hadoop@master-hadoop logs-tmp]$ hive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mapred.reduce.tasks is deprecated. Instead, use mapreduce.job.reduces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mapred.min.split.size is deprecated. Instead, use mapreduce.input.fileinputformat.split.minsize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mapred.reduce.tasks.speculative.execution is deprecated. Instead, use mapreduce.reduce.speculative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mapred.min.split.size.per.node is deprecated. Instead, use mapreduce.input.fileinputformat.split.minsize.per.node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mapred.input.dir.recursive is deprecated. Instead, use mapreduce.input.fileinputformat.input.dir.recursive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mapred.min.split.size.per.rack is deprecated. Instead, use mapreduce.input.fileinputformat.split.minsize.per.rack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mapred.max.split.size is deprecated. Instead, use mapreduce.input.fileinputformat.split.maxsize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mapred.committer.job.setup.cleanup.needed is deprecated. Instead, use mapreduce.job.committer.setup.cleanup.needed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WARN conf.HiveConf: DEPRECATED: hive.metastore.ds.retry.* no longer has any effect.  Use hive.hmshandler.retry.* instead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Logging initialized using configuration in file:/opt/hive/apache-hive-0.13.1-bin/conf/hive-log4j.properties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lastRenderedPageBreak/>
              <w:t>Exception in thread "main" java.lang.RuntimeException: java.lang.RuntimeException: Unable to instantiate org.apache.hadoop.hive.metastore.HiveMetaStoreClient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org.apache.hadoop.hive.ql.session.SessionState.start(SessionState.java:346)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org.apache.hadoop.hive.cli.CliDriver.run(CliDriver.java:681)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org.apache.hadoop.hive.cli.CliDriver.main(CliDriver.java:625)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sun.reflect.NativeMethodAccessorImpl.invoke0(Native Method)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sun.reflect.NativeMethodAccessorImpl.invoke(NativeMethodAccessorImpl.java:57)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sun.reflect.DelegatingMethodAccessorImpl.invoke(DelegatingMethodAccessorImpl.java:43)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java.lang.reflect.Method.invoke(Method.java:606)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org.apache.hadoop.util.RunJar.main(RunJar.java:212)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Caused by: java.lang.RuntimeException: Unable to instantiate org.apache.hadoop.hive.metastore.HiveMetaStoreClient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org.apache.hadoop.hive.metastore.MetaStoreUtils.newInstance(MetaStoreUtils.java:1412)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org.apache.hadoop.hive.metastore.RetryingMetaStoreClient.&lt;init&gt;(RetryingMetaStoreClient.java:62)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org.apache.hadoop.hive.metastore.RetryingMetaStoreClient.getProxy(RetryingMetaStoreClient.java:72)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org.apache.hadoop.hive.ql.metadata.Hive.createMetaStoreClient(Hive.java:2453)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org.apache.hadoop.hive.ql.metadata.Hive.getMSC(Hive.java:2465)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org.apache.hadoop.hive.ql.session.SessionState.start(SessionState.java:340)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... 7 more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Caused by: java.lang.reflect.InvocationTargetException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sun.reflect.NativeConstructorAccessorImpl.newInstance0(Native Method)</w:t>
            </w:r>
          </w:p>
        </w:tc>
      </w:tr>
      <w:tr w:rsidR="006A1203" w:rsidRPr="007B76FA" w:rsidTr="00727FFB">
        <w:tc>
          <w:tcPr>
            <w:tcW w:w="8528" w:type="dxa"/>
          </w:tcPr>
          <w:p w:rsidR="006A1203" w:rsidRDefault="008612AF" w:rsidP="00727FFB">
            <w:pPr>
              <w:spacing w:before="0" w:line="240" w:lineRule="auto"/>
            </w:pPr>
            <w:r>
              <w:rPr>
                <w:rFonts w:hint="eastAsia"/>
              </w:rPr>
              <w:lastRenderedPageBreak/>
              <w:t>进入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模式运行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：</w:t>
            </w:r>
          </w:p>
          <w:p w:rsidR="008612AF" w:rsidRPr="008612AF" w:rsidRDefault="008612AF" w:rsidP="008612AF">
            <w:pPr>
              <w:spacing w:before="0" w:line="240" w:lineRule="auto"/>
              <w:rPr>
                <w:rFonts w:ascii="微软雅黑" w:eastAsia="微软雅黑" w:hAnsi="微软雅黑"/>
              </w:rPr>
            </w:pPr>
            <w:r w:rsidRPr="008612AF">
              <w:rPr>
                <w:rFonts w:ascii="微软雅黑" w:eastAsia="微软雅黑" w:hAnsi="微软雅黑"/>
              </w:rPr>
              <w:t>hive -hiveconf hive.root.logger=DEBUG,console</w:t>
            </w:r>
          </w:p>
        </w:tc>
      </w:tr>
      <w:tr w:rsidR="006A1203" w:rsidRPr="007B76FA" w:rsidTr="00727FFB">
        <w:tc>
          <w:tcPr>
            <w:tcW w:w="8528" w:type="dxa"/>
          </w:tcPr>
          <w:p w:rsidR="006A1203" w:rsidRPr="00EB2D3A" w:rsidRDefault="008C7663" w:rsidP="00727FFB">
            <w:pPr>
              <w:spacing w:before="0" w:line="240" w:lineRule="auto"/>
            </w:pPr>
            <w:r>
              <w:rPr>
                <w:rFonts w:hint="eastAsia"/>
              </w:rPr>
              <w:t>原因：需要将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的驱动拷贝到</w:t>
            </w:r>
            <w:r>
              <w:rPr>
                <w:rFonts w:hint="eastAsia"/>
              </w:rPr>
              <w:t>$HIVE_HOME/lib</w:t>
            </w:r>
          </w:p>
        </w:tc>
      </w:tr>
      <w:tr w:rsidR="006A1203" w:rsidRPr="007B76FA" w:rsidTr="00727FFB">
        <w:tc>
          <w:tcPr>
            <w:tcW w:w="8528" w:type="dxa"/>
          </w:tcPr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>Caused by: org.datanucleus.exceptions.NucleusException: Attempt to invoke the "BoneCP" plugin to create a ConnectionPool gave an error : The specified datastore driver ("com.mysql.jdbc.Driver") was not found in the CLASSPATH. Please check your CLASSPATH specification, and the name of the driver.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org.datanucleus.store.rdbms.ConnectionFactoryImpl.generateDataSources(ConnectionFactoryImpl.java:259)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org.datanucleus.store.rdbms.ConnectionFactoryImpl.initialiseDataSources(ConnectionFactoryImpl.java:131)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org.datanucleus.store.rdbms.ConnectionFactoryImpl.&lt;init&gt;(ConnectionFactoryImpl.java:85)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... 64 more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>Caused by: org.datanucleus.store.rdbms.connectionpool.DatastoreDriverNotFoundException: The specified datastore driver ("com.mysql.jdbc.Driver") was not found in the CLASSPATH. Please check your CLASSPATH specification, and the name of the driver.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org.datanucleus.store.rdbms.connectionpool.AbstractConnectionPoolFactory.loadDriver(AbstractConnectionPoolFactory.java:58)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org.datanucleus.store.rdbms.connectionpool.BoneCPConnectionPoolFactory.createConnectionPool(BoneCPConnectionPoolFactory.java:54)</w:t>
            </w:r>
          </w:p>
          <w:p w:rsidR="006A1203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org.datanucleus.store.rdbms.ConnectionFactoryImpl.generateData</w:t>
            </w:r>
          </w:p>
        </w:tc>
      </w:tr>
    </w:tbl>
    <w:p w:rsidR="00DD4C0B" w:rsidRPr="00DD4C0B" w:rsidRDefault="00DD4C0B" w:rsidP="009035AE">
      <w:pPr>
        <w:spacing w:before="0" w:line="240" w:lineRule="auto"/>
      </w:pPr>
    </w:p>
    <w:p w:rsidR="00C93831" w:rsidRPr="004E7A2C" w:rsidRDefault="00C93831" w:rsidP="009035AE">
      <w:pPr>
        <w:spacing w:before="0" w:line="240" w:lineRule="auto"/>
      </w:pPr>
    </w:p>
    <w:p w:rsidR="00F9743B" w:rsidRDefault="00560E19" w:rsidP="00D8295C">
      <w:pPr>
        <w:pStyle w:val="1"/>
        <w:numPr>
          <w:ilvl w:val="0"/>
          <w:numId w:val="3"/>
        </w:numPr>
        <w:spacing w:before="0" w:after="0" w:line="240" w:lineRule="auto"/>
        <w:ind w:firstLine="0"/>
      </w:pPr>
      <w:r>
        <w:t>导入数据:sqoop</w:t>
      </w:r>
      <w:r w:rsidR="00EF5038">
        <w:rPr>
          <w:rFonts w:hint="eastAsia"/>
        </w:rPr>
        <w:t>1.99</w:t>
      </w:r>
      <w:r w:rsidR="00A016BB">
        <w:rPr>
          <w:rFonts w:hint="eastAsia"/>
        </w:rPr>
        <w:t>/sqoop2</w:t>
      </w:r>
    </w:p>
    <w:p w:rsidR="00364030" w:rsidRDefault="00364030" w:rsidP="00F07639">
      <w:pPr>
        <w:pStyle w:val="2"/>
        <w:spacing w:before="0" w:after="0" w:line="240" w:lineRule="auto"/>
        <w:ind w:firstLine="0"/>
      </w:pPr>
      <w:bookmarkStart w:id="6" w:name="__RefHeading__109_157057738"/>
      <w:bookmarkEnd w:id="6"/>
      <w:r>
        <w:rPr>
          <w:rFonts w:hint="eastAsia"/>
        </w:rPr>
        <w:t>实例：导入</w:t>
      </w:r>
    </w:p>
    <w:p w:rsidR="00364030" w:rsidRDefault="00364030" w:rsidP="00F07639">
      <w:pPr>
        <w:pStyle w:val="3"/>
        <w:spacing w:before="0" w:after="0" w:line="240" w:lineRule="auto"/>
      </w:pPr>
      <w:r>
        <w:rPr>
          <w:rFonts w:hint="eastAsia"/>
        </w:rPr>
        <w:t>创建数据库连接</w:t>
      </w:r>
    </w:p>
    <w:p w:rsidR="00BC4784" w:rsidRDefault="00BC4784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2"/>
      </w:tblGrid>
      <w:tr w:rsidR="00BC4784" w:rsidTr="00343FCE">
        <w:tc>
          <w:tcPr>
            <w:tcW w:w="8522" w:type="dxa"/>
          </w:tcPr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sqoop:000&gt; show connector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| Id |          Name          | Version |                        Class                         |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| 1  | generic-jdbc-connector | 1.99.3  | org.apache.sqoop.connector.jdbc.GenericJdbcConnector |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sqoop:000&gt; create connection --cid 1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Creating connection for connector with id 1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Please fill following values to create new connection object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Name: oracle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Connection configuration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JDBC Driver Class: oracle.jdbc.OracleDriver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JDBC Connection String: jdbc:oracle:thin:@10.160.8.22:1521/epmpln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 xml:space="preserve">Username: JTYDFX_SELECT  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Password: **********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 xml:space="preserve">JDBC Connection Properties: 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There are currently 0 values in the map: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 xml:space="preserve">entry# 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Security related configuration options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Max connections: 10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New connection was successfully created with validation status FINE and persistent id 1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 xml:space="preserve">sqoop:000&gt; 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sqoop:000&gt; create job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Required argument --xid is missing.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 xml:space="preserve">sqoop:000&gt; show connection 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+----+--------+-----------+---------+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| Id |  Name  | Connector | Enabled |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+----+--------+-----------+---------+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| 1  | oracle | 1         | true    |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+----+--------+-----------+---------+</w:t>
            </w:r>
          </w:p>
        </w:tc>
      </w:tr>
    </w:tbl>
    <w:p w:rsidR="00BC4784" w:rsidRDefault="00BC4784" w:rsidP="00F07639">
      <w:pPr>
        <w:spacing w:before="0" w:line="240" w:lineRule="auto"/>
      </w:pPr>
    </w:p>
    <w:p w:rsidR="00364030" w:rsidRDefault="00364030" w:rsidP="00F07639">
      <w:pPr>
        <w:pStyle w:val="3"/>
        <w:spacing w:before="0" w:after="0" w:line="240" w:lineRule="auto"/>
      </w:pPr>
      <w:r>
        <w:rPr>
          <w:rFonts w:hint="eastAsia"/>
        </w:rPr>
        <w:t>创建任务</w:t>
      </w:r>
    </w:p>
    <w:p w:rsidR="00281E06" w:rsidRPr="0052622D" w:rsidRDefault="00281E06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2"/>
      </w:tblGrid>
      <w:tr w:rsidR="00281E06" w:rsidTr="00343FCE">
        <w:tc>
          <w:tcPr>
            <w:tcW w:w="8522" w:type="dxa"/>
          </w:tcPr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sqoop:000&gt; show connection                     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+----+--------+-----------+---------+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| Id |  Name  | Connector | Enabled |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+----+--------+-----------+---------+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| 1  | oracle | 1         | true    |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+----+--------+-----------+---------+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sqoop:000&gt; create job --xid 1 --type import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Creating job for connection with id 1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Please fill following values to create new job object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Name: bigdata_user_info_s01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Database configuration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Schema name: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Table name: bigdata_user_info_s01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Table SQL statement: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Table column names: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Partition column name: </w:t>
            </w:r>
            <w:r>
              <w:rPr>
                <w:rFonts w:hAnsi="宋体" w:cs="宋体" w:hint="eastAsia"/>
              </w:rPr>
              <w:t>用电类别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Nulls in partition column: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Boundary query: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Output configuration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Storage type: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0 : HDFS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Choose: 0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Output format: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0 : TEXT_FILE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1 : SEQUENCE_FILE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Choose: 0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Compression format: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lastRenderedPageBreak/>
              <w:t xml:space="preserve">  0 : NONE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1 : DEFAULT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2 : DEFLATE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3 : GZIP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4 : BZIP2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5 : LZO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6 : LZ4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7 : SNAPPY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Choose: 0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Output directory: ds-oracle/epmpln/bigdata_user_info_s01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Throttling resources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Extractors: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Loaders: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New job was successfully created with validation status FINE  and persistent id 1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sqoop:000&gt;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sqoop:000&gt; show job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+----+-----------------------+--------+-----------+---------+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| Id |         Name          |  Type  | Connector | Enabled |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+----+-----------------------+--------+-----------+---------+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| 1  | bigdata_user_info_s01 | IMPORT | 1         | true    |</w:t>
            </w:r>
          </w:p>
          <w:p w:rsidR="00281E06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+----+-----------------------+--------+-----------+---------+</w:t>
            </w:r>
          </w:p>
        </w:tc>
      </w:tr>
    </w:tbl>
    <w:p w:rsidR="007E22F1" w:rsidRDefault="007E22F1" w:rsidP="00F07639">
      <w:pPr>
        <w:spacing w:before="0" w:line="240" w:lineRule="auto"/>
      </w:pPr>
    </w:p>
    <w:p w:rsidR="00364030" w:rsidRDefault="00364030" w:rsidP="00F07639">
      <w:pPr>
        <w:pStyle w:val="3"/>
        <w:spacing w:before="0" w:after="0" w:line="240" w:lineRule="auto"/>
      </w:pPr>
      <w:r>
        <w:rPr>
          <w:rFonts w:hint="eastAsia"/>
        </w:rPr>
        <w:t>执行任务</w:t>
      </w:r>
    </w:p>
    <w:p w:rsidR="003747A7" w:rsidRPr="0052622D" w:rsidRDefault="003747A7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2"/>
      </w:tblGrid>
      <w:tr w:rsidR="003747A7" w:rsidTr="00343FCE">
        <w:tc>
          <w:tcPr>
            <w:tcW w:w="8522" w:type="dxa"/>
          </w:tcPr>
          <w:p w:rsidR="003747A7" w:rsidRPr="00F84095" w:rsidRDefault="003747A7" w:rsidP="00F07639">
            <w:pPr>
              <w:pStyle w:val="16"/>
              <w:rPr>
                <w:rFonts w:hAnsi="宋体" w:cs="宋体"/>
              </w:rPr>
            </w:pPr>
            <w:r w:rsidRPr="00F84095">
              <w:rPr>
                <w:rFonts w:hAnsi="宋体" w:cs="宋体"/>
              </w:rPr>
              <w:t>sqoop:000&gt; start job -j 1</w:t>
            </w:r>
          </w:p>
          <w:p w:rsidR="003747A7" w:rsidRPr="00F84095" w:rsidRDefault="003747A7" w:rsidP="00F07639">
            <w:pPr>
              <w:pStyle w:val="16"/>
              <w:rPr>
                <w:rFonts w:hAnsi="宋体" w:cs="宋体"/>
              </w:rPr>
            </w:pPr>
            <w:r w:rsidRPr="00F84095">
              <w:rPr>
                <w:rFonts w:hAnsi="宋体" w:cs="宋体"/>
              </w:rPr>
              <w:t xml:space="preserve">Exception has occurred during processing command </w:t>
            </w:r>
          </w:p>
          <w:p w:rsidR="003747A7" w:rsidRPr="00F84095" w:rsidRDefault="003747A7" w:rsidP="00F07639">
            <w:pPr>
              <w:pStyle w:val="16"/>
              <w:rPr>
                <w:rFonts w:hAnsi="宋体" w:cs="宋体"/>
              </w:rPr>
            </w:pPr>
            <w:r w:rsidRPr="00F84095">
              <w:rPr>
                <w:rFonts w:hAnsi="宋体" w:cs="宋体"/>
              </w:rPr>
              <w:t>Exception: org.apache.sqoop.common.SqoopException Message: CLIENT_0001:Server has returned exception</w:t>
            </w:r>
          </w:p>
          <w:p w:rsidR="003747A7" w:rsidRPr="00F84095" w:rsidRDefault="003747A7" w:rsidP="00F07639">
            <w:pPr>
              <w:pStyle w:val="16"/>
              <w:rPr>
                <w:rFonts w:hAnsi="宋体" w:cs="宋体"/>
              </w:rPr>
            </w:pPr>
            <w:r w:rsidRPr="00F84095">
              <w:rPr>
                <w:rFonts w:hAnsi="宋体" w:cs="宋体"/>
              </w:rPr>
              <w:t>sqoop:000&gt; set option --name verbose --value true</w:t>
            </w:r>
          </w:p>
          <w:p w:rsidR="003747A7" w:rsidRPr="00F84095" w:rsidRDefault="003747A7" w:rsidP="00F07639">
            <w:pPr>
              <w:pStyle w:val="16"/>
              <w:rPr>
                <w:rFonts w:hAnsi="宋体" w:cs="宋体"/>
              </w:rPr>
            </w:pPr>
            <w:r w:rsidRPr="00F84095">
              <w:rPr>
                <w:rFonts w:hAnsi="宋体" w:cs="宋体"/>
              </w:rPr>
              <w:t>Verbose option was changed to true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sqoop:000&gt; create job --xid 1 --type import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Creating job for connection with id 1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Please fill following values to create new job object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Name: bigdata_user_info_s01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Database configuration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Schema name: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Table name: bigdata_user_info_s01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Table SQL statement: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Table column names: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 w:hint="eastAsia"/>
              </w:rPr>
              <w:t>Partition column name: 用电类别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Nulls in partition column: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Boundary query: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Output configuration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Storage type: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0 : HDFS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Choose: 0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Output format: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lastRenderedPageBreak/>
              <w:t xml:space="preserve">  0 : TEXT_FILE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1 : SEQUENCE_FILE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Choose: 0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Compression format: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0 : NONE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1 : DEFAULT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2 : DEFLATE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3 : GZIP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4 : BZIP2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5 : LZO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6 : LZ4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7 : SNAPPY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Choose: 0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Output directory: ds-oracle/epmpln/bigdata_user_info_s01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Throttling resources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Extractors: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Loaders: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New job was successfully created with validation status FINE  and persistent id                                                                              2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sqoop:000&gt;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sqoop:000&gt; show job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+----+-----------------------+--------+-----------+---------+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| Id |         Name          |  Type  | Connector | Enabled |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+----+-----------------------+--------+-----------+---------+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| 1  | bigdata_user_info_s01 | IMPORT | 1         | true    |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| 2  | bigdata_user_info_s01 | IMPORT | 1         | true    |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+----+-----------------------+--------+-----------+---------+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sqoop:000&gt; start job -j 2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Submission details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Job ID: 2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Server URL: http://localhost:12000/sqoop/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Created by: hadoop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Creation date: 2014-06-23 11:31:21 CST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Lastly updated by: hadoop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External ID: job_1403228186343_0005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      http://dsjtest1.dsjsdxm.com:8088/proxy/application_1403228186343_0005/</w:t>
            </w:r>
          </w:p>
          <w:p w:rsidR="003747A7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2014-06-23 11:31:21 CST: BOOTING  - Progress is not available</w:t>
            </w:r>
          </w:p>
        </w:tc>
      </w:tr>
    </w:tbl>
    <w:p w:rsidR="007E22F1" w:rsidRPr="003747A7" w:rsidRDefault="007E22F1" w:rsidP="00F07639">
      <w:pPr>
        <w:spacing w:before="0" w:line="240" w:lineRule="auto"/>
      </w:pPr>
    </w:p>
    <w:p w:rsidR="00364030" w:rsidRDefault="00364030" w:rsidP="00F07639">
      <w:pPr>
        <w:pStyle w:val="3"/>
        <w:spacing w:before="0" w:after="0" w:line="240" w:lineRule="auto"/>
      </w:pPr>
      <w:r>
        <w:rPr>
          <w:rFonts w:hint="eastAsia"/>
        </w:rPr>
        <w:t>查看运行结果</w:t>
      </w:r>
    </w:p>
    <w:p w:rsidR="00364030" w:rsidRDefault="00364030" w:rsidP="00F07639">
      <w:pPr>
        <w:spacing w:before="0" w:line="240" w:lineRule="auto"/>
      </w:pPr>
    </w:p>
    <w:p w:rsidR="00DC5893" w:rsidRPr="0052622D" w:rsidRDefault="00DC5893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2"/>
      </w:tblGrid>
      <w:tr w:rsidR="00DC5893" w:rsidTr="00343FCE">
        <w:tc>
          <w:tcPr>
            <w:tcW w:w="8522" w:type="dxa"/>
          </w:tcPr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sqoop:000&gt; status job --jid 2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Submission details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Job ID: 2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Server URL: http://localhost:12000/sqoop/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Created by: hadoop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Creation date: 2014-06-23 11:31:21 CST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Lastly updated by: hadoop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External ID: job_1403228186343_0005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http://dsjtest1.dsjsdxm.com:19888/jobhistory/job/job_1403228186343_0005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2014-06-23 12:06:37 CST: SUCCEEDED 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lastRenderedPageBreak/>
              <w:t>Counters: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org.apache.hadoop.mapreduce.JobCounter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SLOTS_MILLIS_MAPS: 7371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TOTAL_LAUNCHED_MAPS: 1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OTHER_LOCAL_MAPS: 1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org.apache.hadoop.mapreduce.lib.input.FileInputFormatCounter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BYTES_READ: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org.apache.hadoop.mapreduce.lib.output.FileOutputFormatCounter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BYTES_WRITTEN: 2879091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org.apache.hadoop.mapreduce.TaskCounter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MAP_INPUT_RECORDS: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MERGED_MAP_OUTPUTS: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PHYSICAL_MEMORY_BYTES: 167645184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SPILLED_RECORDS: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FAILED_SHUFFLE: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CPU_MILLISECONDS: 4260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COMMITTED_HEAP_BYTES: 137887744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VIRTUAL_MEMORY_BYTES: 733609984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MAP_OUTPUT_RECORDS: 20288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SPLIT_RAW_BYTES: 183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GC_TIME_MILLIS: 82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org.apache.hadoop.mapreduce.FileSystemCounter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FILE_READ_OPS: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FILE_WRITE_OPS: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FILE_BYTES_READ: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FILE_LARGE_READ_OPS: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HDFS_BYTES_READ: 183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FILE_BYTES_WRITTEN: 89761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HDFS_LARGE_READ_OPS: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HDFS_BYTES_WRITTEN: 3550790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HDFS_READ_OPS: 4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HDFS_WRITE_OPS: 2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org.apache.sqoop.submission.counter.SqoopCounters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ROWS_READ: 20288</w:t>
            </w:r>
          </w:p>
          <w:p w:rsidR="00DC5893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Job executed successfully</w:t>
            </w:r>
          </w:p>
          <w:p w:rsidR="00DC5893" w:rsidRDefault="00DC5893" w:rsidP="00F07639">
            <w:pPr>
              <w:pStyle w:val="16"/>
              <w:rPr>
                <w:rFonts w:hAnsi="宋体" w:cs="宋体"/>
              </w:rPr>
            </w:pPr>
          </w:p>
          <w:p w:rsidR="00DC5893" w:rsidRDefault="00DC5893" w:rsidP="00F07639">
            <w:pPr>
              <w:pStyle w:val="16"/>
              <w:rPr>
                <w:rFonts w:hAnsi="宋体" w:cs="宋体"/>
              </w:rPr>
            </w:pP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[hadoop@dsjtest1 ~]$ hdfs dfs -ls ds-oracle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14/06/23 12:08:50 WARN util.NativeCodeLoader: Unable to load native-hadoop library for your platform... using builtin-java classes where applicable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Found 1 items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drwxr-xr-x   - hadoop supergroup          0 2014-06-23 11:31 ds-oracle/epmpln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[hadoop@dsjtest1 ~]$ hdfs dfs -ls ds-oracle/epmpln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14/06/23 12:08:57 WARN util.NativeCodeLoader: Unable to load native-hadoop library for your platform... using builtin-java classes where applicable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Found 1 items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drwxr-xr-x   - hadoop supergroup          0 2014-06-23 11:31 ds-oracle/epmpln/bigdata_user_info_s01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[hadoop@dsjtest1 ~]$ hdfs dfs -ls ds-oracle/epmpln/bigdata_user_info_s01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14/06/23 12:09:10 WARN util.NativeCodeLoader: Unable to load native-hadoop library for your platform... using builtin-java classes where applicable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Found 2 items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 xml:space="preserve">-rw-r--r--   2 hadoop supergroup          0 2014-06-23 11:31 </w:t>
            </w:r>
            <w:r w:rsidRPr="005F11D5">
              <w:rPr>
                <w:rFonts w:hAnsi="宋体" w:cs="宋体"/>
              </w:rPr>
              <w:lastRenderedPageBreak/>
              <w:t>ds-oracle/epmpln/bigdata_user_info_s01/_SUCCESS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-rw-r--r--   2 hadoop supergroup    3550790 2014-06-23 11:31 ds-oracle/epmpln/bigdata_user_info_s01/part-m-00000</w:t>
            </w:r>
          </w:p>
          <w:p w:rsidR="00DC5893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[hadoop@dsjtest1 ~]$</w:t>
            </w:r>
          </w:p>
        </w:tc>
      </w:tr>
    </w:tbl>
    <w:p w:rsidR="007E22F1" w:rsidRPr="00364030" w:rsidRDefault="007E22F1" w:rsidP="00F07639">
      <w:pPr>
        <w:spacing w:before="0" w:line="240" w:lineRule="auto"/>
      </w:pPr>
    </w:p>
    <w:p w:rsidR="00F9743B" w:rsidRDefault="00560E19" w:rsidP="00F07639">
      <w:pPr>
        <w:pStyle w:val="2"/>
        <w:spacing w:before="0" w:after="0" w:line="240" w:lineRule="auto"/>
        <w:ind w:firstLine="0"/>
      </w:pPr>
      <w:r>
        <w:t>遇到的问题</w:t>
      </w:r>
    </w:p>
    <w:p w:rsidR="00F9743B" w:rsidRDefault="00560E19" w:rsidP="00F07639">
      <w:pPr>
        <w:pStyle w:val="3"/>
        <w:tabs>
          <w:tab w:val="num" w:pos="709"/>
        </w:tabs>
        <w:spacing w:before="0" w:after="0" w:line="240" w:lineRule="auto"/>
      </w:pPr>
      <w:bookmarkStart w:id="7" w:name="__RefHeading__111_157057738"/>
      <w:bookmarkEnd w:id="7"/>
      <w:r>
        <w:t>Sqoop</w:t>
      </w:r>
      <w:r>
        <w:t>不能获得</w:t>
      </w:r>
      <w:r>
        <w:t>hadoop</w:t>
      </w:r>
      <w:r>
        <w:t>的任务反馈</w:t>
      </w:r>
    </w:p>
    <w:tbl>
      <w:tblPr>
        <w:tblW w:w="0" w:type="auto"/>
        <w:tblInd w:w="-13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04"/>
        <w:gridCol w:w="9945"/>
      </w:tblGrid>
      <w:tr w:rsidR="00F9743B">
        <w:tc>
          <w:tcPr>
            <w:tcW w:w="7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51490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A51490">
              <w:rPr>
                <w:rFonts w:asciiTheme="minorEastAsia" w:eastAsiaTheme="minorEastAsia" w:hAnsiTheme="minorEastAsia"/>
                <w:b/>
                <w:sz w:val="16"/>
                <w:szCs w:val="16"/>
              </w:rPr>
              <w:t>现象</w:t>
            </w:r>
          </w:p>
        </w:tc>
        <w:tc>
          <w:tcPr>
            <w:tcW w:w="99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2014-06-19 09:18:15,357 ERROR server.SqoopProtocolServlet [org.apache.sqoop.server.SqoopProtocolServlet.doGet(SqoopProtocolServlet.java:53)] Exception in GET http://master-hadoop:12000/sqoop//v1/submission/notification/4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org.apache.sqoop.common.SqoopException: MAPREDUCE_0003:Can't get RunningJob instance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org.apache.sqoop.submission.mapreduce.MapreduceSubmissionEngine.status(MapreduceSubmissionEngine.java:295)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org.apache.sqoop.framework.JobManager.update(JobManager.java:529)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org.apache.sqoop.framework.JobManager.status(JobManager.java:519)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org.apache.sqoop.handler.SubmissionRequestHandler.handleNotification(SubmissionRequestHandler.java:92)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org.apache.sqoop.handler.SubmissionRequestHandler.handleEvent(SubmissionRequestHandler.java:79)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org.apache.sqoop.server.v1.SubmissionServlet.handleGetRequest(SubmissionServlet.java:39)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org.apache.sqoop.server.SqoopProtocolServlet.doGet(SqoopProtocolServlet.java:48)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javax.servlet.http.HttpServlet.service(HttpServlet.java:617)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javax.servlet.http.HttpServlet.service(HttpServlet.java:723)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….....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Caused by: java.io.IOException: java.net.ConnectException: Call From master-hadoop/127.0.0.1 to 0.0.0.0:10020 failed on connection exception: java.net.ConnectException: Connection refused; For more details see:  http://wiki.apache.org/hadoop/ConnectionRefused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org.apache.hadoop.mapred.ClientServiceDelegate.invoke(ClientServiceDelegate.java:331)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org.apache.hadoop.mapred.ClientServiceDelegate.getJobStatus(ClientServiceDelegate.java:416)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org.apache.hadoop.mapred.YARNRunner.getJobStatus(YARNRunner.java:522)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org.apache.hadoop.mapreduce.Cluster.getJob(Cluster.java:183)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org.apache.hadoop.mapred.JobClient$2.run(JobClient.java:580)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org.apache.hadoop.mapred.JobClient$2.run(JobClient.java:578)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java.security.AccessController.doPrivileged(Native Method)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javax.security.auth.Subject.doAs(Subject.java:415)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F9743B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51490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A51490">
              <w:rPr>
                <w:rFonts w:asciiTheme="minorEastAsia" w:eastAsiaTheme="minorEastAsia" w:hAnsiTheme="minorEastAsia"/>
                <w:b/>
                <w:sz w:val="16"/>
                <w:szCs w:val="16"/>
              </w:rPr>
              <w:t>诊断</w:t>
            </w:r>
          </w:p>
        </w:tc>
        <w:tc>
          <w:tcPr>
            <w:tcW w:w="99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10020端口不能访问, 10020端口是jobhistory端口.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查看hadoop服务器端口是否打开:netstat -an |grep 10020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端口的确尚未打开</w:t>
            </w:r>
          </w:p>
        </w:tc>
      </w:tr>
      <w:tr w:rsidR="00F9743B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51490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A51490">
              <w:rPr>
                <w:rFonts w:asciiTheme="minorEastAsia" w:eastAsiaTheme="minorEastAsia" w:hAnsiTheme="minorEastAsia"/>
                <w:b/>
                <w:sz w:val="16"/>
                <w:szCs w:val="16"/>
              </w:rPr>
              <w:t>解决</w:t>
            </w:r>
          </w:p>
        </w:tc>
        <w:tc>
          <w:tcPr>
            <w:tcW w:w="99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启动jobhistory服务: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$HADOOP_PREFIX/sbin/mr-jobhistory-daemon.sh start historyserver --config $HADOOP_CONF_DIR</w:t>
            </w:r>
          </w:p>
        </w:tc>
      </w:tr>
      <w:tr w:rsidR="00F9743B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51490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A51490">
              <w:rPr>
                <w:rFonts w:asciiTheme="minorEastAsia" w:eastAsiaTheme="minorEastAsia" w:hAnsiTheme="minorEastAsia"/>
                <w:b/>
                <w:sz w:val="16"/>
                <w:szCs w:val="16"/>
              </w:rPr>
              <w:t>小结/疑问</w:t>
            </w:r>
          </w:p>
        </w:tc>
        <w:tc>
          <w:tcPr>
            <w:tcW w:w="99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为什么jobhistory需要再次启动?</w:t>
            </w:r>
          </w:p>
        </w:tc>
      </w:tr>
    </w:tbl>
    <w:p w:rsidR="00F9743B" w:rsidRDefault="00F9743B" w:rsidP="00F07639">
      <w:pPr>
        <w:spacing w:before="0" w:line="240" w:lineRule="auto"/>
      </w:pPr>
    </w:p>
    <w:p w:rsidR="00BF7C11" w:rsidRPr="00BF7C11" w:rsidRDefault="00BF7C11" w:rsidP="00F07639">
      <w:pPr>
        <w:spacing w:before="0" w:line="240" w:lineRule="auto"/>
      </w:pPr>
    </w:p>
    <w:p w:rsidR="00F9743B" w:rsidRDefault="00560E19" w:rsidP="00F07639">
      <w:pPr>
        <w:pStyle w:val="2"/>
        <w:spacing w:before="0" w:after="0" w:line="240" w:lineRule="auto"/>
        <w:ind w:firstLine="0"/>
      </w:pPr>
      <w:bookmarkStart w:id="8" w:name="__RefHeading__113_157057738"/>
      <w:bookmarkStart w:id="9" w:name="__RefHeading__713_637971582"/>
      <w:bookmarkEnd w:id="8"/>
      <w:bookmarkEnd w:id="9"/>
      <w:r>
        <w:rPr>
          <w:bCs/>
        </w:rPr>
        <w:lastRenderedPageBreak/>
        <w:t>对照表</w:t>
      </w:r>
    </w:p>
    <w:tbl>
      <w:tblPr>
        <w:tblW w:w="0" w:type="auto"/>
        <w:tblInd w:w="-8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73"/>
        <w:gridCol w:w="2495"/>
        <w:gridCol w:w="1364"/>
        <w:gridCol w:w="2563"/>
        <w:gridCol w:w="2691"/>
      </w:tblGrid>
      <w:tr w:rsidR="00F9743B">
        <w:tc>
          <w:tcPr>
            <w:tcW w:w="11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F9743B" w:rsidRDefault="00F9743B" w:rsidP="00F07639">
            <w:pPr>
              <w:pStyle w:val="TableContents"/>
              <w:snapToGrid w:val="0"/>
              <w:spacing w:before="0" w:line="240" w:lineRule="auto"/>
            </w:pPr>
          </w:p>
        </w:tc>
        <w:tc>
          <w:tcPr>
            <w:tcW w:w="24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F9743B" w:rsidRDefault="00560E19" w:rsidP="00F07639">
            <w:pPr>
              <w:pStyle w:val="TableContents"/>
              <w:spacing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Hadoop</w:t>
            </w:r>
          </w:p>
        </w:tc>
        <w:tc>
          <w:tcPr>
            <w:tcW w:w="13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F9743B" w:rsidRDefault="00560E19" w:rsidP="00F07639">
            <w:pPr>
              <w:pStyle w:val="TableContents"/>
              <w:spacing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spark</w:t>
            </w:r>
          </w:p>
        </w:tc>
        <w:tc>
          <w:tcPr>
            <w:tcW w:w="25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F9743B" w:rsidRDefault="00560E19" w:rsidP="00F07639">
            <w:pPr>
              <w:pStyle w:val="TableContents"/>
              <w:spacing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传统数据仓库</w:t>
            </w:r>
          </w:p>
        </w:tc>
        <w:tc>
          <w:tcPr>
            <w:tcW w:w="26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9743B" w:rsidRDefault="00560E19" w:rsidP="00F07639">
            <w:pPr>
              <w:pStyle w:val="TableContents"/>
              <w:spacing w:before="0" w:line="240" w:lineRule="auto"/>
            </w:pPr>
            <w:r>
              <w:rPr>
                <w:b/>
                <w:bCs/>
              </w:rPr>
              <w:t>未知的</w:t>
            </w: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数据抽取</w:t>
            </w: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sqoop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数据存储</w:t>
            </w: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HDFS,HBase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RDBMS(Oracle, MySQL, SQL Server, Teradata, and Netezza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)</w:t>
            </w: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数据处理</w:t>
            </w: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Hive,Pig, Impala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shark</w:t>
            </w: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分析引擎</w:t>
            </w: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执行引擎</w:t>
            </w:r>
            <w:r w:rsidRPr="00AF01EA">
              <w:rPr>
                <w:rFonts w:ascii="Consolas" w:hAnsi="Consolas"/>
              </w:rPr>
              <w:t>:MapReduce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SQL-oriented analytics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: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Cloudera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 xml:space="preserve"> Impala and Dremel-style analytic engines 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统计分析</w:t>
            </w:r>
            <w:r w:rsidRPr="00AF01EA">
              <w:rPr>
                <w:rFonts w:ascii="Consolas" w:hAnsi="Consolas"/>
              </w:rPr>
              <w:t>: R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调度框架</w:t>
            </w: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YARN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</w:tbl>
    <w:p w:rsidR="00F9743B" w:rsidRDefault="00F9743B" w:rsidP="00F07639">
      <w:pPr>
        <w:pStyle w:val="ae"/>
        <w:spacing w:line="240" w:lineRule="auto"/>
        <w:ind w:firstLine="0"/>
      </w:pPr>
    </w:p>
    <w:p w:rsidR="00F9743B" w:rsidRDefault="00560E19" w:rsidP="00F07639">
      <w:pPr>
        <w:pStyle w:val="2"/>
        <w:spacing w:before="0" w:after="0" w:line="240" w:lineRule="auto"/>
        <w:ind w:firstLine="0"/>
      </w:pPr>
      <w:bookmarkStart w:id="10" w:name="__RefHeading__115_157057738"/>
      <w:bookmarkStart w:id="11" w:name="__RefHeading__715_637971582"/>
      <w:bookmarkEnd w:id="10"/>
      <w:bookmarkEnd w:id="11"/>
      <w:r>
        <w:t>词汇表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19"/>
        <w:gridCol w:w="6897"/>
      </w:tblGrid>
      <w:tr w:rsidR="00F9743B" w:rsidTr="0093017A">
        <w:tc>
          <w:tcPr>
            <w:tcW w:w="14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Sqoop</w:t>
            </w:r>
          </w:p>
        </w:tc>
        <w:tc>
          <w:tcPr>
            <w:tcW w:w="68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Apache Sqoop, short for “SQL to Hadoop,”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was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 xml:space="preserve"> created to perform bidirectional data transfer between Hadoop and almost any external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 xml:space="preserve"> structured datastore.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集成商</w:t>
            </w: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Open Source:Apache Bigtop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Commercial:</w:t>
            </w: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</w:tbl>
    <w:p w:rsidR="00F9743B" w:rsidRDefault="00F9743B" w:rsidP="00F07639">
      <w:pPr>
        <w:spacing w:before="0" w:line="240" w:lineRule="auto"/>
      </w:pPr>
    </w:p>
    <w:p w:rsidR="00916C9E" w:rsidRDefault="00916C9E" w:rsidP="00D8295C">
      <w:pPr>
        <w:pStyle w:val="1"/>
        <w:numPr>
          <w:ilvl w:val="0"/>
          <w:numId w:val="3"/>
        </w:numPr>
        <w:spacing w:before="0" w:after="0" w:line="240" w:lineRule="auto"/>
        <w:ind w:firstLine="0"/>
      </w:pPr>
      <w:r>
        <w:rPr>
          <w:rFonts w:hint="eastAsia"/>
        </w:rPr>
        <w:lastRenderedPageBreak/>
        <w:t>导入数据：</w:t>
      </w:r>
      <w:r w:rsidRPr="00916C9E">
        <w:t xml:space="preserve"> sqoop-1.4.4. hadoop-2.0.4</w:t>
      </w:r>
    </w:p>
    <w:p w:rsidR="00F3786A" w:rsidRDefault="009C4DB2" w:rsidP="00F07639">
      <w:pPr>
        <w:pStyle w:val="2"/>
        <w:spacing w:before="0" w:after="0" w:line="240" w:lineRule="auto"/>
        <w:ind w:firstLine="0"/>
      </w:pPr>
      <w:r>
        <w:rPr>
          <w:rFonts w:hint="eastAsia"/>
        </w:rPr>
        <w:t>实例</w:t>
      </w:r>
      <w:r w:rsidR="00123ED7">
        <w:rPr>
          <w:rFonts w:hint="eastAsia"/>
        </w:rPr>
        <w:t>：</w:t>
      </w:r>
      <w:r w:rsidR="00E13DE2">
        <w:rPr>
          <w:rFonts w:hint="eastAsia"/>
        </w:rPr>
        <w:t>直接</w:t>
      </w:r>
      <w:r w:rsidR="00123ED7">
        <w:rPr>
          <w:rFonts w:hint="eastAsia"/>
        </w:rPr>
        <w:t>导入表</w:t>
      </w:r>
      <w:r w:rsidR="00E13DE2">
        <w:rPr>
          <w:rFonts w:hint="eastAsia"/>
        </w:rPr>
        <w:t>到</w:t>
      </w:r>
      <w:r w:rsidR="00E13DE2">
        <w:rPr>
          <w:rFonts w:hint="eastAsia"/>
        </w:rPr>
        <w:t>hive</w:t>
      </w:r>
    </w:p>
    <w:p w:rsidR="00105903" w:rsidRDefault="00105903" w:rsidP="00A071B4">
      <w:pPr>
        <w:pStyle w:val="3"/>
        <w:spacing w:before="0" w:after="0" w:line="240" w:lineRule="auto"/>
      </w:pPr>
      <w:r>
        <w:rPr>
          <w:rFonts w:hint="eastAsia"/>
        </w:rPr>
        <w:t>保护密码</w:t>
      </w:r>
    </w:p>
    <w:tbl>
      <w:tblPr>
        <w:tblStyle w:val="af0"/>
        <w:tblW w:w="0" w:type="auto"/>
        <w:tblLook w:val="04A0"/>
      </w:tblPr>
      <w:tblGrid>
        <w:gridCol w:w="8528"/>
      </w:tblGrid>
      <w:tr w:rsidR="00105903" w:rsidRPr="00AF01EA" w:rsidTr="00727FFB">
        <w:tc>
          <w:tcPr>
            <w:tcW w:w="8528" w:type="dxa"/>
          </w:tcPr>
          <w:p w:rsidR="00105903" w:rsidRPr="00AF01EA" w:rsidRDefault="00105903" w:rsidP="00105903">
            <w:pPr>
              <w:spacing w:before="0" w:line="240" w:lineRule="auto"/>
              <w:rPr>
                <w:rFonts w:ascii="Consolas" w:hAnsi="Consolas"/>
              </w:rPr>
            </w:pPr>
            <w:r w:rsidRPr="00105903">
              <w:rPr>
                <w:rFonts w:ascii="Consolas" w:hAnsi="Consolas"/>
              </w:rPr>
              <w:t xml:space="preserve">echo </w:t>
            </w:r>
            <w:r>
              <w:rPr>
                <w:rFonts w:ascii="Consolas" w:hAnsi="Consolas" w:hint="eastAsia"/>
              </w:rPr>
              <w:t>你的密码</w:t>
            </w:r>
            <w:r w:rsidRPr="00105903">
              <w:rPr>
                <w:rFonts w:ascii="Consolas" w:hAnsi="Consolas"/>
              </w:rPr>
              <w:t xml:space="preserve"> &gt; sqoop.password</w:t>
            </w:r>
          </w:p>
        </w:tc>
      </w:tr>
      <w:tr w:rsidR="00105903" w:rsidTr="00727FFB">
        <w:tc>
          <w:tcPr>
            <w:tcW w:w="8528" w:type="dxa"/>
          </w:tcPr>
          <w:p w:rsidR="00105903" w:rsidRDefault="00105903" w:rsidP="00727FFB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</w:t>
            </w:r>
            <w:r w:rsidRPr="00105903">
              <w:rPr>
                <w:rFonts w:ascii="Consolas" w:hAnsi="Consolas"/>
              </w:rPr>
              <w:t>sqoop.password</w:t>
            </w:r>
            <w:r>
              <w:rPr>
                <w:rFonts w:ascii="Consolas" w:hAnsi="Consolas" w:hint="eastAsia"/>
              </w:rPr>
              <w:t>上传到</w:t>
            </w:r>
            <w:r>
              <w:rPr>
                <w:rFonts w:ascii="Consolas" w:hAnsi="Consolas" w:hint="eastAsia"/>
              </w:rPr>
              <w:t>HDFS</w:t>
            </w:r>
            <w:r>
              <w:rPr>
                <w:rFonts w:ascii="Consolas" w:hAnsi="Consolas" w:hint="eastAsia"/>
              </w:rPr>
              <w:t>，并将权限修改为</w:t>
            </w:r>
            <w:r>
              <w:rPr>
                <w:rFonts w:ascii="Consolas" w:hAnsi="Consolas" w:hint="eastAsia"/>
              </w:rPr>
              <w:t>400</w:t>
            </w:r>
          </w:p>
          <w:p w:rsidR="00105903" w:rsidRDefault="00CD0543" w:rsidP="00727FFB">
            <w:pPr>
              <w:spacing w:before="0" w:line="240" w:lineRule="auto"/>
            </w:pPr>
            <w:r w:rsidRPr="00CD0543">
              <w:t>hadoop dfs -put sqoop.password /user/$USER/sqoop.password</w:t>
            </w:r>
          </w:p>
          <w:p w:rsidR="00CD0543" w:rsidRDefault="00CD0543" w:rsidP="00727FFB">
            <w:pPr>
              <w:spacing w:before="0" w:line="240" w:lineRule="auto"/>
            </w:pPr>
            <w:r w:rsidRPr="00CD0543">
              <w:t>hdfs dfs -chown 400 /user/$USER/sqoop.password</w:t>
            </w:r>
          </w:p>
        </w:tc>
      </w:tr>
      <w:tr w:rsidR="00CD0543" w:rsidTr="00727FFB">
        <w:tc>
          <w:tcPr>
            <w:tcW w:w="8528" w:type="dxa"/>
          </w:tcPr>
          <w:p w:rsidR="00CD0543" w:rsidRDefault="00CD0543" w:rsidP="00727FFB">
            <w:pPr>
              <w:spacing w:before="0" w:line="240" w:lineRule="auto"/>
            </w:pPr>
            <w:r>
              <w:rPr>
                <w:rFonts w:hint="eastAsia"/>
              </w:rPr>
              <w:t>在脚本中运用</w:t>
            </w:r>
          </w:p>
          <w:p w:rsidR="00CD0543" w:rsidRDefault="00CD0543" w:rsidP="00CD0543">
            <w:pPr>
              <w:spacing w:before="0" w:line="240" w:lineRule="auto"/>
            </w:pPr>
            <w:r>
              <w:rPr>
                <w:rFonts w:hint="eastAsia"/>
              </w:rPr>
              <w:t xml:space="preserve">--password-file </w:t>
            </w:r>
            <w:r w:rsidRPr="00CD0543">
              <w:t>/user/$USER/sqoop.password</w:t>
            </w:r>
          </w:p>
        </w:tc>
      </w:tr>
    </w:tbl>
    <w:p w:rsidR="00105903" w:rsidRPr="00105903" w:rsidRDefault="00105903" w:rsidP="00105903"/>
    <w:p w:rsidR="00A071B4" w:rsidRDefault="008F6E5A" w:rsidP="00A071B4">
      <w:pPr>
        <w:pStyle w:val="3"/>
        <w:spacing w:before="0" w:after="0" w:line="240" w:lineRule="auto"/>
      </w:pPr>
      <w:r>
        <w:rPr>
          <w:rFonts w:hint="eastAsia"/>
        </w:rPr>
        <w:t>定义</w:t>
      </w:r>
      <w:r w:rsidR="00952663">
        <w:rPr>
          <w:rFonts w:hint="eastAsia"/>
        </w:rPr>
        <w:t>options-file</w:t>
      </w:r>
    </w:p>
    <w:p w:rsidR="009C4DB2" w:rsidRDefault="009C4DB2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BF5C9F" w:rsidRPr="00AF01EA" w:rsidTr="00343FCE">
        <w:tc>
          <w:tcPr>
            <w:tcW w:w="8528" w:type="dxa"/>
          </w:tcPr>
          <w:p w:rsidR="00BF5C9F" w:rsidRPr="00AF01EA" w:rsidRDefault="001D267D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--options-file</w:t>
            </w:r>
            <w:r w:rsidR="00E85F1A">
              <w:rPr>
                <w:rFonts w:ascii="Consolas" w:hAnsi="Consolas" w:hint="eastAsia"/>
              </w:rPr>
              <w:t>：</w:t>
            </w:r>
            <w:r w:rsidR="00E85F1A">
              <w:rPr>
                <w:rFonts w:ascii="Consolas" w:hAnsi="Consolas" w:hint="eastAsia"/>
              </w:rPr>
              <w:t xml:space="preserve"> </w:t>
            </w:r>
            <w:r w:rsidR="00E85F1A">
              <w:rPr>
                <w:rFonts w:ascii="Consolas" w:hAnsi="Consolas" w:hint="eastAsia"/>
              </w:rPr>
              <w:t>列出所有表</w:t>
            </w:r>
            <w:r w:rsidR="00BF159C" w:rsidRPr="00BF159C">
              <w:rPr>
                <w:rFonts w:ascii="Consolas" w:hAnsi="Consolas"/>
              </w:rPr>
              <w:t>list-tables-oracle.sqoop</w:t>
            </w:r>
          </w:p>
        </w:tc>
      </w:tr>
      <w:tr w:rsidR="00BF5C9F" w:rsidTr="00343FCE">
        <w:tc>
          <w:tcPr>
            <w:tcW w:w="8528" w:type="dxa"/>
          </w:tcPr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list-tables</w:t>
            </w:r>
          </w:p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--connect</w:t>
            </w:r>
          </w:p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jdbc:oracle:thin:@10.160.8.22:1521/epmpln</w:t>
            </w:r>
          </w:p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--username</w:t>
            </w:r>
          </w:p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JTYDFX_SELECT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#--password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--password-file</w:t>
            </w:r>
          </w:p>
          <w:p w:rsid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 xml:space="preserve">/user/hadoop/sqoop.password </w:t>
            </w:r>
          </w:p>
          <w:p w:rsidR="00BF159C" w:rsidRPr="00BF159C" w:rsidRDefault="00BF159C" w:rsidP="007F1695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--verbose</w:t>
            </w:r>
          </w:p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</w:p>
          <w:p w:rsidR="00BF5C9F" w:rsidRDefault="00BF159C" w:rsidP="00BF159C">
            <w:pPr>
              <w:spacing w:before="0" w:line="240" w:lineRule="auto"/>
            </w:pPr>
            <w:r w:rsidRPr="00BF159C">
              <w:rPr>
                <w:rFonts w:ascii="Consolas" w:hAnsi="Consolas"/>
              </w:rPr>
              <w:t>#</w:t>
            </w:r>
            <w:r w:rsidRPr="00BF159C">
              <w:rPr>
                <w:rFonts w:ascii="Consolas" w:hAnsi="Consolas"/>
              </w:rPr>
              <w:tab/>
              <w:t>sqoop --options-file list-tables-oracle.sqoop</w:t>
            </w:r>
          </w:p>
        </w:tc>
      </w:tr>
    </w:tbl>
    <w:p w:rsidR="00BF5C9F" w:rsidRDefault="00BF5C9F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141782" w:rsidRPr="00AF01EA" w:rsidTr="00343FCE">
        <w:tc>
          <w:tcPr>
            <w:tcW w:w="8528" w:type="dxa"/>
          </w:tcPr>
          <w:p w:rsidR="00141782" w:rsidRPr="00AF01EA" w:rsidRDefault="00141782" w:rsidP="00C24E3F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--options-file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 xml:space="preserve"> </w:t>
            </w:r>
            <w:r w:rsidR="00C24E3F">
              <w:rPr>
                <w:rFonts w:ascii="Consolas" w:hAnsi="Consolas" w:hint="eastAsia"/>
              </w:rPr>
              <w:t>导入到</w:t>
            </w:r>
            <w:r w:rsidR="00C24E3F">
              <w:rPr>
                <w:rFonts w:ascii="Consolas" w:hAnsi="Consolas" w:hint="eastAsia"/>
              </w:rPr>
              <w:t xml:space="preserve">HDFS: </w:t>
            </w:r>
            <w:r w:rsidR="00C24E3F" w:rsidRPr="00C24E3F">
              <w:rPr>
                <w:rFonts w:ascii="Consolas" w:hAnsi="Consolas"/>
              </w:rPr>
              <w:t>import-oracle.sqoop</w:t>
            </w:r>
            <w:r w:rsidR="00C24E3F" w:rsidRPr="00BF159C">
              <w:rPr>
                <w:rFonts w:ascii="Consolas" w:hAnsi="Consolas"/>
              </w:rPr>
              <w:t xml:space="preserve"> </w:t>
            </w:r>
          </w:p>
        </w:tc>
      </w:tr>
      <w:tr w:rsidR="00141782" w:rsidTr="00343FCE">
        <w:tc>
          <w:tcPr>
            <w:tcW w:w="8528" w:type="dxa"/>
          </w:tcPr>
          <w:p w:rsidR="00C24E3F" w:rsidRPr="00C24E3F" w:rsidRDefault="00C24E3F" w:rsidP="00C24E3F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import</w:t>
            </w:r>
          </w:p>
          <w:p w:rsidR="00C24E3F" w:rsidRPr="00C24E3F" w:rsidRDefault="00C24E3F" w:rsidP="00C24E3F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--connect</w:t>
            </w:r>
          </w:p>
          <w:p w:rsidR="00C24E3F" w:rsidRPr="00C24E3F" w:rsidRDefault="00C24E3F" w:rsidP="00C24E3F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jdbc:oracle:thin:@10.160.8.22:1521/epmpln</w:t>
            </w:r>
          </w:p>
          <w:p w:rsidR="00C24E3F" w:rsidRPr="00C24E3F" w:rsidRDefault="00C24E3F" w:rsidP="00C24E3F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--username</w:t>
            </w:r>
          </w:p>
          <w:p w:rsidR="00C24E3F" w:rsidRPr="00C24E3F" w:rsidRDefault="00C24E3F" w:rsidP="00C24E3F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JTYDFX_SELECT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#--password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--password-file</w:t>
            </w:r>
          </w:p>
          <w:p w:rsidR="00C24E3F" w:rsidRPr="00C24E3F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/user/hadoop/sqoop.password</w:t>
            </w:r>
          </w:p>
          <w:p w:rsidR="00C24E3F" w:rsidRDefault="00503F02" w:rsidP="00C24E3F">
            <w:pPr>
              <w:spacing w:before="0" w:line="240" w:lineRule="auto"/>
              <w:rPr>
                <w:rFonts w:ascii="Consolas" w:hAnsi="Consolas"/>
              </w:rPr>
            </w:pPr>
            <w:r w:rsidRPr="00503F02">
              <w:rPr>
                <w:rFonts w:ascii="Consolas" w:hAnsi="Consolas"/>
              </w:rPr>
              <w:t>--verbose</w:t>
            </w:r>
          </w:p>
          <w:p w:rsidR="00503F02" w:rsidRPr="00C24E3F" w:rsidRDefault="00503F02" w:rsidP="00C24E3F">
            <w:pPr>
              <w:spacing w:before="0" w:line="240" w:lineRule="auto"/>
              <w:rPr>
                <w:rFonts w:ascii="Consolas" w:hAnsi="Consolas"/>
              </w:rPr>
            </w:pPr>
          </w:p>
          <w:p w:rsidR="00141782" w:rsidRDefault="00C24E3F" w:rsidP="00C24E3F">
            <w:pPr>
              <w:spacing w:before="0" w:line="240" w:lineRule="auto"/>
            </w:pPr>
            <w:r w:rsidRPr="00C24E3F">
              <w:rPr>
                <w:rFonts w:ascii="Consolas" w:hAnsi="Consolas"/>
              </w:rPr>
              <w:t>#</w:t>
            </w:r>
            <w:r w:rsidRPr="00C24E3F">
              <w:rPr>
                <w:rFonts w:ascii="Consolas" w:hAnsi="Consolas"/>
              </w:rPr>
              <w:tab/>
              <w:t>sqoop --options-file import-oracle.sqoop --table XXXX</w:t>
            </w:r>
          </w:p>
        </w:tc>
      </w:tr>
    </w:tbl>
    <w:p w:rsidR="00141782" w:rsidRDefault="00141782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C24E3F" w:rsidRPr="00AF01EA" w:rsidTr="00343FCE">
        <w:tc>
          <w:tcPr>
            <w:tcW w:w="8528" w:type="dxa"/>
          </w:tcPr>
          <w:p w:rsidR="00C24E3F" w:rsidRPr="00AF01EA" w:rsidRDefault="00C24E3F" w:rsidP="00851E5A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--options-file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导入到</w:t>
            </w:r>
            <w:r w:rsidR="00851E5A">
              <w:rPr>
                <w:rFonts w:ascii="Consolas" w:hAnsi="Consolas" w:hint="eastAsia"/>
              </w:rPr>
              <w:t>hive</w:t>
            </w:r>
            <w:r>
              <w:rPr>
                <w:rFonts w:ascii="Consolas" w:hAnsi="Consolas" w:hint="eastAsia"/>
              </w:rPr>
              <w:t xml:space="preserve">: </w:t>
            </w:r>
            <w:r w:rsidR="00851E5A">
              <w:rPr>
                <w:rFonts w:ascii="Consolas" w:hAnsi="Consolas" w:hint="eastAsia"/>
              </w:rPr>
              <w:t>hive-</w:t>
            </w:r>
            <w:r w:rsidRPr="00C24E3F">
              <w:rPr>
                <w:rFonts w:ascii="Consolas" w:hAnsi="Consolas"/>
              </w:rPr>
              <w:t>import-oracle.sqoop</w:t>
            </w:r>
            <w:r w:rsidRPr="00BF159C">
              <w:rPr>
                <w:rFonts w:ascii="Consolas" w:hAnsi="Consolas"/>
              </w:rPr>
              <w:t xml:space="preserve"> </w:t>
            </w:r>
          </w:p>
        </w:tc>
      </w:tr>
      <w:tr w:rsidR="00C24E3F" w:rsidTr="00343FCE">
        <w:tc>
          <w:tcPr>
            <w:tcW w:w="8528" w:type="dxa"/>
          </w:tcPr>
          <w:p w:rsidR="00C24E3F" w:rsidRPr="00C24E3F" w:rsidRDefault="00C24E3F" w:rsidP="00343FCE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import</w:t>
            </w:r>
          </w:p>
          <w:p w:rsidR="00C24E3F" w:rsidRPr="00C24E3F" w:rsidRDefault="00C24E3F" w:rsidP="00343FCE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--connect</w:t>
            </w:r>
          </w:p>
          <w:p w:rsidR="00C24E3F" w:rsidRPr="00C24E3F" w:rsidRDefault="00C24E3F" w:rsidP="00343FCE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jdbc:oracle:thin:@10.160.8.22:1521/epmpln</w:t>
            </w:r>
          </w:p>
          <w:p w:rsidR="00C24E3F" w:rsidRPr="00C24E3F" w:rsidRDefault="00C24E3F" w:rsidP="00343FCE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--username</w:t>
            </w:r>
          </w:p>
          <w:p w:rsidR="00C24E3F" w:rsidRPr="00C24E3F" w:rsidRDefault="00C24E3F" w:rsidP="00343FCE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JTYDFX_SELECT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#--password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--password-file</w:t>
            </w:r>
          </w:p>
          <w:p w:rsidR="00C24E3F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/user/hadoop/sqoop.password</w:t>
            </w:r>
          </w:p>
          <w:p w:rsidR="0054159C" w:rsidRDefault="0054159C" w:rsidP="0054159C">
            <w:pPr>
              <w:spacing w:before="0" w:line="240" w:lineRule="auto"/>
              <w:rPr>
                <w:rFonts w:ascii="Consolas" w:hAnsi="Consolas"/>
                <w:color w:val="FF0000"/>
              </w:rPr>
            </w:pPr>
            <w:r w:rsidRPr="0054159C">
              <w:rPr>
                <w:rFonts w:ascii="Consolas" w:hAnsi="Consolas"/>
                <w:color w:val="FF0000"/>
              </w:rPr>
              <w:t>--hive-import</w:t>
            </w:r>
          </w:p>
          <w:p w:rsidR="006735C3" w:rsidRDefault="006735C3" w:rsidP="0054159C">
            <w:pPr>
              <w:spacing w:before="0" w:line="240" w:lineRule="auto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color w:val="FF0000"/>
              </w:rPr>
              <w:lastRenderedPageBreak/>
              <w:t xml:space="preserve"># </w:t>
            </w:r>
            <w:r>
              <w:rPr>
                <w:rFonts w:ascii="Consolas" w:hAnsi="Consolas" w:hint="eastAsia"/>
                <w:color w:val="FF0000"/>
              </w:rPr>
              <w:t>临时目录</w:t>
            </w:r>
          </w:p>
          <w:p w:rsidR="006735C3" w:rsidRPr="006735C3" w:rsidRDefault="006735C3" w:rsidP="006735C3">
            <w:pPr>
              <w:spacing w:before="0" w:line="240" w:lineRule="auto"/>
              <w:rPr>
                <w:rFonts w:ascii="Consolas" w:hAnsi="Consolas"/>
                <w:color w:val="FF0000"/>
              </w:rPr>
            </w:pPr>
            <w:r w:rsidRPr="006735C3">
              <w:rPr>
                <w:rFonts w:ascii="Consolas" w:hAnsi="Consolas"/>
                <w:color w:val="FF0000"/>
              </w:rPr>
              <w:t>--warehouse-dir</w:t>
            </w:r>
          </w:p>
          <w:p w:rsidR="006735C3" w:rsidRPr="0054159C" w:rsidRDefault="006735C3" w:rsidP="006735C3">
            <w:pPr>
              <w:spacing w:before="0" w:line="240" w:lineRule="auto"/>
              <w:rPr>
                <w:rFonts w:ascii="Consolas" w:hAnsi="Consolas"/>
                <w:color w:val="FF0000"/>
              </w:rPr>
            </w:pPr>
            <w:r w:rsidRPr="006735C3">
              <w:rPr>
                <w:rFonts w:ascii="Consolas" w:hAnsi="Consolas"/>
                <w:color w:val="FF0000"/>
              </w:rPr>
              <w:t>/user/hadoop/tmp-for-sqoop-hive</w:t>
            </w:r>
          </w:p>
          <w:p w:rsidR="00C24E3F" w:rsidRDefault="00503F02" w:rsidP="00343FCE">
            <w:pPr>
              <w:spacing w:before="0" w:line="240" w:lineRule="auto"/>
              <w:rPr>
                <w:rFonts w:ascii="Consolas" w:hAnsi="Consolas"/>
              </w:rPr>
            </w:pPr>
            <w:r w:rsidRPr="00503F02">
              <w:rPr>
                <w:rFonts w:ascii="Consolas" w:hAnsi="Consolas"/>
              </w:rPr>
              <w:t>--verbose</w:t>
            </w:r>
          </w:p>
          <w:p w:rsidR="0054159C" w:rsidRDefault="0054159C" w:rsidP="00343FCE">
            <w:pPr>
              <w:spacing w:before="0" w:line="240" w:lineRule="auto"/>
              <w:rPr>
                <w:rFonts w:ascii="Consolas" w:hAnsi="Consolas"/>
              </w:rPr>
            </w:pPr>
          </w:p>
          <w:p w:rsidR="00C24E3F" w:rsidRDefault="00C24E3F" w:rsidP="00343FCE">
            <w:pPr>
              <w:spacing w:before="0" w:line="240" w:lineRule="auto"/>
            </w:pPr>
            <w:r w:rsidRPr="00C24E3F">
              <w:rPr>
                <w:rFonts w:ascii="Consolas" w:hAnsi="Consolas"/>
              </w:rPr>
              <w:t>#</w:t>
            </w:r>
            <w:r w:rsidRPr="00C24E3F">
              <w:rPr>
                <w:rFonts w:ascii="Consolas" w:hAnsi="Consolas"/>
              </w:rPr>
              <w:tab/>
              <w:t>sqoop --options-file import-oracle.sqoop --table XXXX</w:t>
            </w:r>
          </w:p>
        </w:tc>
      </w:tr>
    </w:tbl>
    <w:p w:rsidR="00C24E3F" w:rsidRDefault="00C24E3F" w:rsidP="00F07639">
      <w:pPr>
        <w:spacing w:before="0" w:line="240" w:lineRule="auto"/>
      </w:pPr>
    </w:p>
    <w:p w:rsidR="003D2304" w:rsidRDefault="003D2304" w:rsidP="003D2304">
      <w:pPr>
        <w:pStyle w:val="3"/>
        <w:spacing w:before="0" w:after="0" w:line="240" w:lineRule="auto"/>
      </w:pPr>
      <w:r>
        <w:rPr>
          <w:rFonts w:hint="eastAsia"/>
        </w:rPr>
        <w:t>应用</w:t>
      </w:r>
      <w:r>
        <w:rPr>
          <w:rFonts w:hint="eastAsia"/>
        </w:rPr>
        <w:t>options-file</w:t>
      </w:r>
      <w:r>
        <w:rPr>
          <w:rFonts w:hint="eastAsia"/>
        </w:rPr>
        <w:t>，列出所有表</w:t>
      </w:r>
    </w:p>
    <w:p w:rsidR="003D2304" w:rsidRDefault="003D2304" w:rsidP="003D2304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3D2304" w:rsidRPr="00AF01EA" w:rsidTr="00343FCE">
        <w:tc>
          <w:tcPr>
            <w:tcW w:w="8528" w:type="dxa"/>
          </w:tcPr>
          <w:p w:rsidR="003D2304" w:rsidRPr="00AF01EA" w:rsidRDefault="003D2304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3D2304" w:rsidTr="00343FCE">
        <w:tc>
          <w:tcPr>
            <w:tcW w:w="8528" w:type="dxa"/>
          </w:tcPr>
          <w:p w:rsidR="003D2304" w:rsidRDefault="003D2304" w:rsidP="000B4021">
            <w:pPr>
              <w:spacing w:before="0" w:line="240" w:lineRule="auto"/>
            </w:pPr>
            <w:r w:rsidRPr="0051226D">
              <w:t xml:space="preserve">sqoop --options-file </w:t>
            </w:r>
            <w:r w:rsidR="000B4021">
              <w:rPr>
                <w:rFonts w:hint="eastAsia"/>
              </w:rPr>
              <w:t>list-tables</w:t>
            </w:r>
            <w:r w:rsidRPr="0051226D">
              <w:t>-oracle.sqoop</w:t>
            </w:r>
          </w:p>
        </w:tc>
      </w:tr>
    </w:tbl>
    <w:p w:rsidR="003D2304" w:rsidRPr="003D2304" w:rsidRDefault="003D2304" w:rsidP="00F07639">
      <w:pPr>
        <w:spacing w:before="0" w:line="240" w:lineRule="auto"/>
      </w:pPr>
    </w:p>
    <w:p w:rsidR="003D2304" w:rsidRPr="00C24E3F" w:rsidRDefault="003D2304" w:rsidP="00F07639">
      <w:pPr>
        <w:spacing w:before="0" w:line="240" w:lineRule="auto"/>
      </w:pPr>
    </w:p>
    <w:p w:rsidR="00F65C07" w:rsidRDefault="00F65C07" w:rsidP="00F65C07">
      <w:pPr>
        <w:pStyle w:val="3"/>
        <w:spacing w:before="0" w:after="0" w:line="240" w:lineRule="auto"/>
      </w:pPr>
      <w:r>
        <w:rPr>
          <w:rFonts w:hint="eastAsia"/>
        </w:rPr>
        <w:t>应用</w:t>
      </w:r>
      <w:r>
        <w:rPr>
          <w:rFonts w:hint="eastAsia"/>
        </w:rPr>
        <w:t>options-file</w:t>
      </w:r>
      <w:r>
        <w:rPr>
          <w:rFonts w:hint="eastAsia"/>
        </w:rPr>
        <w:t>，直接导入到</w:t>
      </w:r>
      <w:r>
        <w:rPr>
          <w:rFonts w:hint="eastAsia"/>
        </w:rPr>
        <w:t>hive</w:t>
      </w:r>
      <w:r w:rsidR="000F5451">
        <w:rPr>
          <w:rFonts w:hint="eastAsia"/>
        </w:rPr>
        <w:t>：</w:t>
      </w:r>
      <w:r w:rsidR="000F5451">
        <w:rPr>
          <w:rFonts w:hint="eastAsia"/>
        </w:rPr>
        <w:t>-m 1</w:t>
      </w:r>
    </w:p>
    <w:p w:rsidR="00141782" w:rsidRDefault="00141782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7314F0" w:rsidRPr="00AF01EA" w:rsidTr="00343FCE">
        <w:tc>
          <w:tcPr>
            <w:tcW w:w="8528" w:type="dxa"/>
          </w:tcPr>
          <w:p w:rsidR="007314F0" w:rsidRPr="00AF01EA" w:rsidRDefault="007314F0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7314F0" w:rsidTr="00343FCE">
        <w:tc>
          <w:tcPr>
            <w:tcW w:w="8528" w:type="dxa"/>
          </w:tcPr>
          <w:p w:rsidR="007314F0" w:rsidRDefault="0051226D" w:rsidP="00343FCE">
            <w:pPr>
              <w:spacing w:before="0" w:line="240" w:lineRule="auto"/>
            </w:pPr>
            <w:r w:rsidRPr="0051226D">
              <w:t xml:space="preserve">sqoop --options-file </w:t>
            </w:r>
            <w:r w:rsidR="00C67306" w:rsidRPr="00466B78">
              <w:rPr>
                <w:rFonts w:hint="eastAsia"/>
                <w:color w:val="FF0000"/>
              </w:rPr>
              <w:t>hive-</w:t>
            </w:r>
            <w:r w:rsidRPr="0051226D">
              <w:t>import-oracle.sqoop --table BIGDATA_VOLUME_OF_PRC_S01 -m 1</w:t>
            </w:r>
          </w:p>
        </w:tc>
      </w:tr>
    </w:tbl>
    <w:p w:rsidR="00BF5C9F" w:rsidRDefault="00BF5C9F" w:rsidP="00F07639">
      <w:pPr>
        <w:spacing w:before="0" w:line="240" w:lineRule="auto"/>
      </w:pPr>
    </w:p>
    <w:p w:rsidR="0033154F" w:rsidRDefault="0033154F" w:rsidP="0033154F">
      <w:pPr>
        <w:pStyle w:val="3"/>
        <w:spacing w:before="0" w:after="0" w:line="240" w:lineRule="auto"/>
      </w:pPr>
      <w:r>
        <w:rPr>
          <w:rFonts w:hint="eastAsia"/>
        </w:rPr>
        <w:t>应用</w:t>
      </w:r>
      <w:r>
        <w:rPr>
          <w:rFonts w:hint="eastAsia"/>
        </w:rPr>
        <w:t>options-file</w:t>
      </w:r>
      <w:r>
        <w:rPr>
          <w:rFonts w:hint="eastAsia"/>
        </w:rPr>
        <w:t>，直接导入到</w:t>
      </w:r>
      <w:r>
        <w:rPr>
          <w:rFonts w:hint="eastAsia"/>
        </w:rPr>
        <w:t>hive</w:t>
      </w:r>
      <w:r>
        <w:rPr>
          <w:rFonts w:hint="eastAsia"/>
        </w:rPr>
        <w:t>：</w:t>
      </w:r>
      <w:r w:rsidRPr="0033154F">
        <w:t>--split-by</w:t>
      </w:r>
    </w:p>
    <w:p w:rsidR="0033154F" w:rsidRDefault="0033154F" w:rsidP="0033154F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33154F" w:rsidRPr="00AF01EA" w:rsidTr="00343FCE">
        <w:tc>
          <w:tcPr>
            <w:tcW w:w="8528" w:type="dxa"/>
          </w:tcPr>
          <w:p w:rsidR="0033154F" w:rsidRPr="00AF01EA" w:rsidRDefault="0033154F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33154F" w:rsidTr="00343FCE">
        <w:tc>
          <w:tcPr>
            <w:tcW w:w="8528" w:type="dxa"/>
          </w:tcPr>
          <w:p w:rsidR="00E24B81" w:rsidRDefault="00E24B81" w:rsidP="00343FCE">
            <w:pPr>
              <w:spacing w:before="0" w:line="240" w:lineRule="auto"/>
            </w:pPr>
            <w:r w:rsidRPr="00E24B81">
              <w:rPr>
                <w:rFonts w:hint="eastAsia"/>
              </w:rPr>
              <w:t xml:space="preserve">sqoop --options-file </w:t>
            </w:r>
            <w:r w:rsidRPr="00D7055D">
              <w:rPr>
                <w:rFonts w:hint="eastAsia"/>
                <w:color w:val="FF0000"/>
              </w:rPr>
              <w:t>hive-</w:t>
            </w:r>
            <w:r w:rsidRPr="00E24B81">
              <w:rPr>
                <w:rFonts w:hint="eastAsia"/>
              </w:rPr>
              <w:t xml:space="preserve">import-oracle.sqoop --table BIGDATA_ARC_VOLUME_PERM_S01 </w:t>
            </w:r>
            <w:r w:rsidRPr="00D7055D">
              <w:rPr>
                <w:rFonts w:hint="eastAsia"/>
                <w:color w:val="FF0000"/>
              </w:rPr>
              <w:t>--split-by</w:t>
            </w:r>
            <w:r w:rsidRPr="00E24B81">
              <w:rPr>
                <w:rFonts w:hint="eastAsia"/>
              </w:rPr>
              <w:t xml:space="preserve"> </w:t>
            </w:r>
            <w:r w:rsidRPr="00E24B81">
              <w:rPr>
                <w:rFonts w:hint="eastAsia"/>
              </w:rPr>
              <w:t>年月</w:t>
            </w:r>
          </w:p>
        </w:tc>
      </w:tr>
    </w:tbl>
    <w:p w:rsidR="0033154F" w:rsidRDefault="0033154F" w:rsidP="0033154F">
      <w:pPr>
        <w:spacing w:before="0" w:line="240" w:lineRule="auto"/>
      </w:pPr>
    </w:p>
    <w:p w:rsidR="00BF5C9F" w:rsidRPr="00A27F59" w:rsidRDefault="00A27F59" w:rsidP="00A27F59">
      <w:pPr>
        <w:pStyle w:val="3"/>
        <w:spacing w:before="0" w:after="0" w:line="240" w:lineRule="auto"/>
      </w:pPr>
      <w:r>
        <w:rPr>
          <w:rFonts w:hint="eastAsia"/>
        </w:rPr>
        <w:t>检验导入结果，</w:t>
      </w:r>
      <w:r>
        <w:rPr>
          <w:rFonts w:hint="eastAsia"/>
        </w:rPr>
        <w:t>hive</w:t>
      </w:r>
    </w:p>
    <w:tbl>
      <w:tblPr>
        <w:tblStyle w:val="af0"/>
        <w:tblW w:w="0" w:type="auto"/>
        <w:tblLook w:val="04A0"/>
      </w:tblPr>
      <w:tblGrid>
        <w:gridCol w:w="8528"/>
      </w:tblGrid>
      <w:tr w:rsidR="00A27F59" w:rsidRPr="00AF01EA" w:rsidTr="00343FCE">
        <w:tc>
          <w:tcPr>
            <w:tcW w:w="8528" w:type="dxa"/>
          </w:tcPr>
          <w:p w:rsidR="00A27F59" w:rsidRPr="00AF01EA" w:rsidRDefault="00A27F59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A27F59" w:rsidTr="00343FCE">
        <w:tc>
          <w:tcPr>
            <w:tcW w:w="8528" w:type="dxa"/>
          </w:tcPr>
          <w:p w:rsidR="00A27F59" w:rsidRPr="00E24B81" w:rsidRDefault="00A27F59" w:rsidP="00343FCE">
            <w:pPr>
              <w:spacing w:before="0" w:line="240" w:lineRule="auto"/>
            </w:pPr>
            <w:r>
              <w:rPr>
                <w:rFonts w:hint="eastAsia"/>
              </w:rPr>
              <w:t>hive</w:t>
            </w:r>
          </w:p>
        </w:tc>
      </w:tr>
      <w:tr w:rsidR="00A27F59" w:rsidTr="00343FCE">
        <w:tc>
          <w:tcPr>
            <w:tcW w:w="8528" w:type="dxa"/>
          </w:tcPr>
          <w:p w:rsidR="00A27F59" w:rsidRPr="00E24B81" w:rsidRDefault="00A27F59" w:rsidP="00343FCE">
            <w:pPr>
              <w:spacing w:before="0" w:line="240" w:lineRule="auto"/>
            </w:pPr>
            <w:r>
              <w:t>H</w:t>
            </w:r>
            <w:r>
              <w:rPr>
                <w:rFonts w:hint="eastAsia"/>
              </w:rPr>
              <w:t>ive</w:t>
            </w:r>
            <w:r>
              <w:rPr>
                <w:rFonts w:hint="eastAsia"/>
              </w:rPr>
              <w:t>命令行</w:t>
            </w:r>
          </w:p>
        </w:tc>
      </w:tr>
      <w:tr w:rsidR="00A27F59" w:rsidTr="00343FCE">
        <w:tc>
          <w:tcPr>
            <w:tcW w:w="8528" w:type="dxa"/>
          </w:tcPr>
          <w:p w:rsidR="00A27F59" w:rsidRDefault="00480AAB" w:rsidP="00343FCE">
            <w:pPr>
              <w:spacing w:before="0" w:line="240" w:lineRule="auto"/>
            </w:pPr>
            <w:r>
              <w:rPr>
                <w:rFonts w:hint="eastAsia"/>
              </w:rPr>
              <w:t>show tables;</w:t>
            </w:r>
          </w:p>
          <w:p w:rsidR="00480AAB" w:rsidRDefault="00480AAB" w:rsidP="00343FCE">
            <w:pPr>
              <w:spacing w:before="0" w:line="240" w:lineRule="auto"/>
            </w:pPr>
            <w:r>
              <w:rPr>
                <w:rFonts w:hint="eastAsia"/>
              </w:rPr>
              <w:t xml:space="preserve">select count(*) from </w:t>
            </w:r>
            <w:r w:rsidRPr="00480AAB">
              <w:t>bigdata_arc_volume_perm_s01</w:t>
            </w:r>
            <w:r>
              <w:rPr>
                <w:rFonts w:hint="eastAsia"/>
              </w:rPr>
              <w:t>;</w:t>
            </w:r>
          </w:p>
        </w:tc>
      </w:tr>
    </w:tbl>
    <w:p w:rsidR="00BF5C9F" w:rsidRDefault="00BF5C9F" w:rsidP="00F07639">
      <w:pPr>
        <w:spacing w:before="0" w:line="240" w:lineRule="auto"/>
      </w:pPr>
    </w:p>
    <w:p w:rsidR="004001FF" w:rsidRDefault="004001FF" w:rsidP="004001FF">
      <w:pPr>
        <w:pStyle w:val="2"/>
        <w:spacing w:before="0" w:after="0" w:line="240" w:lineRule="auto"/>
        <w:ind w:firstLine="0"/>
      </w:pPr>
      <w:r>
        <w:rPr>
          <w:rFonts w:hint="eastAsia"/>
        </w:rPr>
        <w:t>实际应用：导入相关表到</w:t>
      </w:r>
      <w:r>
        <w:rPr>
          <w:rFonts w:hint="eastAsia"/>
        </w:rPr>
        <w:t>hive</w:t>
      </w:r>
    </w:p>
    <w:p w:rsidR="004001FF" w:rsidRDefault="004001FF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951704" w:rsidRPr="00AF01EA" w:rsidTr="00343FCE">
        <w:tc>
          <w:tcPr>
            <w:tcW w:w="8528" w:type="dxa"/>
          </w:tcPr>
          <w:p w:rsidR="00951704" w:rsidRPr="00AF01EA" w:rsidRDefault="00951704" w:rsidP="009D0BEA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 w:rsidR="009D0BEA">
              <w:rPr>
                <w:rFonts w:ascii="Consolas" w:hAnsi="Consolas" w:hint="eastAsia"/>
              </w:rPr>
              <w:t>命令文件</w:t>
            </w:r>
            <w:r w:rsidR="009D0BEA">
              <w:rPr>
                <w:rFonts w:ascii="Consolas" w:hAnsi="Consolas" w:hint="eastAsia"/>
              </w:rPr>
              <w:t>: hive-import-all.sh</w:t>
            </w:r>
          </w:p>
        </w:tc>
      </w:tr>
      <w:tr w:rsidR="00951704" w:rsidRPr="00E24B81" w:rsidTr="00343FCE">
        <w:tc>
          <w:tcPr>
            <w:tcW w:w="8528" w:type="dxa"/>
          </w:tcPr>
          <w:p w:rsidR="00DC21FC" w:rsidRDefault="00DC21FC" w:rsidP="00DC21FC">
            <w:pPr>
              <w:spacing w:before="0" w:line="240" w:lineRule="auto"/>
            </w:pPr>
            <w:r>
              <w:t>#! /usr/bin/env bash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查看一下表列表</w:t>
            </w:r>
          </w:p>
          <w:p w:rsidR="00DC21FC" w:rsidRDefault="00DC21FC" w:rsidP="00DC21FC">
            <w:pPr>
              <w:spacing w:before="0" w:line="240" w:lineRule="auto"/>
            </w:pPr>
            <w:r>
              <w:t>sqoop --options-file list-tables-oracle.sqoop</w:t>
            </w:r>
          </w:p>
          <w:p w:rsidR="00DC21FC" w:rsidRDefault="00DC21FC" w:rsidP="00DC21FC">
            <w:pPr>
              <w:spacing w:before="0" w:line="240" w:lineRule="auto"/>
            </w:pP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导入用户信息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BIGDATA_USER_INFO_S01 --split-by </w:t>
            </w:r>
            <w:r>
              <w:rPr>
                <w:rFonts w:hint="eastAsia"/>
              </w:rPr>
              <w:t>行业</w:t>
            </w:r>
          </w:p>
          <w:p w:rsidR="00DC21FC" w:rsidRDefault="00DC21FC" w:rsidP="00DC21FC">
            <w:pPr>
              <w:spacing w:before="0" w:line="240" w:lineRule="auto"/>
            </w:pP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月用电量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BIGDATA_ARC_VOLUME_PERM_S01 --split-by </w:t>
            </w:r>
            <w:r>
              <w:rPr>
                <w:rFonts w:hint="eastAsia"/>
              </w:rPr>
              <w:t>年月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用户逐月缴费欠费信息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BIGDATA_A_RCVBL_FLOW_PM_S01 --split-by </w:t>
            </w:r>
            <w:r>
              <w:rPr>
                <w:rFonts w:hint="eastAsia"/>
              </w:rPr>
              <w:t>年月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违约用电次数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BIGDATA_POWER_STEAL_PERY_S01 --split-by </w:t>
            </w:r>
            <w:r>
              <w:rPr>
                <w:rFonts w:hint="eastAsia"/>
              </w:rPr>
              <w:t>年份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用户逐年缴费方式变更次数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bigdata_change_payType_pY_s01 --split-by </w:t>
            </w:r>
            <w:r>
              <w:rPr>
                <w:rFonts w:hint="eastAsia"/>
              </w:rPr>
              <w:t>年份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是否阶梯电价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bigdata_ts_or_prcScope_s01 --split-by </w:t>
            </w:r>
            <w:r>
              <w:rPr>
                <w:rFonts w:hint="eastAsia"/>
              </w:rPr>
              <w:t>是否分时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是否阶梯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分时电价电量</w:t>
            </w:r>
          </w:p>
          <w:p w:rsidR="00DC21FC" w:rsidRDefault="00DC21FC" w:rsidP="00DC21FC">
            <w:pPr>
              <w:spacing w:before="0" w:line="240" w:lineRule="auto"/>
            </w:pPr>
            <w:r>
              <w:t>sqoop --options-file hive-import-oracle.sqoop --table bigdata_volume_of_ts_s01 --split-by YM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阶梯电价电量</w:t>
            </w:r>
          </w:p>
          <w:p w:rsidR="00475AE4" w:rsidRPr="00E24B81" w:rsidRDefault="00DC21FC" w:rsidP="00DC21FC">
            <w:pPr>
              <w:spacing w:before="0" w:line="240" w:lineRule="auto"/>
            </w:pPr>
            <w:r>
              <w:t>sqoop --options-file hive-import-oracle.sqoop --table bigdata_volume_of_prc_s01 --split-by YM</w:t>
            </w:r>
          </w:p>
        </w:tc>
      </w:tr>
      <w:tr w:rsidR="00951704" w:rsidRPr="00E24B81" w:rsidTr="00343FCE">
        <w:tc>
          <w:tcPr>
            <w:tcW w:w="8528" w:type="dxa"/>
          </w:tcPr>
          <w:p w:rsidR="00951704" w:rsidRPr="00E24B81" w:rsidRDefault="00951704" w:rsidP="00343FCE">
            <w:pPr>
              <w:spacing w:before="0" w:line="240" w:lineRule="auto"/>
            </w:pPr>
            <w:r>
              <w:lastRenderedPageBreak/>
              <w:t>H</w:t>
            </w:r>
            <w:r>
              <w:rPr>
                <w:rFonts w:hint="eastAsia"/>
              </w:rPr>
              <w:t>ive</w:t>
            </w:r>
            <w:r>
              <w:rPr>
                <w:rFonts w:hint="eastAsia"/>
              </w:rPr>
              <w:t>命令行</w:t>
            </w:r>
          </w:p>
        </w:tc>
      </w:tr>
      <w:tr w:rsidR="00951704" w:rsidTr="00343FCE">
        <w:tc>
          <w:tcPr>
            <w:tcW w:w="8528" w:type="dxa"/>
          </w:tcPr>
          <w:p w:rsidR="00951704" w:rsidRDefault="009D0BEA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hint="eastAsia"/>
              </w:rPr>
              <w:t xml:space="preserve">chmod u+x </w:t>
            </w:r>
            <w:r w:rsidR="00D30063">
              <w:rPr>
                <w:rFonts w:ascii="Consolas" w:hAnsi="Consolas" w:hint="eastAsia"/>
              </w:rPr>
              <w:t>hive-import-all.sh</w:t>
            </w:r>
          </w:p>
          <w:p w:rsidR="00D30063" w:rsidRDefault="00D87893" w:rsidP="00343FCE">
            <w:pPr>
              <w:spacing w:before="0" w:line="240" w:lineRule="auto"/>
            </w:pPr>
            <w:r>
              <w:rPr>
                <w:rFonts w:ascii="Consolas" w:hAnsi="Consolas" w:hint="eastAsia"/>
              </w:rPr>
              <w:t>./</w:t>
            </w:r>
            <w:r w:rsidR="00D30063">
              <w:rPr>
                <w:rFonts w:ascii="Consolas" w:hAnsi="Consolas" w:hint="eastAsia"/>
              </w:rPr>
              <w:t>hive-import-all.sh</w:t>
            </w:r>
          </w:p>
        </w:tc>
      </w:tr>
    </w:tbl>
    <w:p w:rsidR="008E6E26" w:rsidRDefault="008E6E26" w:rsidP="00F07639">
      <w:pPr>
        <w:spacing w:before="0" w:line="240" w:lineRule="auto"/>
      </w:pPr>
    </w:p>
    <w:p w:rsidR="002421CC" w:rsidRDefault="002421CC" w:rsidP="007C06B5">
      <w:pPr>
        <w:pStyle w:val="3"/>
        <w:spacing w:before="0" w:after="0" w:line="240" w:lineRule="auto"/>
      </w:pPr>
      <w:r>
        <w:rPr>
          <w:rFonts w:hint="eastAsia"/>
        </w:rPr>
        <w:t>其他</w:t>
      </w:r>
      <w:r w:rsidR="007C06B5">
        <w:rPr>
          <w:rFonts w:hint="eastAsia"/>
        </w:rPr>
        <w:t>,</w:t>
      </w:r>
      <w:r w:rsidR="007C06B5">
        <w:rPr>
          <w:rFonts w:hint="eastAsia"/>
        </w:rPr>
        <w:t>重新导入时数据清理</w:t>
      </w:r>
      <w:r>
        <w:rPr>
          <w:rFonts w:hint="eastAsia"/>
        </w:rPr>
        <w:t>：</w:t>
      </w:r>
    </w:p>
    <w:tbl>
      <w:tblPr>
        <w:tblStyle w:val="af0"/>
        <w:tblW w:w="0" w:type="auto"/>
        <w:tblLook w:val="04A0"/>
      </w:tblPr>
      <w:tblGrid>
        <w:gridCol w:w="8528"/>
      </w:tblGrid>
      <w:tr w:rsidR="007C06B5" w:rsidRPr="00AF01EA" w:rsidTr="00343FCE">
        <w:tc>
          <w:tcPr>
            <w:tcW w:w="8528" w:type="dxa"/>
          </w:tcPr>
          <w:p w:rsidR="007C06B5" w:rsidRPr="00AF01EA" w:rsidRDefault="007C06B5" w:rsidP="007C06B5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  <w:r>
              <w:rPr>
                <w:rFonts w:ascii="Consolas" w:hAnsi="Consolas" w:hint="eastAsia"/>
              </w:rPr>
              <w:t>: HDFS</w:t>
            </w:r>
            <w:r>
              <w:rPr>
                <w:rFonts w:ascii="Consolas" w:hAnsi="Consolas" w:hint="eastAsia"/>
              </w:rPr>
              <w:t>临时目录清理</w:t>
            </w:r>
          </w:p>
        </w:tc>
      </w:tr>
      <w:tr w:rsidR="007C06B5" w:rsidTr="00343FCE">
        <w:tc>
          <w:tcPr>
            <w:tcW w:w="8528" w:type="dxa"/>
          </w:tcPr>
          <w:p w:rsidR="007C06B5" w:rsidRDefault="007C06B5" w:rsidP="00343FCE">
            <w:pPr>
              <w:spacing w:before="0" w:line="240" w:lineRule="auto"/>
            </w:pPr>
            <w:r>
              <w:rPr>
                <w:rFonts w:hint="eastAsia"/>
              </w:rPr>
              <w:t xml:space="preserve">cp </w:t>
            </w:r>
            <w:r w:rsidRPr="00F1122F">
              <w:t>hive-default.xml.template</w:t>
            </w:r>
            <w:r>
              <w:rPr>
                <w:rFonts w:hint="eastAsia"/>
              </w:rPr>
              <w:t xml:space="preserve"> </w:t>
            </w:r>
            <w:r>
              <w:t>hive</w:t>
            </w:r>
            <w:r w:rsidRPr="004549EC">
              <w:rPr>
                <w:b/>
                <w:color w:val="FF0000"/>
              </w:rPr>
              <w:t>-</w:t>
            </w:r>
            <w:r w:rsidRPr="004549EC">
              <w:rPr>
                <w:rFonts w:hint="eastAsia"/>
                <w:b/>
                <w:color w:val="FF0000"/>
              </w:rPr>
              <w:t>site</w:t>
            </w:r>
            <w:r w:rsidRPr="00F1122F">
              <w:t>.xml</w:t>
            </w:r>
          </w:p>
        </w:tc>
      </w:tr>
      <w:tr w:rsidR="007C06B5" w:rsidTr="00343FCE">
        <w:tc>
          <w:tcPr>
            <w:tcW w:w="8528" w:type="dxa"/>
          </w:tcPr>
          <w:p w:rsidR="007C06B5" w:rsidRDefault="007C06B5" w:rsidP="007C06B5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hive warehouse</w:t>
            </w:r>
            <w:r>
              <w:rPr>
                <w:rFonts w:hint="eastAsia"/>
              </w:rPr>
              <w:t>目录下表</w:t>
            </w:r>
          </w:p>
          <w:p w:rsidR="007C06B5" w:rsidRDefault="007C06B5" w:rsidP="007C06B5">
            <w:pPr>
              <w:spacing w:before="0" w:line="240" w:lineRule="auto"/>
            </w:pPr>
            <w:r w:rsidRPr="002421CC">
              <w:t>hdfs dfs -ls /user/hive/warehouse</w:t>
            </w:r>
          </w:p>
          <w:p w:rsidR="007C06B5" w:rsidRDefault="007C06B5" w:rsidP="007C06B5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查看中间目录</w:t>
            </w:r>
          </w:p>
          <w:p w:rsidR="007C06B5" w:rsidRDefault="007C06B5" w:rsidP="007C06B5">
            <w:pPr>
              <w:spacing w:before="0" w:line="240" w:lineRule="auto"/>
            </w:pPr>
            <w:r w:rsidRPr="002421CC">
              <w:t>hdfs dfs -ls /user/hadoop/tmp-for-sqoop-hive</w:t>
            </w:r>
          </w:p>
          <w:p w:rsidR="007C06B5" w:rsidRDefault="007C06B5" w:rsidP="007C06B5">
            <w:pPr>
              <w:spacing w:before="0" w:line="240" w:lineRule="auto"/>
            </w:pPr>
          </w:p>
          <w:p w:rsidR="007C06B5" w:rsidRPr="00A65181" w:rsidRDefault="007C06B5" w:rsidP="007C06B5">
            <w:pPr>
              <w:spacing w:before="0" w:line="240" w:lineRule="auto"/>
              <w:rPr>
                <w:rFonts w:ascii="微软雅黑" w:eastAsia="微软雅黑" w:hAnsi="微软雅黑"/>
                <w:b/>
              </w:rPr>
            </w:pPr>
            <w:r w:rsidRPr="00A65181">
              <w:rPr>
                <w:rFonts w:ascii="微软雅黑" w:eastAsia="微软雅黑" w:hAnsi="微软雅黑" w:hint="eastAsia"/>
                <w:b/>
              </w:rPr>
              <w:t># 清空中间目录</w:t>
            </w:r>
          </w:p>
          <w:p w:rsidR="007C06B5" w:rsidRPr="00A65181" w:rsidRDefault="007C06B5" w:rsidP="007C06B5">
            <w:pPr>
              <w:spacing w:before="0" w:line="240" w:lineRule="auto"/>
              <w:rPr>
                <w:rFonts w:ascii="微软雅黑" w:eastAsia="微软雅黑" w:hAnsi="微软雅黑"/>
                <w:b/>
              </w:rPr>
            </w:pPr>
            <w:r w:rsidRPr="00A65181">
              <w:rPr>
                <w:rFonts w:ascii="微软雅黑" w:eastAsia="微软雅黑" w:hAnsi="微软雅黑"/>
                <w:b/>
              </w:rPr>
              <w:t>hdfs dfs -rm -R /user/hadoop/tmp-for-sqoop-hive</w:t>
            </w:r>
          </w:p>
          <w:p w:rsidR="007C06B5" w:rsidRDefault="007C06B5" w:rsidP="00343FCE">
            <w:pPr>
              <w:spacing w:before="0" w:line="240" w:lineRule="auto"/>
            </w:pPr>
          </w:p>
        </w:tc>
      </w:tr>
    </w:tbl>
    <w:p w:rsidR="001C658F" w:rsidRDefault="001C658F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7C06B5" w:rsidRPr="00AF01EA" w:rsidTr="00343FCE">
        <w:tc>
          <w:tcPr>
            <w:tcW w:w="8528" w:type="dxa"/>
          </w:tcPr>
          <w:p w:rsidR="007C06B5" w:rsidRPr="00AF01EA" w:rsidRDefault="007C06B5" w:rsidP="007C06B5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Hive</w:t>
            </w:r>
            <w:r>
              <w:rPr>
                <w:rFonts w:ascii="Consolas" w:hAnsi="Consolas" w:hint="eastAsia"/>
              </w:rPr>
              <w:t>命令行</w:t>
            </w:r>
            <w:r>
              <w:rPr>
                <w:rFonts w:ascii="Consolas" w:hAnsi="Consolas" w:hint="eastAsia"/>
              </w:rPr>
              <w:t>: HIVE</w:t>
            </w:r>
            <w:r>
              <w:rPr>
                <w:rFonts w:ascii="Consolas" w:hAnsi="Consolas" w:hint="eastAsia"/>
              </w:rPr>
              <w:t>表清理</w:t>
            </w:r>
          </w:p>
        </w:tc>
      </w:tr>
      <w:tr w:rsidR="007C06B5" w:rsidTr="00343FCE">
        <w:tc>
          <w:tcPr>
            <w:tcW w:w="8528" w:type="dxa"/>
          </w:tcPr>
          <w:p w:rsidR="007C06B5" w:rsidRDefault="007C06B5" w:rsidP="00343FCE">
            <w:pPr>
              <w:spacing w:before="0" w:line="240" w:lineRule="auto"/>
            </w:pPr>
            <w:r>
              <w:rPr>
                <w:rFonts w:hint="eastAsia"/>
              </w:rPr>
              <w:t xml:space="preserve">cp </w:t>
            </w:r>
            <w:r w:rsidRPr="00F1122F">
              <w:t>hive-default.xml.template</w:t>
            </w:r>
            <w:r>
              <w:rPr>
                <w:rFonts w:hint="eastAsia"/>
              </w:rPr>
              <w:t xml:space="preserve"> </w:t>
            </w:r>
            <w:r>
              <w:t>hive</w:t>
            </w:r>
            <w:r w:rsidRPr="004549EC">
              <w:rPr>
                <w:b/>
                <w:color w:val="FF0000"/>
              </w:rPr>
              <w:t>-</w:t>
            </w:r>
            <w:r w:rsidRPr="004549EC">
              <w:rPr>
                <w:rFonts w:hint="eastAsia"/>
                <w:b/>
                <w:color w:val="FF0000"/>
              </w:rPr>
              <w:t>site</w:t>
            </w:r>
            <w:r w:rsidRPr="00F1122F">
              <w:t>.xml</w:t>
            </w:r>
          </w:p>
        </w:tc>
      </w:tr>
      <w:tr w:rsidR="007C06B5" w:rsidTr="00343FCE">
        <w:tc>
          <w:tcPr>
            <w:tcW w:w="8528" w:type="dxa"/>
          </w:tcPr>
          <w:p w:rsidR="007C06B5" w:rsidRDefault="007C06B5" w:rsidP="00343FCE">
            <w:pPr>
              <w:spacing w:before="0" w:line="240" w:lineRule="auto"/>
            </w:pPr>
            <w:r>
              <w:rPr>
                <w:rFonts w:hint="eastAsia"/>
              </w:rPr>
              <w:t>show tables;</w:t>
            </w:r>
          </w:p>
          <w:p w:rsidR="007C06B5" w:rsidRDefault="007C06B5" w:rsidP="004A6D3E">
            <w:pPr>
              <w:spacing w:before="0" w:line="240" w:lineRule="auto"/>
            </w:pPr>
            <w:r>
              <w:rPr>
                <w:rFonts w:hint="eastAsia"/>
              </w:rPr>
              <w:t>drop table XXXXX;</w:t>
            </w:r>
          </w:p>
        </w:tc>
      </w:tr>
    </w:tbl>
    <w:p w:rsidR="007C06B5" w:rsidRDefault="007C06B5" w:rsidP="00F07639">
      <w:pPr>
        <w:spacing w:before="0" w:line="240" w:lineRule="auto"/>
      </w:pPr>
    </w:p>
    <w:p w:rsidR="007060E5" w:rsidRDefault="007060E5" w:rsidP="007060E5">
      <w:pPr>
        <w:pStyle w:val="3"/>
        <w:spacing w:before="0" w:after="0" w:line="240" w:lineRule="auto"/>
      </w:pPr>
      <w:r>
        <w:rPr>
          <w:rFonts w:hint="eastAsia"/>
        </w:rPr>
        <w:t>特别注意事项</w:t>
      </w:r>
    </w:p>
    <w:p w:rsidR="007C06B5" w:rsidRDefault="007060E5" w:rsidP="007060E5">
      <w:pPr>
        <w:pStyle w:val="af2"/>
        <w:numPr>
          <w:ilvl w:val="0"/>
          <w:numId w:val="4"/>
        </w:numPr>
        <w:spacing w:before="0" w:line="240" w:lineRule="auto"/>
        <w:ind w:firstLineChars="0"/>
      </w:pPr>
      <w:r w:rsidRPr="000908AA">
        <w:rPr>
          <w:b/>
          <w:color w:val="FF0000"/>
          <w:u w:val="single"/>
        </w:rPr>
        <w:t>O</w:t>
      </w:r>
      <w:r w:rsidRPr="000908AA">
        <w:rPr>
          <w:rFonts w:hint="eastAsia"/>
          <w:b/>
          <w:color w:val="FF0000"/>
          <w:u w:val="single"/>
        </w:rPr>
        <w:t>racle</w:t>
      </w:r>
      <w:r w:rsidRPr="000908AA">
        <w:rPr>
          <w:rFonts w:hint="eastAsia"/>
          <w:b/>
          <w:color w:val="FF0000"/>
          <w:u w:val="single"/>
        </w:rPr>
        <w:t>中的用户名和表名要大写</w:t>
      </w:r>
      <w:r>
        <w:rPr>
          <w:rFonts w:hint="eastAsia"/>
        </w:rPr>
        <w:t>。</w:t>
      </w:r>
      <w:r w:rsidR="008230F9">
        <w:rPr>
          <w:rFonts w:hint="eastAsia"/>
        </w:rPr>
        <w:t>否则会提示“</w:t>
      </w:r>
      <w:r w:rsidR="008230F9" w:rsidRPr="008230F9">
        <w:t>Imported Failed: Attempted to generate class with no columns!</w:t>
      </w:r>
      <w:r w:rsidR="008230F9">
        <w:rPr>
          <w:rFonts w:hint="eastAsia"/>
        </w:rPr>
        <w:t>”</w:t>
      </w:r>
    </w:p>
    <w:p w:rsidR="00F7608A" w:rsidRDefault="00F7608A" w:rsidP="007060E5">
      <w:pPr>
        <w:pStyle w:val="af2"/>
        <w:numPr>
          <w:ilvl w:val="0"/>
          <w:numId w:val="4"/>
        </w:numPr>
        <w:spacing w:before="0" w:line="240" w:lineRule="auto"/>
        <w:ind w:firstLineChars="0"/>
        <w:rPr>
          <w:color w:val="FF0000"/>
        </w:rPr>
      </w:pPr>
      <w:r w:rsidRPr="008230F9">
        <w:rPr>
          <w:rFonts w:hint="eastAsia"/>
          <w:color w:val="FF0000"/>
        </w:rPr>
        <w:t>注意，若设置了统一的</w:t>
      </w:r>
      <w:r w:rsidRPr="008230F9">
        <w:rPr>
          <w:rFonts w:hint="eastAsia"/>
          <w:color w:val="FF0000"/>
        </w:rPr>
        <w:t>meta</w:t>
      </w:r>
      <w:r w:rsidR="009152C9">
        <w:rPr>
          <w:rFonts w:hint="eastAsia"/>
          <w:color w:val="FF0000"/>
        </w:rPr>
        <w:t>store_db</w:t>
      </w:r>
      <w:r w:rsidRPr="008230F9">
        <w:rPr>
          <w:rFonts w:hint="eastAsia"/>
          <w:color w:val="FF0000"/>
        </w:rPr>
        <w:t>路径，则</w:t>
      </w:r>
      <w:r w:rsidRPr="000908AA">
        <w:rPr>
          <w:rFonts w:hint="eastAsia"/>
          <w:b/>
          <w:color w:val="FF0000"/>
          <w:u w:val="single"/>
        </w:rPr>
        <w:t>在</w:t>
      </w:r>
      <w:r w:rsidR="00AE2327" w:rsidRPr="000908AA">
        <w:rPr>
          <w:rFonts w:hint="eastAsia"/>
          <w:b/>
          <w:color w:val="FF0000"/>
          <w:u w:val="single"/>
        </w:rPr>
        <w:t>sqoop</w:t>
      </w:r>
      <w:r w:rsidRPr="000908AA">
        <w:rPr>
          <w:rFonts w:hint="eastAsia"/>
          <w:b/>
          <w:color w:val="FF0000"/>
          <w:u w:val="single"/>
        </w:rPr>
        <w:t>导入数据时</w:t>
      </w:r>
      <w:r w:rsidR="00AE2327" w:rsidRPr="000908AA">
        <w:rPr>
          <w:rFonts w:hint="eastAsia"/>
          <w:b/>
          <w:color w:val="FF0000"/>
          <w:u w:val="single"/>
        </w:rPr>
        <w:t>不能</w:t>
      </w:r>
      <w:r w:rsidRPr="000908AA">
        <w:rPr>
          <w:rFonts w:hint="eastAsia"/>
          <w:b/>
          <w:color w:val="FF0000"/>
          <w:u w:val="single"/>
        </w:rPr>
        <w:t>登录</w:t>
      </w:r>
      <w:r w:rsidRPr="000908AA">
        <w:rPr>
          <w:rFonts w:hint="eastAsia"/>
          <w:b/>
          <w:color w:val="FF0000"/>
          <w:u w:val="single"/>
        </w:rPr>
        <w:t>hive</w:t>
      </w:r>
      <w:r w:rsidRPr="008230F9">
        <w:rPr>
          <w:rFonts w:hint="eastAsia"/>
          <w:color w:val="FF0000"/>
        </w:rPr>
        <w:t>。因为</w:t>
      </w:r>
      <w:r w:rsidR="009152C9">
        <w:rPr>
          <w:rFonts w:hint="eastAsia"/>
          <w:color w:val="FF0000"/>
        </w:rPr>
        <w:t>默认的配置下，</w:t>
      </w:r>
      <w:r w:rsidR="00FE49C9" w:rsidRPr="008230F9">
        <w:rPr>
          <w:rFonts w:hint="eastAsia"/>
          <w:color w:val="FF0000"/>
        </w:rPr>
        <w:t>一个</w:t>
      </w:r>
      <w:r w:rsidR="009152C9">
        <w:rPr>
          <w:rFonts w:hint="eastAsia"/>
          <w:color w:val="FF0000"/>
        </w:rPr>
        <w:t>metastore_db</w:t>
      </w:r>
      <w:r w:rsidR="009152C9">
        <w:rPr>
          <w:rFonts w:hint="eastAsia"/>
          <w:color w:val="FF0000"/>
        </w:rPr>
        <w:t>只允许一个</w:t>
      </w:r>
      <w:r w:rsidR="009152C9">
        <w:rPr>
          <w:rFonts w:hint="eastAsia"/>
          <w:color w:val="FF0000"/>
        </w:rPr>
        <w:t>hive</w:t>
      </w:r>
      <w:r w:rsidR="009152C9">
        <w:rPr>
          <w:rFonts w:hint="eastAsia"/>
          <w:color w:val="FF0000"/>
        </w:rPr>
        <w:t>登录</w:t>
      </w:r>
      <w:r w:rsidRPr="008230F9">
        <w:rPr>
          <w:rFonts w:hint="eastAsia"/>
          <w:color w:val="FF0000"/>
        </w:rPr>
        <w:t>。</w:t>
      </w:r>
    </w:p>
    <w:tbl>
      <w:tblPr>
        <w:tblStyle w:val="af0"/>
        <w:tblW w:w="0" w:type="auto"/>
        <w:tblInd w:w="420" w:type="dxa"/>
        <w:tblLook w:val="04A0"/>
      </w:tblPr>
      <w:tblGrid>
        <w:gridCol w:w="8108"/>
      </w:tblGrid>
      <w:tr w:rsidR="006F102B" w:rsidTr="006F102B">
        <w:tc>
          <w:tcPr>
            <w:tcW w:w="8528" w:type="dxa"/>
          </w:tcPr>
          <w:p w:rsidR="006F102B" w:rsidRPr="006F102B" w:rsidRDefault="006F102B" w:rsidP="006F102B">
            <w:pPr>
              <w:pStyle w:val="af2"/>
              <w:spacing w:before="0" w:line="240" w:lineRule="auto"/>
            </w:pPr>
            <w:r w:rsidRPr="006F102B">
              <w:t>14/06/24 17:01:03 INFO hive.HiveImport: Caused by: java.sql.SQLException: Unable to open a test connection to the given database. JDBC url = jdbc:derby:;databaseName=/home/hadoop/data-hive-0.13/metastore_db;create=true, username = APP. Terminating connection pool (set lazyInit to true if you expect to start your database after your app). Original Exception: ------</w:t>
            </w:r>
          </w:p>
          <w:p w:rsidR="006F102B" w:rsidRDefault="006F102B" w:rsidP="006F102B">
            <w:pPr>
              <w:pStyle w:val="af2"/>
              <w:spacing w:before="0" w:line="240" w:lineRule="auto"/>
              <w:ind w:firstLineChars="0" w:firstLine="0"/>
              <w:rPr>
                <w:color w:val="FF0000"/>
              </w:rPr>
            </w:pPr>
            <w:r w:rsidRPr="006F102B">
              <w:t>14/06/24 17:01:03 INFO hive.HiveImport: java.sql.SQLException: Failed to start database '/home/hadoop/data-hive-0.13/metastore_db' with class loader sun.misc.Launcher$AppClassLoader@4821e115, see the next exception for details.</w:t>
            </w:r>
          </w:p>
        </w:tc>
      </w:tr>
    </w:tbl>
    <w:p w:rsidR="006F102B" w:rsidRDefault="006F102B" w:rsidP="006F102B">
      <w:pPr>
        <w:pStyle w:val="af2"/>
        <w:spacing w:before="0" w:line="240" w:lineRule="auto"/>
        <w:ind w:left="420" w:firstLineChars="0" w:firstLine="0"/>
        <w:rPr>
          <w:color w:val="FF0000"/>
        </w:rPr>
      </w:pPr>
    </w:p>
    <w:p w:rsidR="006F102B" w:rsidRPr="008230F9" w:rsidRDefault="006F102B" w:rsidP="007060E5">
      <w:pPr>
        <w:pStyle w:val="af2"/>
        <w:numPr>
          <w:ilvl w:val="0"/>
          <w:numId w:val="4"/>
        </w:numPr>
        <w:spacing w:before="0" w:line="240" w:lineRule="auto"/>
        <w:ind w:firstLineChars="0"/>
        <w:rPr>
          <w:color w:val="FF0000"/>
        </w:rPr>
      </w:pPr>
    </w:p>
    <w:p w:rsidR="00AF4DE0" w:rsidRDefault="00AF4DE0" w:rsidP="00AF4DE0">
      <w:pPr>
        <w:pStyle w:val="3"/>
        <w:spacing w:before="0" w:after="0" w:line="240" w:lineRule="auto"/>
      </w:pPr>
      <w:r>
        <w:rPr>
          <w:rFonts w:hint="eastAsia"/>
        </w:rPr>
        <w:t>错误处理：</w:t>
      </w:r>
    </w:p>
    <w:tbl>
      <w:tblPr>
        <w:tblStyle w:val="af0"/>
        <w:tblW w:w="0" w:type="auto"/>
        <w:tblLook w:val="04A0"/>
      </w:tblPr>
      <w:tblGrid>
        <w:gridCol w:w="8528"/>
      </w:tblGrid>
      <w:tr w:rsidR="00AF4DE0" w:rsidRPr="00AF01EA" w:rsidTr="00727FFB">
        <w:tc>
          <w:tcPr>
            <w:tcW w:w="8528" w:type="dxa"/>
          </w:tcPr>
          <w:p w:rsidR="00AF4DE0" w:rsidRPr="00727FFB" w:rsidRDefault="00AF4DE0" w:rsidP="00727FFB">
            <w:pPr>
              <w:spacing w:before="0" w:line="240" w:lineRule="auto"/>
              <w:rPr>
                <w:rFonts w:ascii="Consolas" w:hAnsi="Consolas" w:hint="eastAsia"/>
                <w:color w:val="FF0000"/>
              </w:rPr>
            </w:pPr>
            <w:r w:rsidRPr="00727FFB">
              <w:rPr>
                <w:rFonts w:ascii="Consolas" w:hAnsi="Consolas" w:hint="eastAsia"/>
                <w:color w:val="FF0000"/>
              </w:rPr>
              <w:t>导入</w:t>
            </w:r>
            <w:r w:rsidR="00727FFB" w:rsidRPr="00727FFB">
              <w:rPr>
                <w:rFonts w:ascii="Consolas" w:hAnsi="Consolas"/>
                <w:color w:val="FF0000"/>
              </w:rPr>
              <w:t>bigdata_rcvbl_flow_pM_s98</w:t>
            </w:r>
            <w:r w:rsidR="00727FFB" w:rsidRPr="00727FFB">
              <w:rPr>
                <w:rFonts w:ascii="Consolas" w:hAnsi="Consolas" w:hint="eastAsia"/>
                <w:color w:val="FF0000"/>
              </w:rPr>
              <w:t>表时提示：</w:t>
            </w:r>
          </w:p>
          <w:p w:rsidR="00AF4DE0" w:rsidRDefault="00AF4DE0" w:rsidP="00727FFB">
            <w:pPr>
              <w:spacing w:before="0" w:line="240" w:lineRule="auto"/>
              <w:rPr>
                <w:rFonts w:ascii="Consolas" w:hAnsi="Consolas" w:hint="eastAsia"/>
              </w:rPr>
            </w:pPr>
            <w:r w:rsidRPr="00AF4DE0">
              <w:rPr>
                <w:rFonts w:ascii="Consolas" w:hAnsi="Consolas"/>
              </w:rPr>
              <w:t>14/07/08 15:33:50 ERROR tool.ImportTool: Imported Failed: Attempted to generate class with no columns!</w:t>
            </w:r>
          </w:p>
          <w:p w:rsidR="00AF4DE0" w:rsidRDefault="00AF4DE0" w:rsidP="00727FFB">
            <w:pPr>
              <w:spacing w:before="0" w:line="240" w:lineRule="auto"/>
              <w:rPr>
                <w:rFonts w:ascii="Consolas" w:hAnsi="Consolas" w:hint="eastAsia"/>
              </w:rPr>
            </w:pPr>
          </w:p>
          <w:p w:rsidR="00AF4DE0" w:rsidRPr="00AF01EA" w:rsidRDefault="00AF4DE0" w:rsidP="00727FFB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AF4DE0" w:rsidTr="00727FFB">
        <w:tc>
          <w:tcPr>
            <w:tcW w:w="8528" w:type="dxa"/>
          </w:tcPr>
          <w:p w:rsidR="00AF4DE0" w:rsidRPr="00727FFB" w:rsidRDefault="00DC559C" w:rsidP="00727FFB">
            <w:pPr>
              <w:spacing w:before="0" w:line="240" w:lineRule="auto"/>
              <w:rPr>
                <w:color w:val="FF0000"/>
              </w:rPr>
            </w:pPr>
            <w:r w:rsidRPr="00727FFB">
              <w:rPr>
                <w:rFonts w:hint="eastAsia"/>
                <w:color w:val="FF0000"/>
              </w:rPr>
              <w:lastRenderedPageBreak/>
              <w:t>Oracle</w:t>
            </w:r>
            <w:r w:rsidRPr="00727FFB">
              <w:rPr>
                <w:rFonts w:hint="eastAsia"/>
                <w:color w:val="FF0000"/>
              </w:rPr>
              <w:t>数据库的表名必须大写！</w:t>
            </w:r>
          </w:p>
        </w:tc>
      </w:tr>
      <w:tr w:rsidR="00AF4DE0" w:rsidTr="00727FFB">
        <w:tc>
          <w:tcPr>
            <w:tcW w:w="8528" w:type="dxa"/>
          </w:tcPr>
          <w:p w:rsidR="00AF4DE0" w:rsidRDefault="00AF4DE0" w:rsidP="00727FFB">
            <w:pPr>
              <w:spacing w:before="0" w:line="240" w:lineRule="auto"/>
            </w:pPr>
          </w:p>
        </w:tc>
      </w:tr>
    </w:tbl>
    <w:p w:rsidR="00AF4DE0" w:rsidRDefault="00AF4DE0" w:rsidP="00F07639">
      <w:pPr>
        <w:spacing w:before="0" w:line="240" w:lineRule="auto"/>
        <w:rPr>
          <w:rFonts w:hint="eastAsia"/>
        </w:rPr>
      </w:pPr>
    </w:p>
    <w:p w:rsidR="0094502D" w:rsidRDefault="0094502D" w:rsidP="00F07639">
      <w:pPr>
        <w:spacing w:before="0" w:line="240" w:lineRule="auto"/>
        <w:rPr>
          <w:rFonts w:hint="eastAsia"/>
        </w:rPr>
      </w:pPr>
    </w:p>
    <w:p w:rsidR="0094502D" w:rsidRDefault="0094502D" w:rsidP="0094502D">
      <w:pPr>
        <w:pStyle w:val="3"/>
        <w:spacing w:before="0" w:after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94502D" w:rsidRPr="00AF01EA" w:rsidTr="000C736E">
        <w:tc>
          <w:tcPr>
            <w:tcW w:w="8528" w:type="dxa"/>
          </w:tcPr>
          <w:p w:rsidR="0094502D" w:rsidRPr="00727FFB" w:rsidRDefault="0094502D" w:rsidP="000C736E">
            <w:pPr>
              <w:spacing w:before="0" w:line="240" w:lineRule="auto"/>
              <w:rPr>
                <w:rFonts w:ascii="Consolas" w:hAnsi="Consolas" w:hint="eastAsia"/>
                <w:color w:val="FF0000"/>
              </w:rPr>
            </w:pPr>
            <w:r w:rsidRPr="00727FFB">
              <w:rPr>
                <w:rFonts w:ascii="Consolas" w:hAnsi="Consolas" w:hint="eastAsia"/>
                <w:color w:val="FF0000"/>
              </w:rPr>
              <w:t>导入</w:t>
            </w:r>
            <w:r w:rsidRPr="0094502D">
              <w:rPr>
                <w:rFonts w:ascii="Consolas" w:hAnsi="Consolas"/>
                <w:color w:val="FF0000"/>
              </w:rPr>
              <w:t>BIGDATA_RCVBL_FLOW_PM_S98</w:t>
            </w:r>
            <w:r w:rsidRPr="00727FFB">
              <w:rPr>
                <w:rFonts w:ascii="Consolas" w:hAnsi="Consolas" w:hint="eastAsia"/>
                <w:color w:val="FF0000"/>
              </w:rPr>
              <w:t>表时提示：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 xml:space="preserve">14/07/08 15:39:02 INFO hive.HiveImport: FAILED: Execution Error, return code 1 from org.apache.hadoop.hive.ql.exec.DDLTask. MetaException(message:javax.jdo.JDODataStoreException: Add request failed : INSERT INTO `COLUMNS_V2` (`CD_ID`,`COMMENT`,`COLUMN_NAME`,`TYPE_NAME`,`INTEGER_IDX`) VALUES (?,?,?,?,?) 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        at org.datanucleus.api.jdo.NucleusJDOHelper.getJDOExceptionForNucleusException(NucleusJDOHelper.java:451)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        at org.datanucleus.api.jdo.JDOPersistenceManager.jdoMakePersistent(JDOPersistenceManager.java:732)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        at org.datanucleus.api.jdo.JDOPersistenceManager.makePersistent(JDOPersistenceManager.java:752)</w:t>
            </w:r>
          </w:p>
          <w:p w:rsidR="0094502D" w:rsidRDefault="0094502D" w:rsidP="0094502D">
            <w:pPr>
              <w:spacing w:before="0" w:line="240" w:lineRule="auto"/>
              <w:rPr>
                <w:rFonts w:ascii="Consolas" w:hAnsi="Consolas" w:hint="eastAsia"/>
              </w:rPr>
            </w:pPr>
            <w:r w:rsidRPr="0094502D">
              <w:rPr>
                <w:rFonts w:ascii="Consolas" w:hAnsi="Consolas"/>
              </w:rPr>
              <w:t>14/07/08 15:39:02 INFO hive.HiveImport:         at org.apache.hadoop.hive.metastore.ObjectStore.createTable(ObjectStore.java:719)</w:t>
            </w:r>
          </w:p>
          <w:p w:rsidR="0094502D" w:rsidRDefault="0094502D" w:rsidP="0094502D">
            <w:pPr>
              <w:spacing w:before="0" w:line="240" w:lineRule="auto"/>
              <w:rPr>
                <w:rFonts w:ascii="Consolas" w:hAnsi="Consolas" w:hint="eastAsia"/>
              </w:rPr>
            </w:pP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NestedThrowablesStackTrace: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java.sql.BatchUpdateException: Duplicate entry '112-??' for key 'PRIMARY'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        at com.mysql.jdbc.PreparedStatement.executeBatchSerially(PreparedStatement.java:2055)</w:t>
            </w:r>
          </w:p>
          <w:p w:rsidR="0094502D" w:rsidRDefault="0094502D" w:rsidP="0094502D">
            <w:pPr>
              <w:spacing w:before="0" w:line="240" w:lineRule="auto"/>
              <w:rPr>
                <w:rFonts w:ascii="Consolas" w:hAnsi="Consolas" w:hint="eastAsia"/>
              </w:rPr>
            </w:pPr>
            <w:r w:rsidRPr="0094502D">
              <w:rPr>
                <w:rFonts w:ascii="Consolas" w:hAnsi="Consolas"/>
              </w:rPr>
              <w:t>14/07/08 15:39:02 INFO hive.HiveImport:         at com.mysql.jdbc.PreparedStatement.executeBatch(PreparedStatement.java:1467)</w:t>
            </w:r>
          </w:p>
          <w:p w:rsidR="0094502D" w:rsidRDefault="0094502D" w:rsidP="0094502D">
            <w:pPr>
              <w:spacing w:before="0" w:line="240" w:lineRule="auto"/>
              <w:rPr>
                <w:rFonts w:ascii="Consolas" w:hAnsi="Consolas" w:hint="eastAsia"/>
              </w:rPr>
            </w:pP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        at java.lang.reflect.Method.invoke(Method.java:606)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        at org.apache.hadoop.util.RunJar.main(RunJar.java:212)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Caused by: com.mysql.jdbc.exceptions.jdbc4.MySQLIntegrityConstraintViolationException: Duplicate entry '112-??' for key 'PRIMARY'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        at sun.reflect.NativeConstructorAccessorImpl.newInstance0(Native Method)</w:t>
            </w:r>
          </w:p>
          <w:p w:rsidR="0094502D" w:rsidRDefault="0094502D" w:rsidP="0094502D">
            <w:pPr>
              <w:spacing w:before="0" w:line="240" w:lineRule="auto"/>
              <w:rPr>
                <w:rFonts w:ascii="Consolas" w:hAnsi="Consolas" w:hint="eastAsia"/>
              </w:rPr>
            </w:pPr>
            <w:r w:rsidRPr="0094502D">
              <w:rPr>
                <w:rFonts w:ascii="Consolas" w:hAnsi="Consolas"/>
              </w:rPr>
              <w:t>14/07/08 15:39:02 INFO hive.HiveImport:         at sun.reflect.NativeConstructorAccessorImpl.newInstance(NativeConstructorAccessorImpl.java:57)</w:t>
            </w:r>
          </w:p>
          <w:p w:rsidR="0094502D" w:rsidRDefault="0094502D" w:rsidP="0094502D">
            <w:pPr>
              <w:spacing w:before="0" w:line="240" w:lineRule="auto"/>
              <w:rPr>
                <w:rFonts w:ascii="Consolas" w:hAnsi="Consolas" w:hint="eastAsia"/>
              </w:rPr>
            </w:pP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        ... 94 more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INFO hive.HiveImport: 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>14/07/08 15:39:02 ERROR tool.ImportTool: Encountered IOException running import job: java.io.IOException: Hive exited with status 1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 xml:space="preserve">        at org.apache.sqoop.hive.HiveImport.executeExternalHiveScript(HiveImport.java:385)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lastRenderedPageBreak/>
              <w:t xml:space="preserve">        at org.apache.sqoop.hive.HiveImport.executeScript(HiveImport.java:335)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 xml:space="preserve">        at org.apache.sqoop.hive.HiveImport.importTable(HiveImport.java:239)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 xml:space="preserve">        at org.apache.sqoop.tool.ImportTool.importTable(ImportTool.java:425)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 xml:space="preserve">        at org.apache.sqoop.tool.ImportTool.run(ImportTool.java:502)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 xml:space="preserve">        at org.apache.sqoop.Sqoop.run(Sqoop.java:145)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 xml:space="preserve">        at org.apache.hadoop.util.ToolRunner.run(ToolRunner.java:70)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 xml:space="preserve">        at org.apache.sqoop.Sqoop.runSqoop(Sqoop.java:181)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 xml:space="preserve">        at org.apache.sqoop.Sqoop.runTool(Sqoop.java:220)</w:t>
            </w:r>
          </w:p>
          <w:p w:rsidR="0094502D" w:rsidRPr="0094502D" w:rsidRDefault="0094502D" w:rsidP="0094502D">
            <w:pPr>
              <w:spacing w:before="0" w:line="240" w:lineRule="auto"/>
              <w:rPr>
                <w:rFonts w:ascii="Consolas" w:hAnsi="Consolas"/>
              </w:rPr>
            </w:pPr>
            <w:r w:rsidRPr="0094502D">
              <w:rPr>
                <w:rFonts w:ascii="Consolas" w:hAnsi="Consolas"/>
              </w:rPr>
              <w:t xml:space="preserve">        at org.apache.sqoop.Sqoop.runTool(Sqoop.java:229)</w:t>
            </w:r>
          </w:p>
          <w:p w:rsidR="0094502D" w:rsidRDefault="0094502D" w:rsidP="0094502D">
            <w:pPr>
              <w:spacing w:before="0" w:line="240" w:lineRule="auto"/>
              <w:rPr>
                <w:rFonts w:ascii="Consolas" w:hAnsi="Consolas" w:hint="eastAsia"/>
              </w:rPr>
            </w:pPr>
            <w:r w:rsidRPr="0094502D">
              <w:rPr>
                <w:rFonts w:ascii="Consolas" w:hAnsi="Consolas"/>
              </w:rPr>
              <w:t xml:space="preserve">        at org.apache.sqoop.Sqoop.main(Sqoop.java:238)</w:t>
            </w:r>
          </w:p>
          <w:p w:rsidR="0094502D" w:rsidRPr="00AF01EA" w:rsidRDefault="0094502D" w:rsidP="000C736E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94502D" w:rsidTr="000C736E">
        <w:tc>
          <w:tcPr>
            <w:tcW w:w="8528" w:type="dxa"/>
          </w:tcPr>
          <w:p w:rsidR="0094502D" w:rsidRDefault="00C215B7" w:rsidP="000C736E">
            <w:pPr>
              <w:spacing w:before="0" w:line="24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mysql</w:t>
            </w:r>
            <w:r>
              <w:rPr>
                <w:rFonts w:hint="eastAsia"/>
                <w:color w:val="FF0000"/>
              </w:rPr>
              <w:t>的字符集支持问题：</w:t>
            </w:r>
          </w:p>
          <w:p w:rsidR="00C215B7" w:rsidRPr="00B97013" w:rsidRDefault="00C215B7" w:rsidP="000C736E">
            <w:pPr>
              <w:spacing w:before="0" w:line="240" w:lineRule="auto"/>
              <w:rPr>
                <w:rFonts w:hint="eastAsia"/>
                <w:color w:val="000000" w:themeColor="text1"/>
              </w:rPr>
            </w:pPr>
            <w:r w:rsidRPr="00B97013">
              <w:rPr>
                <w:rFonts w:hint="eastAsia"/>
                <w:color w:val="000000" w:themeColor="text1"/>
              </w:rPr>
              <w:t>从</w:t>
            </w:r>
            <w:r w:rsidRPr="00B97013">
              <w:rPr>
                <w:rFonts w:hint="eastAsia"/>
                <w:color w:val="000000" w:themeColor="text1"/>
              </w:rPr>
              <w:t xml:space="preserve">mysql </w:t>
            </w:r>
            <w:r w:rsidRPr="00B97013">
              <w:rPr>
                <w:rFonts w:hint="eastAsia"/>
                <w:color w:val="000000" w:themeColor="text1"/>
              </w:rPr>
              <w:t>的表中查询有乱码：</w:t>
            </w:r>
          </w:p>
          <w:p w:rsidR="00C215B7" w:rsidRPr="00B97013" w:rsidRDefault="00C215B7" w:rsidP="00C215B7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mysql&gt; select * from COLUMNS_V2;</w:t>
            </w:r>
          </w:p>
          <w:p w:rsidR="00C215B7" w:rsidRPr="00B97013" w:rsidRDefault="00C215B7" w:rsidP="00C215B7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+-------+---------+-----------------+-----------+-------------+</w:t>
            </w:r>
          </w:p>
          <w:p w:rsidR="00C215B7" w:rsidRPr="00B97013" w:rsidRDefault="00C215B7" w:rsidP="00C215B7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CD_ID | COMMENT | COLUMN_NAME     | TYPE_NAME | INTEGER_IDX |</w:t>
            </w:r>
          </w:p>
          <w:p w:rsidR="00C215B7" w:rsidRPr="00B97013" w:rsidRDefault="00C215B7" w:rsidP="00C215B7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+-------+---------+-----------------+-----------+-------------+</w:t>
            </w:r>
          </w:p>
          <w:p w:rsidR="00C215B7" w:rsidRPr="00B97013" w:rsidRDefault="00C215B7" w:rsidP="00C215B7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   91 | NULL    | ??              | string    |           1 |</w:t>
            </w:r>
          </w:p>
          <w:p w:rsidR="00C215B7" w:rsidRPr="00B97013" w:rsidRDefault="00C215B7" w:rsidP="00C215B7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   91 | NULL    | ??????          | double    |           2 |</w:t>
            </w:r>
          </w:p>
          <w:p w:rsidR="00C215B7" w:rsidRPr="00B97013" w:rsidRDefault="00C215B7" w:rsidP="00C215B7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   91 | NULL    | ??id            | double    |           0 |</w:t>
            </w:r>
          </w:p>
          <w:p w:rsidR="00C215B7" w:rsidRPr="00B97013" w:rsidRDefault="00C215B7" w:rsidP="00C215B7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   96 | NULL    | ??              | string    |           1 |</w:t>
            </w:r>
          </w:p>
          <w:p w:rsidR="00C215B7" w:rsidRPr="00B97013" w:rsidRDefault="00C215B7" w:rsidP="00C215B7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   96 | NULL    | ????????        | double    |           2 |</w:t>
            </w:r>
          </w:p>
          <w:p w:rsidR="00C215B7" w:rsidRPr="00B97013" w:rsidRDefault="00C215B7" w:rsidP="00C215B7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   96 | NULL    | ??id            | double    |           0 |</w:t>
            </w:r>
          </w:p>
          <w:p w:rsidR="00C215B7" w:rsidRPr="00B97013" w:rsidRDefault="00C215B7" w:rsidP="00C215B7">
            <w:pPr>
              <w:spacing w:before="0" w:line="240" w:lineRule="auto"/>
              <w:rPr>
                <w:rFonts w:hint="eastAsia"/>
                <w:color w:val="000000" w:themeColor="text1"/>
              </w:rPr>
            </w:pPr>
            <w:r w:rsidRPr="00B97013">
              <w:rPr>
                <w:color w:val="000000" w:themeColor="text1"/>
              </w:rPr>
              <w:t>|   101 | NULL    | arrear_trade    | string    |           4 |</w:t>
            </w:r>
          </w:p>
          <w:p w:rsidR="00C215B7" w:rsidRPr="00B97013" w:rsidRDefault="00C215B7" w:rsidP="00C215B7">
            <w:pPr>
              <w:spacing w:before="0" w:line="240" w:lineRule="auto"/>
              <w:rPr>
                <w:rFonts w:hint="eastAsia"/>
                <w:color w:val="000000" w:themeColor="text1"/>
              </w:rPr>
            </w:pPr>
          </w:p>
          <w:p w:rsidR="00461CC1" w:rsidRPr="00B97013" w:rsidRDefault="00461CC1" w:rsidP="00C215B7">
            <w:pPr>
              <w:spacing w:before="0" w:line="240" w:lineRule="auto"/>
              <w:rPr>
                <w:rFonts w:hint="eastAsia"/>
                <w:color w:val="000000" w:themeColor="text1"/>
              </w:rPr>
            </w:pP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mysql&gt; show variables like "char%";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No connection. Trying to reconnect...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Connection id:    2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Current database: hive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+--------------------------+----------------------------+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Variable_name            | Value                     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+--------------------------+----------------------------+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character_set_client     | latin1                    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character_set_connection | latin1                    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character_set_database   | latin1                    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character_set_filesystem | binary                    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character_set_results    | latin1                    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character_set_server     | latin1                    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character_set_system     | utf8                      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character_sets_dir       | /usr/share/mysql/charsets/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+--------------------------+----------------------------+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8 rows in set (0.00 sec)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mysql&gt; show variables like "collation_%";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+----------------------+-------------------+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Variable_name        | Value            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+----------------------+-------------------+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collation_connection | latin1_swedish_ci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collation_database   | latin1_swedish_ci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| collation_server     | latin1_swedish_ci |</w:t>
            </w:r>
          </w:p>
          <w:p w:rsidR="00B97013" w:rsidRPr="00B97013" w:rsidRDefault="00B97013" w:rsidP="00B97013">
            <w:pPr>
              <w:spacing w:before="0" w:line="240" w:lineRule="auto"/>
              <w:rPr>
                <w:color w:val="000000" w:themeColor="text1"/>
              </w:rPr>
            </w:pPr>
            <w:r w:rsidRPr="00B97013">
              <w:rPr>
                <w:color w:val="000000" w:themeColor="text1"/>
              </w:rPr>
              <w:t>+----------------------+-------------------+</w:t>
            </w:r>
          </w:p>
          <w:p w:rsidR="00B97013" w:rsidRPr="00B97013" w:rsidRDefault="00B97013" w:rsidP="00B97013">
            <w:pPr>
              <w:spacing w:before="0" w:line="240" w:lineRule="auto"/>
              <w:rPr>
                <w:rFonts w:hint="eastAsia"/>
                <w:color w:val="000000" w:themeColor="text1"/>
              </w:rPr>
            </w:pPr>
            <w:r w:rsidRPr="00B97013">
              <w:rPr>
                <w:color w:val="000000" w:themeColor="text1"/>
              </w:rPr>
              <w:t>3 rows in set (0.00 sec)</w:t>
            </w:r>
          </w:p>
          <w:p w:rsidR="00B97013" w:rsidRPr="00B97013" w:rsidRDefault="00B97013" w:rsidP="00B97013">
            <w:pPr>
              <w:spacing w:before="0" w:line="240" w:lineRule="auto"/>
              <w:rPr>
                <w:rFonts w:hint="eastAsia"/>
                <w:color w:val="000000" w:themeColor="text1"/>
              </w:rPr>
            </w:pPr>
          </w:p>
          <w:p w:rsidR="00173C2A" w:rsidRDefault="00173C2A" w:rsidP="00B97013">
            <w:pPr>
              <w:spacing w:before="0" w:line="240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>临时修改</w:t>
            </w:r>
            <w:r w:rsidR="007E2968">
              <w:rPr>
                <w:rFonts w:hint="eastAsia"/>
                <w:color w:val="000000" w:themeColor="text1"/>
              </w:rPr>
              <w:t xml:space="preserve">: </w:t>
            </w:r>
            <w:r w:rsidR="0067196F" w:rsidRPr="0067196F">
              <w:rPr>
                <w:color w:val="000000" w:themeColor="text1"/>
              </w:rPr>
              <w:t>alter database name character set utf8;</w:t>
            </w:r>
            <w:r w:rsidR="00931A1E">
              <w:rPr>
                <w:rFonts w:hint="eastAsia"/>
                <w:color w:val="000000" w:themeColor="text1"/>
              </w:rPr>
              <w:t xml:space="preserve"> </w:t>
            </w:r>
            <w:r w:rsidR="00931A1E">
              <w:rPr>
                <w:color w:val="000000" w:themeColor="text1"/>
              </w:rPr>
              <w:t>……</w:t>
            </w:r>
          </w:p>
          <w:p w:rsidR="00B97013" w:rsidRDefault="00173C2A" w:rsidP="00B97013">
            <w:pPr>
              <w:spacing w:before="0" w:line="240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</w:t>
            </w:r>
            <w:r>
              <w:rPr>
                <w:rFonts w:hint="eastAsia"/>
                <w:color w:val="000000" w:themeColor="text1"/>
              </w:rPr>
              <w:t>永久修改：</w:t>
            </w:r>
            <w:r w:rsidR="00B97013" w:rsidRPr="00B97013">
              <w:rPr>
                <w:rFonts w:hint="eastAsia"/>
                <w:color w:val="000000" w:themeColor="text1"/>
              </w:rPr>
              <w:t>修改</w:t>
            </w:r>
            <w:r w:rsidR="00B97013" w:rsidRPr="00B97013">
              <w:rPr>
                <w:rFonts w:hint="eastAsia"/>
                <w:color w:val="000000" w:themeColor="text1"/>
              </w:rPr>
              <w:t>mysql</w:t>
            </w:r>
            <w:r w:rsidR="00B97013" w:rsidRPr="00B97013">
              <w:rPr>
                <w:rFonts w:hint="eastAsia"/>
                <w:color w:val="000000" w:themeColor="text1"/>
              </w:rPr>
              <w:t>的配置</w:t>
            </w:r>
            <w:r w:rsidR="00B97013" w:rsidRPr="00B97013">
              <w:rPr>
                <w:rFonts w:hint="eastAsia"/>
                <w:color w:val="000000" w:themeColor="text1"/>
              </w:rPr>
              <w:t>my.cnf</w:t>
            </w:r>
            <w:r w:rsidR="00B97013" w:rsidRPr="00B97013">
              <w:rPr>
                <w:rFonts w:hint="eastAsia"/>
                <w:color w:val="000000" w:themeColor="text1"/>
              </w:rPr>
              <w:t>：路径在</w:t>
            </w:r>
            <w:r w:rsidR="00B97013" w:rsidRPr="00B97013">
              <w:rPr>
                <w:rFonts w:hint="eastAsia"/>
                <w:color w:val="000000" w:themeColor="text1"/>
              </w:rPr>
              <w:t>/etc/my.cnf</w:t>
            </w:r>
            <w:r w:rsidR="00B97013" w:rsidRPr="00B97013">
              <w:rPr>
                <w:rFonts w:hint="eastAsia"/>
                <w:color w:val="000000" w:themeColor="text1"/>
              </w:rPr>
              <w:t>或者</w:t>
            </w:r>
            <w:r w:rsidR="00B97013" w:rsidRPr="00B97013">
              <w:rPr>
                <w:rFonts w:hint="eastAsia"/>
                <w:color w:val="000000" w:themeColor="text1"/>
              </w:rPr>
              <w:t>/etc/mysql/my.cnf</w:t>
            </w:r>
          </w:p>
          <w:p w:rsidR="00445CBE" w:rsidRPr="00445CBE" w:rsidRDefault="00445CBE" w:rsidP="00445CBE">
            <w:pPr>
              <w:spacing w:before="0" w:line="240" w:lineRule="auto"/>
              <w:rPr>
                <w:color w:val="000000" w:themeColor="text1"/>
              </w:rPr>
            </w:pPr>
            <w:r w:rsidRPr="00445CBE">
              <w:rPr>
                <w:color w:val="000000" w:themeColor="text1"/>
              </w:rPr>
              <w:t>[hadoop@master-hadoop etc]$ cat my.cnf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[mysqld]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datadir=/var/lib/mysql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socket=/var/lib/mysql/mysql.sock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user=mysql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# Disabling symbolic-links is recommended to prevent assorted security risks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symbolic-links=0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# utf-8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character-set-server=utf8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collation-server=utf8_general_ci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[mysql]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default-character-set=utf8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[client]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default-character-set=utf8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[mysqld_safe]</w:t>
            </w:r>
          </w:p>
          <w:p w:rsidR="00445CBE" w:rsidRPr="00445CBE" w:rsidRDefault="00445CBE" w:rsidP="0067196F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log-error=/var/log/mysqld.log</w:t>
            </w:r>
          </w:p>
          <w:p w:rsidR="00B97013" w:rsidRPr="00445CBE" w:rsidRDefault="00445CBE" w:rsidP="00445CBE">
            <w:pPr>
              <w:spacing w:before="0" w:line="240" w:lineRule="auto"/>
              <w:ind w:leftChars="100" w:left="210"/>
              <w:rPr>
                <w:rFonts w:ascii="Consolas" w:hAnsi="Consolas"/>
                <w:color w:val="000000" w:themeColor="text1"/>
              </w:rPr>
            </w:pPr>
            <w:r w:rsidRPr="00445CBE">
              <w:rPr>
                <w:rFonts w:ascii="Consolas" w:hAnsi="Consolas"/>
                <w:color w:val="000000" w:themeColor="text1"/>
              </w:rPr>
              <w:t>pid-file=/var/run/mysqld/mysqld.pid</w:t>
            </w:r>
          </w:p>
          <w:p w:rsidR="00445CBE" w:rsidRDefault="00445CBE" w:rsidP="00445CBE">
            <w:pPr>
              <w:spacing w:before="0" w:line="240" w:lineRule="auto"/>
              <w:rPr>
                <w:rFonts w:hint="eastAsia"/>
                <w:color w:val="FF0000"/>
              </w:rPr>
            </w:pPr>
          </w:p>
          <w:p w:rsidR="00445CBE" w:rsidRPr="00C215B7" w:rsidRDefault="00445CBE" w:rsidP="00445CBE">
            <w:pPr>
              <w:spacing w:before="0" w:line="240" w:lineRule="auto"/>
              <w:rPr>
                <w:rFonts w:hint="eastAsia"/>
                <w:color w:val="FF0000"/>
              </w:rPr>
            </w:pPr>
          </w:p>
        </w:tc>
      </w:tr>
    </w:tbl>
    <w:p w:rsidR="0094502D" w:rsidRPr="0094502D" w:rsidRDefault="0094502D" w:rsidP="00F07639">
      <w:pPr>
        <w:spacing w:before="0" w:line="240" w:lineRule="auto"/>
      </w:pPr>
    </w:p>
    <w:p w:rsidR="00E90FC2" w:rsidRDefault="00913E62" w:rsidP="00D8295C">
      <w:pPr>
        <w:pStyle w:val="1"/>
        <w:numPr>
          <w:ilvl w:val="0"/>
          <w:numId w:val="3"/>
        </w:numPr>
        <w:spacing w:before="0" w:after="0" w:line="240" w:lineRule="auto"/>
        <w:ind w:firstLine="0"/>
      </w:pPr>
      <w:r>
        <w:rPr>
          <w:rFonts w:hint="eastAsia"/>
        </w:rPr>
        <w:t>预处理</w:t>
      </w:r>
      <w:r>
        <w:t>:</w:t>
      </w:r>
      <w:r>
        <w:rPr>
          <w:rFonts w:hint="eastAsia"/>
        </w:rPr>
        <w:t>hive</w:t>
      </w:r>
    </w:p>
    <w:p w:rsidR="00957398" w:rsidRDefault="00957398" w:rsidP="00A10505">
      <w:pPr>
        <w:pStyle w:val="2"/>
        <w:spacing w:before="0" w:after="0" w:line="240" w:lineRule="auto"/>
        <w:ind w:firstLine="0"/>
      </w:pPr>
      <w:r>
        <w:rPr>
          <w:rFonts w:hint="eastAsia"/>
        </w:rPr>
        <w:t>安装部署</w:t>
      </w:r>
      <w:r>
        <w:rPr>
          <w:rFonts w:hint="eastAsia"/>
        </w:rPr>
        <w:t>hive</w:t>
      </w:r>
    </w:p>
    <w:p w:rsidR="007750A6" w:rsidRDefault="007750A6" w:rsidP="007750A6">
      <w:pPr>
        <w:pStyle w:val="3"/>
        <w:spacing w:before="0" w:after="0" w:line="240" w:lineRule="auto"/>
      </w:pPr>
      <w:r>
        <w:rPr>
          <w:rFonts w:hint="eastAsia"/>
        </w:rPr>
        <w:t>配置文件</w:t>
      </w:r>
    </w:p>
    <w:p w:rsidR="007750A6" w:rsidRDefault="007750A6" w:rsidP="00A10505">
      <w:pPr>
        <w:spacing w:before="0" w:line="240" w:lineRule="auto"/>
      </w:pPr>
    </w:p>
    <w:p w:rsidR="007750A6" w:rsidRDefault="007750A6" w:rsidP="00A10505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7C3737" w:rsidRPr="00AF01EA" w:rsidTr="00343FCE">
        <w:tc>
          <w:tcPr>
            <w:tcW w:w="8528" w:type="dxa"/>
          </w:tcPr>
          <w:p w:rsidR="007C3737" w:rsidRPr="00AF01EA" w:rsidRDefault="007C3737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7C3737" w:rsidTr="00343FCE">
        <w:tc>
          <w:tcPr>
            <w:tcW w:w="8528" w:type="dxa"/>
          </w:tcPr>
          <w:p w:rsidR="007C3737" w:rsidRDefault="00527727" w:rsidP="004549EC">
            <w:pPr>
              <w:spacing w:before="0" w:line="240" w:lineRule="auto"/>
            </w:pPr>
            <w:r>
              <w:rPr>
                <w:rFonts w:hint="eastAsia"/>
              </w:rPr>
              <w:t xml:space="preserve">cp </w:t>
            </w:r>
            <w:r w:rsidR="00F1122F" w:rsidRPr="00F1122F">
              <w:t>hive-default.xml.template</w:t>
            </w:r>
            <w:r w:rsidR="00F1122F">
              <w:rPr>
                <w:rFonts w:hint="eastAsia"/>
              </w:rPr>
              <w:t xml:space="preserve"> </w:t>
            </w:r>
            <w:r w:rsidR="004549EC">
              <w:t>hive</w:t>
            </w:r>
            <w:r w:rsidR="004549EC" w:rsidRPr="004549EC">
              <w:rPr>
                <w:b/>
                <w:color w:val="FF0000"/>
              </w:rPr>
              <w:t>-</w:t>
            </w:r>
            <w:r w:rsidR="004549EC" w:rsidRPr="004549EC">
              <w:rPr>
                <w:rFonts w:hint="eastAsia"/>
                <w:b/>
                <w:color w:val="FF0000"/>
              </w:rPr>
              <w:t>site</w:t>
            </w:r>
            <w:r w:rsidR="00F1122F" w:rsidRPr="00F1122F">
              <w:t>.xml</w:t>
            </w:r>
          </w:p>
        </w:tc>
      </w:tr>
      <w:tr w:rsidR="00527727" w:rsidTr="00343FCE">
        <w:tc>
          <w:tcPr>
            <w:tcW w:w="8528" w:type="dxa"/>
          </w:tcPr>
          <w:p w:rsidR="00527727" w:rsidRDefault="00527727" w:rsidP="00527727">
            <w:pPr>
              <w:spacing w:before="0" w:line="240" w:lineRule="auto"/>
            </w:pPr>
            <w:r>
              <w:t>&lt;property&gt;</w:t>
            </w:r>
          </w:p>
          <w:p w:rsidR="00527727" w:rsidRDefault="00527727" w:rsidP="00527727">
            <w:pPr>
              <w:spacing w:before="0" w:line="240" w:lineRule="auto"/>
            </w:pPr>
            <w:r>
              <w:t xml:space="preserve">  &lt;name&gt;javax.jdo.option.ConnectionURL&lt;/name&gt;</w:t>
            </w:r>
          </w:p>
          <w:p w:rsidR="00527727" w:rsidRDefault="00527727" w:rsidP="00527727">
            <w:pPr>
              <w:spacing w:before="0" w:line="240" w:lineRule="auto"/>
            </w:pPr>
            <w:r>
              <w:t xml:space="preserve">  &lt;value&gt;jdbc:derby:;databaseName=</w:t>
            </w:r>
            <w:r w:rsidRPr="00527727">
              <w:rPr>
                <w:color w:val="FF0000"/>
              </w:rPr>
              <w:t>/home/hadoop/data-hive-0.13/</w:t>
            </w:r>
            <w:r>
              <w:t>metastore_db;create=true&lt;/value&gt;</w:t>
            </w:r>
          </w:p>
          <w:p w:rsidR="00527727" w:rsidRDefault="00527727" w:rsidP="00527727">
            <w:pPr>
              <w:spacing w:before="0" w:line="240" w:lineRule="auto"/>
            </w:pPr>
            <w:r>
              <w:t xml:space="preserve">  &lt;description&gt;JDBC connect string for a JDBC metastore&lt;/description&gt;</w:t>
            </w:r>
          </w:p>
          <w:p w:rsidR="00527727" w:rsidRDefault="00527727" w:rsidP="00527727">
            <w:pPr>
              <w:spacing w:before="0" w:line="240" w:lineRule="auto"/>
            </w:pPr>
            <w:r>
              <w:t>&lt;/property&gt;</w:t>
            </w:r>
          </w:p>
        </w:tc>
      </w:tr>
    </w:tbl>
    <w:p w:rsidR="00A10505" w:rsidRDefault="00A10505" w:rsidP="00A10505">
      <w:pPr>
        <w:spacing w:before="0" w:line="240" w:lineRule="auto"/>
      </w:pPr>
    </w:p>
    <w:p w:rsidR="00A10505" w:rsidRPr="00957398" w:rsidRDefault="00A10505" w:rsidP="00A10505">
      <w:pPr>
        <w:spacing w:before="0" w:line="240" w:lineRule="auto"/>
      </w:pPr>
    </w:p>
    <w:p w:rsidR="00D24917" w:rsidRDefault="001524E0" w:rsidP="00F07639">
      <w:pPr>
        <w:pStyle w:val="2"/>
        <w:spacing w:before="0" w:after="0" w:line="240" w:lineRule="auto"/>
        <w:ind w:firstLine="0"/>
      </w:pPr>
      <w:r>
        <w:t>H</w:t>
      </w:r>
      <w:r>
        <w:rPr>
          <w:rFonts w:hint="eastAsia"/>
        </w:rPr>
        <w:t>ello hive</w:t>
      </w:r>
    </w:p>
    <w:tbl>
      <w:tblPr>
        <w:tblStyle w:val="af0"/>
        <w:tblW w:w="0" w:type="auto"/>
        <w:tblLook w:val="04A0"/>
      </w:tblPr>
      <w:tblGrid>
        <w:gridCol w:w="8528"/>
      </w:tblGrid>
      <w:tr w:rsidR="0075052D" w:rsidTr="00BF7C11">
        <w:tc>
          <w:tcPr>
            <w:tcW w:w="8528" w:type="dxa"/>
          </w:tcPr>
          <w:p w:rsidR="0075052D" w:rsidRPr="00AF01EA" w:rsidRDefault="0075052D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BF7C11" w:rsidTr="00BF7C11">
        <w:tc>
          <w:tcPr>
            <w:tcW w:w="8528" w:type="dxa"/>
          </w:tcPr>
          <w:p w:rsidR="00BF7C11" w:rsidRPr="00AF01EA" w:rsidRDefault="00BF7C11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echo 'X' &gt; /tmp/dummy.txt</w:t>
            </w:r>
          </w:p>
          <w:p w:rsidR="00BF7C11" w:rsidRPr="00AF01EA" w:rsidRDefault="00BF7C11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hive -e "CREATE TABLE dummy (value STRING); \</w:t>
            </w:r>
          </w:p>
          <w:p w:rsidR="00BF7C11" w:rsidRPr="00AF01EA" w:rsidRDefault="00BF7C11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LOAD DATA LOCAL INPATH '/tmp/dummy.txt' \</w:t>
            </w:r>
          </w:p>
          <w:p w:rsidR="00BF7C11" w:rsidRDefault="00BF7C11" w:rsidP="00F07639">
            <w:pPr>
              <w:spacing w:before="0" w:line="240" w:lineRule="auto"/>
            </w:pPr>
            <w:r w:rsidRPr="00AF01EA">
              <w:rPr>
                <w:rFonts w:ascii="Consolas" w:hAnsi="Consolas"/>
              </w:rPr>
              <w:t>OVERWRITE INTO TABLE dummy"</w:t>
            </w:r>
          </w:p>
        </w:tc>
      </w:tr>
    </w:tbl>
    <w:p w:rsidR="00D24917" w:rsidRDefault="00D24917" w:rsidP="00F07639">
      <w:pPr>
        <w:spacing w:before="0" w:line="240" w:lineRule="auto"/>
      </w:pPr>
    </w:p>
    <w:p w:rsidR="001524E0" w:rsidRDefault="001524E0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3D0177" w:rsidRPr="00AF01EA" w:rsidTr="00343FCE">
        <w:tc>
          <w:tcPr>
            <w:tcW w:w="8528" w:type="dxa"/>
          </w:tcPr>
          <w:p w:rsidR="003D0177" w:rsidRPr="00AF01EA" w:rsidRDefault="003D0177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  <w:r w:rsidR="00357016">
              <w:rPr>
                <w:rFonts w:ascii="Consolas" w:hAnsi="Consolas" w:hint="eastAsia"/>
              </w:rPr>
              <w:t>(hadoop</w:t>
            </w:r>
            <w:r w:rsidR="00357016">
              <w:rPr>
                <w:rFonts w:ascii="Consolas" w:hAnsi="Consolas" w:hint="eastAsia"/>
              </w:rPr>
              <w:t>用户</w:t>
            </w:r>
            <w:r w:rsidR="00357016">
              <w:rPr>
                <w:rFonts w:ascii="Consolas" w:hAnsi="Consolas" w:hint="eastAsia"/>
              </w:rPr>
              <w:t>)</w:t>
            </w:r>
          </w:p>
        </w:tc>
      </w:tr>
      <w:tr w:rsidR="003D0177" w:rsidTr="00343FCE">
        <w:tc>
          <w:tcPr>
            <w:tcW w:w="8528" w:type="dxa"/>
          </w:tcPr>
          <w:p w:rsidR="003D0177" w:rsidRDefault="00F64AEB" w:rsidP="00F07639">
            <w:pPr>
              <w:spacing w:before="0" w:line="240" w:lineRule="auto"/>
              <w:rPr>
                <w:rFonts w:ascii="Consolas" w:hAnsi="Consolas"/>
              </w:rPr>
            </w:pPr>
            <w:r w:rsidRPr="00F64AEB">
              <w:rPr>
                <w:rFonts w:ascii="Consolas" w:hAnsi="Consolas"/>
              </w:rPr>
              <w:lastRenderedPageBreak/>
              <w:t>hive -S -e 'SELECT * FROM dummy'</w:t>
            </w:r>
          </w:p>
          <w:p w:rsidR="004E3F7D" w:rsidRDefault="004E3F7D" w:rsidP="00F07639">
            <w:pPr>
              <w:spacing w:before="0" w:line="240" w:lineRule="auto"/>
              <w:rPr>
                <w:rFonts w:ascii="Consolas" w:hAnsi="Consolas"/>
              </w:rPr>
            </w:pPr>
          </w:p>
          <w:p w:rsidR="004E3F7D" w:rsidRDefault="004E3F7D" w:rsidP="00F07639">
            <w:pPr>
              <w:spacing w:before="0" w:line="240" w:lineRule="auto"/>
              <w:rPr>
                <w:color w:val="FF0000"/>
              </w:rPr>
            </w:pPr>
            <w:r w:rsidRPr="004E3F7D">
              <w:rPr>
                <w:color w:val="FF0000"/>
              </w:rPr>
              <w:t>FAILED: SemanticException [Error 10001]: Line 1:14 Table not found 'dummy'</w:t>
            </w:r>
          </w:p>
          <w:p w:rsidR="004E3F7D" w:rsidRPr="004E3F7D" w:rsidRDefault="004E3F7D" w:rsidP="00F07639">
            <w:pPr>
              <w:spacing w:before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但在</w:t>
            </w:r>
            <w:r>
              <w:rPr>
                <w:rFonts w:hint="eastAsia"/>
                <w:color w:val="FF0000"/>
              </w:rPr>
              <w:t>hive</w:t>
            </w:r>
            <w:r>
              <w:rPr>
                <w:rFonts w:hint="eastAsia"/>
                <w:color w:val="FF0000"/>
              </w:rPr>
              <w:t>中，</w:t>
            </w:r>
            <w:r>
              <w:rPr>
                <w:rFonts w:hint="eastAsia"/>
                <w:color w:val="FF0000"/>
              </w:rPr>
              <w:t>select</w:t>
            </w:r>
            <w:r>
              <w:rPr>
                <w:rFonts w:hint="eastAsia"/>
                <w:color w:val="FF0000"/>
              </w:rPr>
              <w:t>语句可以执行成功。原因在于用户？</w:t>
            </w:r>
          </w:p>
        </w:tc>
      </w:tr>
    </w:tbl>
    <w:p w:rsidR="001524E0" w:rsidRDefault="001524E0" w:rsidP="00F07639">
      <w:pPr>
        <w:spacing w:before="0" w:line="240" w:lineRule="auto"/>
      </w:pPr>
    </w:p>
    <w:p w:rsidR="00B9265E" w:rsidRPr="00D24917" w:rsidRDefault="00B9265E" w:rsidP="00F07639">
      <w:pPr>
        <w:spacing w:before="0" w:line="240" w:lineRule="auto"/>
      </w:pPr>
    </w:p>
    <w:p w:rsidR="00C805A4" w:rsidRDefault="00424CBF" w:rsidP="00F07639">
      <w:pPr>
        <w:pStyle w:val="2"/>
        <w:spacing w:before="0" w:after="0" w:line="240" w:lineRule="auto"/>
        <w:ind w:firstLine="0"/>
      </w:pPr>
      <w:r>
        <w:rPr>
          <w:rFonts w:hint="eastAsia"/>
        </w:rPr>
        <w:t>电力</w:t>
      </w:r>
      <w:r>
        <w:rPr>
          <w:rFonts w:hint="eastAsia"/>
        </w:rPr>
        <w:t>2014-</w:t>
      </w:r>
      <w:r>
        <w:rPr>
          <w:rFonts w:hint="eastAsia"/>
        </w:rPr>
        <w:t>辽宁沈阳</w:t>
      </w:r>
    </w:p>
    <w:tbl>
      <w:tblPr>
        <w:tblStyle w:val="af0"/>
        <w:tblW w:w="0" w:type="auto"/>
        <w:tblLook w:val="04A0"/>
      </w:tblPr>
      <w:tblGrid>
        <w:gridCol w:w="8528"/>
      </w:tblGrid>
      <w:tr w:rsidR="00C805A4" w:rsidTr="00343FCE">
        <w:tc>
          <w:tcPr>
            <w:tcW w:w="8528" w:type="dxa"/>
          </w:tcPr>
          <w:p w:rsidR="00C805A4" w:rsidRPr="00AF01EA" w:rsidRDefault="00D07411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Hive</w:t>
            </w:r>
            <w:r w:rsidR="00C805A4">
              <w:rPr>
                <w:rFonts w:ascii="Consolas" w:hAnsi="Consolas" w:hint="eastAsia"/>
              </w:rPr>
              <w:t>命令行</w:t>
            </w:r>
            <w:r w:rsidR="0088113D">
              <w:rPr>
                <w:rFonts w:ascii="Consolas" w:hAnsi="Consolas" w:hint="eastAsia"/>
              </w:rPr>
              <w:t>:</w:t>
            </w:r>
            <w:r w:rsidR="0088113D">
              <w:rPr>
                <w:rFonts w:ascii="Consolas" w:hAnsi="Consolas" w:hint="eastAsia"/>
              </w:rPr>
              <w:t>创建表</w:t>
            </w:r>
          </w:p>
        </w:tc>
      </w:tr>
      <w:tr w:rsidR="00C805A4" w:rsidTr="00343FCE">
        <w:tc>
          <w:tcPr>
            <w:tcW w:w="8528" w:type="dxa"/>
          </w:tcPr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/>
              </w:rPr>
              <w:t>CREATE TABLE BIGDATA_USER_INFO_S01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/>
              </w:rPr>
              <w:t>(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用户</w:t>
            </w:r>
            <w:r w:rsidRPr="00C2743A">
              <w:rPr>
                <w:rFonts w:ascii="Consolas" w:hAnsi="Consolas" w:hint="eastAsia"/>
              </w:rPr>
              <w:t>ID"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客户名称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电价代码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地市局编码</w:t>
            </w:r>
            <w:r w:rsidRPr="00C2743A">
              <w:rPr>
                <w:rFonts w:ascii="Consolas" w:hAnsi="Consolas" w:hint="eastAsia"/>
              </w:rPr>
              <w:t>"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用电性质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用电类别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供电电压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合同容量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负荷类型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当前是否销户</w:t>
            </w:r>
            <w:r w:rsidRPr="00C2743A">
              <w:rPr>
                <w:rFonts w:ascii="Consolas" w:hAnsi="Consolas" w:hint="eastAsia"/>
              </w:rPr>
              <w:t>"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城镇用户农村用户</w:t>
            </w:r>
            <w:r w:rsidRPr="00C2743A">
              <w:rPr>
                <w:rFonts w:ascii="Consolas" w:hAnsi="Consolas" w:hint="eastAsia"/>
              </w:rPr>
              <w:t>"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出账周期</w:t>
            </w:r>
            <w:r w:rsidRPr="00C2743A">
              <w:rPr>
                <w:rFonts w:ascii="Consolas" w:hAnsi="Consolas" w:hint="eastAsia"/>
              </w:rPr>
              <w:t>"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行业</w:t>
            </w:r>
            <w:r w:rsidRPr="00C2743A">
              <w:rPr>
                <w:rFonts w:ascii="Consolas" w:hAnsi="Consolas" w:hint="eastAsia"/>
              </w:rPr>
              <w:t>"  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高压低压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用户号</w:t>
            </w:r>
            <w:r w:rsidRPr="00C2743A">
              <w:rPr>
                <w:rFonts w:ascii="Consolas" w:hAnsi="Consolas" w:hint="eastAsia"/>
              </w:rPr>
              <w:t>"       STRING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/>
              </w:rPr>
              <w:t>)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/>
              </w:rPr>
              <w:t>ROW FORMAT DELIMITED</w:t>
            </w:r>
          </w:p>
          <w:p w:rsidR="00C805A4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/>
              </w:rPr>
              <w:t>FIELDS TERMINATED BY '\t';</w:t>
            </w:r>
          </w:p>
          <w:p w:rsidR="004E7772" w:rsidRPr="004E7772" w:rsidRDefault="004E7772" w:rsidP="00F07639">
            <w:pPr>
              <w:spacing w:before="0" w:line="240" w:lineRule="auto"/>
              <w:rPr>
                <w:color w:val="FF0000"/>
              </w:rPr>
            </w:pPr>
            <w:r w:rsidRPr="004E7772">
              <w:rPr>
                <w:rFonts w:hint="eastAsia"/>
                <w:color w:val="FF0000"/>
              </w:rPr>
              <w:t>FAILED: ParseException line 3:2 cannot recognize input near ''</w:t>
            </w:r>
            <w:r w:rsidRPr="004E7772">
              <w:rPr>
                <w:rFonts w:hint="eastAsia"/>
                <w:color w:val="FF0000"/>
              </w:rPr>
              <w:t>用户</w:t>
            </w:r>
            <w:r w:rsidRPr="004E7772">
              <w:rPr>
                <w:rFonts w:hint="eastAsia"/>
                <w:color w:val="FF0000"/>
              </w:rPr>
              <w:t>ID'' 'STRING' ',' in column specification</w:t>
            </w:r>
          </w:p>
          <w:p w:rsidR="004E7772" w:rsidRDefault="004E7772" w:rsidP="00F07639">
            <w:pPr>
              <w:spacing w:before="0" w:line="240" w:lineRule="auto"/>
            </w:pPr>
          </w:p>
          <w:p w:rsidR="00DB5E4F" w:rsidRDefault="00DB5E4F" w:rsidP="00F07639">
            <w:pPr>
              <w:spacing w:before="0" w:line="240" w:lineRule="auto"/>
            </w:pPr>
            <w:r>
              <w:t>CREATE TABLE BIGDATA_USER_INFO_S01</w:t>
            </w:r>
          </w:p>
          <w:p w:rsidR="00DB5E4F" w:rsidRDefault="00DB5E4F" w:rsidP="00F07639">
            <w:pPr>
              <w:spacing w:before="0" w:line="240" w:lineRule="auto"/>
            </w:pPr>
            <w:r>
              <w:t>(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cons_id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cons_name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prc_code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org_no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volumn_type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elec_type_code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volt_code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contract_cap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load_attr_code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status_code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urban_rural_flag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period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trade_code  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cust_type_code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cons_no       STRING</w:t>
            </w:r>
          </w:p>
          <w:p w:rsidR="00DB5E4F" w:rsidRDefault="00DB5E4F" w:rsidP="00F07639">
            <w:pPr>
              <w:spacing w:before="0" w:line="240" w:lineRule="auto"/>
            </w:pPr>
            <w:r>
              <w:t>)</w:t>
            </w:r>
          </w:p>
          <w:p w:rsidR="00DB5E4F" w:rsidRDefault="00DB5E4F" w:rsidP="00F07639">
            <w:pPr>
              <w:spacing w:before="0" w:line="240" w:lineRule="auto"/>
            </w:pPr>
            <w:r>
              <w:t>ROW FORMAT DELIMITED</w:t>
            </w:r>
          </w:p>
          <w:p w:rsidR="004E7772" w:rsidRDefault="00DB5E4F" w:rsidP="00F07639">
            <w:pPr>
              <w:spacing w:before="0" w:line="240" w:lineRule="auto"/>
            </w:pPr>
            <w:r>
              <w:t>FIELDS TERMINATED BY '\t';</w:t>
            </w:r>
          </w:p>
        </w:tc>
      </w:tr>
    </w:tbl>
    <w:p w:rsidR="00C805A4" w:rsidRDefault="00C805A4" w:rsidP="00F07639">
      <w:pPr>
        <w:spacing w:before="0" w:line="240" w:lineRule="auto"/>
      </w:pPr>
    </w:p>
    <w:p w:rsidR="00C805A4" w:rsidRDefault="00C805A4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C805A4" w:rsidRPr="00AF01EA" w:rsidTr="00343FCE">
        <w:tc>
          <w:tcPr>
            <w:tcW w:w="8528" w:type="dxa"/>
          </w:tcPr>
          <w:p w:rsidR="00C805A4" w:rsidRPr="00AF01EA" w:rsidRDefault="0088113D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Hive</w:t>
            </w:r>
            <w:r>
              <w:rPr>
                <w:rFonts w:ascii="Consolas" w:hAnsi="Consolas" w:hint="eastAsia"/>
              </w:rPr>
              <w:t>命令行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装载数据</w:t>
            </w:r>
            <w:r w:rsidR="00DC65F6">
              <w:rPr>
                <w:rFonts w:ascii="Consolas" w:hAnsi="Consolas" w:hint="eastAsia"/>
              </w:rPr>
              <w:t>,</w:t>
            </w:r>
            <w:r w:rsidR="00DC65F6">
              <w:rPr>
                <w:rFonts w:ascii="Consolas" w:hAnsi="Consolas" w:hint="eastAsia"/>
              </w:rPr>
              <w:t>从</w:t>
            </w:r>
            <w:r w:rsidR="00DC65F6">
              <w:rPr>
                <w:rFonts w:ascii="Consolas" w:hAnsi="Consolas" w:hint="eastAsia"/>
              </w:rPr>
              <w:t>HDFS</w:t>
            </w:r>
          </w:p>
        </w:tc>
      </w:tr>
      <w:tr w:rsidR="00C805A4" w:rsidTr="00343FCE">
        <w:tc>
          <w:tcPr>
            <w:tcW w:w="8528" w:type="dxa"/>
          </w:tcPr>
          <w:p w:rsidR="00753427" w:rsidRDefault="00251449" w:rsidP="00F07639">
            <w:pPr>
              <w:spacing w:before="0" w:line="240" w:lineRule="auto"/>
              <w:rPr>
                <w:rFonts w:ascii="Consolas" w:hAnsi="Consolas"/>
              </w:rPr>
            </w:pPr>
            <w:r w:rsidRPr="00251449">
              <w:rPr>
                <w:rFonts w:ascii="Consolas" w:hAnsi="Consolas"/>
              </w:rPr>
              <w:lastRenderedPageBreak/>
              <w:t xml:space="preserve">LOAD DATA INPATH </w:t>
            </w:r>
            <w:r w:rsidR="00753427">
              <w:rPr>
                <w:rFonts w:ascii="Consolas" w:hAnsi="Consolas" w:hint="eastAsia"/>
              </w:rPr>
              <w:t xml:space="preserve"> </w:t>
            </w:r>
            <w:r w:rsidR="00753427">
              <w:rPr>
                <w:rFonts w:ascii="Consolas" w:hAnsi="Consolas"/>
              </w:rPr>
              <w:t>‘</w:t>
            </w:r>
            <w:r w:rsidR="00C10B53" w:rsidRPr="00C10B53">
              <w:rPr>
                <w:rFonts w:ascii="Consolas" w:hAnsi="Consolas"/>
              </w:rPr>
              <w:t>ds-oracle/epmpln/bigdata_user_info_s01</w:t>
            </w:r>
            <w:r w:rsidR="00C10B53">
              <w:rPr>
                <w:rFonts w:ascii="Consolas" w:hAnsi="Consolas" w:hint="eastAsia"/>
              </w:rPr>
              <w:t>/*</w:t>
            </w:r>
            <w:r w:rsidR="00753427">
              <w:rPr>
                <w:rFonts w:ascii="Consolas" w:hAnsi="Consolas"/>
              </w:rPr>
              <w:t>’</w:t>
            </w:r>
          </w:p>
          <w:p w:rsidR="00251449" w:rsidRDefault="00251449" w:rsidP="00F07639">
            <w:pPr>
              <w:spacing w:before="0" w:line="240" w:lineRule="auto"/>
              <w:rPr>
                <w:rFonts w:ascii="Consolas" w:hAnsi="Consolas"/>
              </w:rPr>
            </w:pPr>
            <w:r w:rsidRPr="00251449">
              <w:rPr>
                <w:rFonts w:ascii="Consolas" w:hAnsi="Consolas"/>
              </w:rPr>
              <w:t xml:space="preserve">OVERWRITE INTO TABLE </w:t>
            </w:r>
            <w:r w:rsidR="00C10B53" w:rsidRPr="00C10B53">
              <w:rPr>
                <w:color w:val="1F497D" w:themeColor="text2"/>
              </w:rPr>
              <w:t>BIGDATA_USER_INFO_S01</w:t>
            </w:r>
            <w:r w:rsidRPr="00251449">
              <w:rPr>
                <w:rFonts w:ascii="Consolas" w:hAnsi="Consolas"/>
              </w:rPr>
              <w:t>;</w:t>
            </w:r>
          </w:p>
          <w:p w:rsidR="00CE7F01" w:rsidRPr="004E3F7D" w:rsidRDefault="00CE7F01" w:rsidP="00F07639">
            <w:pPr>
              <w:spacing w:before="0" w:line="240" w:lineRule="auto"/>
              <w:rPr>
                <w:color w:val="FF0000"/>
              </w:rPr>
            </w:pPr>
          </w:p>
        </w:tc>
      </w:tr>
    </w:tbl>
    <w:p w:rsidR="00C805A4" w:rsidRDefault="00C805A4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5667D1" w:rsidRPr="00AF01EA" w:rsidTr="00343FCE">
        <w:tc>
          <w:tcPr>
            <w:tcW w:w="8528" w:type="dxa"/>
          </w:tcPr>
          <w:p w:rsidR="005667D1" w:rsidRPr="00AF01EA" w:rsidRDefault="005667D1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Hive</w:t>
            </w:r>
            <w:r>
              <w:rPr>
                <w:rFonts w:ascii="Consolas" w:hAnsi="Consolas" w:hint="eastAsia"/>
              </w:rPr>
              <w:t>命令行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装载数据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从</w:t>
            </w:r>
            <w:r w:rsidR="00957C8C">
              <w:rPr>
                <w:rFonts w:ascii="Consolas" w:hAnsi="Consolas" w:hint="eastAsia"/>
              </w:rPr>
              <w:t>local</w:t>
            </w:r>
          </w:p>
        </w:tc>
      </w:tr>
      <w:tr w:rsidR="005667D1" w:rsidRPr="004E3F7D" w:rsidTr="00343FCE">
        <w:tc>
          <w:tcPr>
            <w:tcW w:w="8528" w:type="dxa"/>
          </w:tcPr>
          <w:p w:rsidR="005667D1" w:rsidRDefault="005667D1" w:rsidP="00F07639">
            <w:pPr>
              <w:spacing w:before="0" w:line="240" w:lineRule="auto"/>
              <w:rPr>
                <w:rFonts w:ascii="Consolas" w:hAnsi="Consolas"/>
              </w:rPr>
            </w:pPr>
            <w:r w:rsidRPr="00251449">
              <w:rPr>
                <w:rFonts w:ascii="Consolas" w:hAnsi="Consolas"/>
              </w:rPr>
              <w:t xml:space="preserve">LOAD DATA </w:t>
            </w:r>
            <w:r w:rsidR="00957C8C" w:rsidRPr="00957C8C">
              <w:rPr>
                <w:rFonts w:ascii="Consolas" w:hAnsi="Consolas" w:hint="eastAsia"/>
                <w:color w:val="FF0000"/>
              </w:rPr>
              <w:t xml:space="preserve">LOCAL </w:t>
            </w:r>
            <w:r w:rsidRPr="00251449">
              <w:rPr>
                <w:rFonts w:ascii="Consolas" w:hAnsi="Consolas"/>
              </w:rPr>
              <w:t xml:space="preserve">INPATH 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‘</w:t>
            </w:r>
            <w:r w:rsidR="00957C8C">
              <w:rPr>
                <w:rFonts w:ascii="Consolas" w:hAnsi="Consolas" w:hint="eastAsia"/>
              </w:rPr>
              <w:t>~/workspace_hadoop</w:t>
            </w:r>
            <w:r w:rsidRPr="00C10B53">
              <w:rPr>
                <w:rFonts w:ascii="Consolas" w:hAnsi="Consolas"/>
              </w:rPr>
              <w:t>/bigdata_user_info_s01</w:t>
            </w: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/>
              </w:rPr>
              <w:t>’</w:t>
            </w:r>
          </w:p>
          <w:p w:rsidR="005667D1" w:rsidRDefault="005667D1" w:rsidP="00F07639">
            <w:pPr>
              <w:spacing w:before="0" w:line="240" w:lineRule="auto"/>
              <w:rPr>
                <w:rFonts w:ascii="Consolas" w:hAnsi="Consolas"/>
              </w:rPr>
            </w:pPr>
            <w:r w:rsidRPr="00251449">
              <w:rPr>
                <w:rFonts w:ascii="Consolas" w:hAnsi="Consolas"/>
              </w:rPr>
              <w:t xml:space="preserve">OVERWRITE INTO TABLE </w:t>
            </w:r>
            <w:r w:rsidRPr="00C10B53">
              <w:rPr>
                <w:color w:val="1F497D" w:themeColor="text2"/>
              </w:rPr>
              <w:t>BIGDATA_USER_INFO_S01</w:t>
            </w:r>
            <w:r w:rsidRPr="00251449">
              <w:rPr>
                <w:rFonts w:ascii="Consolas" w:hAnsi="Consolas"/>
              </w:rPr>
              <w:t>;</w:t>
            </w:r>
          </w:p>
          <w:p w:rsidR="005667D1" w:rsidRPr="004E3F7D" w:rsidRDefault="005667D1" w:rsidP="00F07639">
            <w:pPr>
              <w:spacing w:before="0" w:line="240" w:lineRule="auto"/>
              <w:rPr>
                <w:color w:val="FF0000"/>
              </w:rPr>
            </w:pPr>
          </w:p>
        </w:tc>
      </w:tr>
    </w:tbl>
    <w:p w:rsidR="00C805A4" w:rsidRPr="005667D1" w:rsidRDefault="00C805A4" w:rsidP="00F07639">
      <w:pPr>
        <w:spacing w:before="0" w:line="240" w:lineRule="auto"/>
      </w:pPr>
    </w:p>
    <w:p w:rsidR="00E90FC2" w:rsidRDefault="00E90FC2" w:rsidP="00F07639">
      <w:pPr>
        <w:spacing w:before="0" w:line="240" w:lineRule="auto"/>
      </w:pPr>
    </w:p>
    <w:p w:rsidR="00560E19" w:rsidRDefault="00560E19" w:rsidP="00F07639">
      <w:pPr>
        <w:spacing w:before="0" w:line="240" w:lineRule="auto"/>
      </w:pPr>
    </w:p>
    <w:sectPr w:rsidR="00560E19" w:rsidSect="00F9743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797" w:bottom="1440" w:left="1797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C8E" w:rsidRDefault="006A4C8E" w:rsidP="00343FCE">
      <w:pPr>
        <w:spacing w:before="0" w:line="240" w:lineRule="auto"/>
      </w:pPr>
      <w:r>
        <w:separator/>
      </w:r>
    </w:p>
  </w:endnote>
  <w:endnote w:type="continuationSeparator" w:id="1">
    <w:p w:rsidR="006A4C8E" w:rsidRDefault="006A4C8E" w:rsidP="00343F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Meiryo"/>
    <w:charset w:val="80"/>
    <w:family w:val="swiss"/>
    <w:pitch w:val="variable"/>
    <w:sig w:usb0="00000000" w:usb1="00000000" w:usb2="00000000" w:usb3="00000000" w:csb0="00000000" w:csb1="00000000"/>
  </w:font>
  <w:font w:name="WenQuanYi Zen Hei">
    <w:altName w:val="Meiryo"/>
    <w:charset w:val="80"/>
    <w:family w:val="auto"/>
    <w:pitch w:val="variable"/>
    <w:sig w:usb0="00000000" w:usb1="00000000" w:usb2="00000000" w:usb3="00000000" w:csb0="00000000" w:csb1="00000000"/>
  </w:font>
  <w:font w:name="FreeSans">
    <w:altName w:val="Meiry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ans Mono">
    <w:altName w:val="MS Gothic"/>
    <w:charset w:val="80"/>
    <w:family w:val="modern"/>
    <w:pitch w:val="default"/>
    <w:sig w:usb0="00000000" w:usb1="00000000" w:usb2="00000000" w:usb3="00000000" w:csb0="00000000" w:csb1="00000000"/>
  </w:font>
  <w:font w:name="WenQuanYi Zen Hei Mono">
    <w:altName w:val="MS Gothic"/>
    <w:charset w:val="8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>
    <w:pPr>
      <w:pStyle w:val="ab"/>
      <w:spacing w:before="0" w:line="240" w:lineRule="auto"/>
      <w:jc w:val="center"/>
    </w:pPr>
    <w:r>
      <w:rPr>
        <w:rFonts w:eastAsia="Times New Roman"/>
        <w:szCs w:val="18"/>
      </w:rPr>
      <w:t xml:space="preserve"> 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>
    <w:pPr>
      <w:pStyle w:val="ab"/>
      <w:spacing w:before="0" w:line="240" w:lineRule="auto"/>
      <w:rPr>
        <w:szCs w:val="18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>
    <w:pPr>
      <w:pStyle w:val="ab"/>
      <w:spacing w:before="0" w:line="240" w:lineRule="auto"/>
      <w:jc w:val="center"/>
    </w:pPr>
    <w:r>
      <w:rPr>
        <w:rFonts w:ascii="宋体" w:hAnsi="宋体" w:cs="宋体"/>
      </w:rPr>
      <w:t xml:space="preserve">- </w:t>
    </w:r>
    <w:r>
      <w:rPr>
        <w:rFonts w:cs="宋体"/>
      </w:rPr>
      <w:fldChar w:fldCharType="begin"/>
    </w:r>
    <w:r>
      <w:rPr>
        <w:rFonts w:cs="宋体"/>
      </w:rPr>
      <w:instrText xml:space="preserve"> PAGE </w:instrText>
    </w:r>
    <w:r>
      <w:rPr>
        <w:rFonts w:cs="宋体"/>
      </w:rPr>
      <w:fldChar w:fldCharType="separate"/>
    </w:r>
    <w:r>
      <w:rPr>
        <w:rFonts w:cs="宋体"/>
        <w:noProof/>
      </w:rPr>
      <w:t>I</w:t>
    </w:r>
    <w:r>
      <w:rPr>
        <w:rFonts w:cs="宋体"/>
      </w:rPr>
      <w:fldChar w:fldCharType="end"/>
    </w:r>
    <w:r>
      <w:rPr>
        <w:rFonts w:ascii="宋体" w:hAnsi="宋体" w:cs="宋体"/>
      </w:rPr>
      <w:t xml:space="preserve"> -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>
    <w:pPr>
      <w:pStyle w:val="ab"/>
      <w:spacing w:before="0" w:line="240" w:lineRule="auto"/>
      <w:jc w:val="center"/>
    </w:pPr>
    <w:r>
      <w:rPr>
        <w:rFonts w:ascii="宋体" w:hAnsi="宋体" w:cs="宋体"/>
      </w:rPr>
      <w:t xml:space="preserve">- </w:t>
    </w:r>
    <w:r>
      <w:rPr>
        <w:rFonts w:cs="宋体"/>
      </w:rPr>
      <w:fldChar w:fldCharType="begin"/>
    </w:r>
    <w:r>
      <w:rPr>
        <w:rFonts w:cs="宋体"/>
      </w:rPr>
      <w:instrText xml:space="preserve"> PAGE </w:instrText>
    </w:r>
    <w:r>
      <w:rPr>
        <w:rFonts w:cs="宋体"/>
      </w:rPr>
      <w:fldChar w:fldCharType="separate"/>
    </w:r>
    <w:r w:rsidR="00931A1E">
      <w:rPr>
        <w:rFonts w:cs="宋体"/>
        <w:noProof/>
      </w:rPr>
      <w:t>21</w:t>
    </w:r>
    <w:r>
      <w:rPr>
        <w:rFonts w:cs="宋体"/>
      </w:rPr>
      <w:fldChar w:fldCharType="end"/>
    </w:r>
    <w:r>
      <w:rPr>
        <w:rFonts w:ascii="宋体" w:hAnsi="宋体" w:cs="宋体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C8E" w:rsidRDefault="006A4C8E" w:rsidP="00343FCE">
      <w:pPr>
        <w:spacing w:before="0" w:line="240" w:lineRule="auto"/>
      </w:pPr>
      <w:r>
        <w:separator/>
      </w:r>
    </w:p>
  </w:footnote>
  <w:footnote w:type="continuationSeparator" w:id="1">
    <w:p w:rsidR="006A4C8E" w:rsidRDefault="006A4C8E" w:rsidP="00343FC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>
    <w:pPr>
      <w:spacing w:before="0" w:line="240" w:lineRule="auto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>
    <w:pPr>
      <w:spacing w:before="0" w:line="240" w:lineRule="aut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>
    <w:pPr>
      <w:pStyle w:val="aa"/>
      <w:pBdr>
        <w:bottom w:val="none" w:sz="0" w:space="0" w:color="auto"/>
      </w:pBdr>
      <w:spacing w:before="0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FFB" w:rsidRDefault="00727FFB">
    <w:pPr>
      <w:pStyle w:val="aa"/>
      <w:spacing w:before="0" w:line="240" w:lineRule="auto"/>
      <w:jc w:val="right"/>
    </w:pPr>
    <w:r>
      <w:t>项目实例笔记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hanging="709"/>
      </w:p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hanging="709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1">
    <w:nsid w:val="00000002"/>
    <w:multiLevelType w:val="multilevel"/>
    <w:tmpl w:val="00000002"/>
    <w:name w:val="WW8Num6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4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1391316"/>
    <w:multiLevelType w:val="hybridMultilevel"/>
    <w:tmpl w:val="B7EEA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F7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embedSystemFonts/>
  <w:bordersDoNotSurroundHeader/>
  <w:bordersDoNotSurroundFooter/>
  <w:attachedTemplate r:id="rId1"/>
  <w:stylePaneFormatFilter w:val="000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1506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935"/>
    <w:rsid w:val="0002071B"/>
    <w:rsid w:val="0002382A"/>
    <w:rsid w:val="0002737E"/>
    <w:rsid w:val="00037C0D"/>
    <w:rsid w:val="000518DB"/>
    <w:rsid w:val="000854DE"/>
    <w:rsid w:val="000908AA"/>
    <w:rsid w:val="000A2E05"/>
    <w:rsid w:val="000A7570"/>
    <w:rsid w:val="000B4021"/>
    <w:rsid w:val="000E6734"/>
    <w:rsid w:val="000F5451"/>
    <w:rsid w:val="000F5ED5"/>
    <w:rsid w:val="00104E8E"/>
    <w:rsid w:val="00105903"/>
    <w:rsid w:val="00123ED7"/>
    <w:rsid w:val="00133290"/>
    <w:rsid w:val="00140F25"/>
    <w:rsid w:val="00141782"/>
    <w:rsid w:val="001505D3"/>
    <w:rsid w:val="001524E0"/>
    <w:rsid w:val="00155993"/>
    <w:rsid w:val="001617EB"/>
    <w:rsid w:val="00173C2A"/>
    <w:rsid w:val="001C658F"/>
    <w:rsid w:val="001D267D"/>
    <w:rsid w:val="001E37F2"/>
    <w:rsid w:val="002131CC"/>
    <w:rsid w:val="002421CC"/>
    <w:rsid w:val="00247EE8"/>
    <w:rsid w:val="00251449"/>
    <w:rsid w:val="00251802"/>
    <w:rsid w:val="00281E06"/>
    <w:rsid w:val="002D3313"/>
    <w:rsid w:val="002F4379"/>
    <w:rsid w:val="003179CD"/>
    <w:rsid w:val="0033154F"/>
    <w:rsid w:val="00343935"/>
    <w:rsid w:val="00343FCE"/>
    <w:rsid w:val="003529D7"/>
    <w:rsid w:val="00354AF6"/>
    <w:rsid w:val="00357016"/>
    <w:rsid w:val="00364030"/>
    <w:rsid w:val="003747A7"/>
    <w:rsid w:val="00383573"/>
    <w:rsid w:val="00384A92"/>
    <w:rsid w:val="003D0177"/>
    <w:rsid w:val="003D2304"/>
    <w:rsid w:val="003E50A8"/>
    <w:rsid w:val="004001FF"/>
    <w:rsid w:val="00424CBF"/>
    <w:rsid w:val="0044585E"/>
    <w:rsid w:val="00445CBE"/>
    <w:rsid w:val="004479DB"/>
    <w:rsid w:val="004549EC"/>
    <w:rsid w:val="00461CC1"/>
    <w:rsid w:val="00466B78"/>
    <w:rsid w:val="00475AE4"/>
    <w:rsid w:val="00480AAB"/>
    <w:rsid w:val="004875AA"/>
    <w:rsid w:val="004A6490"/>
    <w:rsid w:val="004A6D3E"/>
    <w:rsid w:val="004B731D"/>
    <w:rsid w:val="004D46B9"/>
    <w:rsid w:val="004E3F7D"/>
    <w:rsid w:val="004E7772"/>
    <w:rsid w:val="004E7A2C"/>
    <w:rsid w:val="004F10DA"/>
    <w:rsid w:val="00503F02"/>
    <w:rsid w:val="00505993"/>
    <w:rsid w:val="00506C7F"/>
    <w:rsid w:val="0051226D"/>
    <w:rsid w:val="00527727"/>
    <w:rsid w:val="005328CA"/>
    <w:rsid w:val="00537940"/>
    <w:rsid w:val="0054159C"/>
    <w:rsid w:val="00544C40"/>
    <w:rsid w:val="00560E19"/>
    <w:rsid w:val="005667D1"/>
    <w:rsid w:val="005A3D32"/>
    <w:rsid w:val="005B308F"/>
    <w:rsid w:val="005C6819"/>
    <w:rsid w:val="005D0ACE"/>
    <w:rsid w:val="005D528D"/>
    <w:rsid w:val="006144C8"/>
    <w:rsid w:val="00630C7F"/>
    <w:rsid w:val="0063694A"/>
    <w:rsid w:val="006668FA"/>
    <w:rsid w:val="0067196F"/>
    <w:rsid w:val="006735C3"/>
    <w:rsid w:val="00682812"/>
    <w:rsid w:val="00692ED9"/>
    <w:rsid w:val="006A1203"/>
    <w:rsid w:val="006A4C8E"/>
    <w:rsid w:val="006B67C1"/>
    <w:rsid w:val="006F102B"/>
    <w:rsid w:val="007060E5"/>
    <w:rsid w:val="00727FFB"/>
    <w:rsid w:val="007314F0"/>
    <w:rsid w:val="007423C8"/>
    <w:rsid w:val="0075052D"/>
    <w:rsid w:val="00753427"/>
    <w:rsid w:val="0077434B"/>
    <w:rsid w:val="007750A6"/>
    <w:rsid w:val="007B76FA"/>
    <w:rsid w:val="007C06B5"/>
    <w:rsid w:val="007C3737"/>
    <w:rsid w:val="007E22F1"/>
    <w:rsid w:val="007E2968"/>
    <w:rsid w:val="007E4DC1"/>
    <w:rsid w:val="007F1695"/>
    <w:rsid w:val="008118D7"/>
    <w:rsid w:val="008226A5"/>
    <w:rsid w:val="008230F9"/>
    <w:rsid w:val="00841F73"/>
    <w:rsid w:val="008451D0"/>
    <w:rsid w:val="00851E5A"/>
    <w:rsid w:val="008612AF"/>
    <w:rsid w:val="0086490F"/>
    <w:rsid w:val="008722FD"/>
    <w:rsid w:val="00876F8D"/>
    <w:rsid w:val="0088113D"/>
    <w:rsid w:val="008A0EDB"/>
    <w:rsid w:val="008C7663"/>
    <w:rsid w:val="008D4AE9"/>
    <w:rsid w:val="008E328D"/>
    <w:rsid w:val="008E6E26"/>
    <w:rsid w:val="008F6E5A"/>
    <w:rsid w:val="009035AE"/>
    <w:rsid w:val="00910DA4"/>
    <w:rsid w:val="00913E62"/>
    <w:rsid w:val="009152C9"/>
    <w:rsid w:val="00916C9E"/>
    <w:rsid w:val="0093017A"/>
    <w:rsid w:val="00931A1E"/>
    <w:rsid w:val="00937C45"/>
    <w:rsid w:val="0094502D"/>
    <w:rsid w:val="00951704"/>
    <w:rsid w:val="00952663"/>
    <w:rsid w:val="00957398"/>
    <w:rsid w:val="00957C8C"/>
    <w:rsid w:val="0099013A"/>
    <w:rsid w:val="009C4DB2"/>
    <w:rsid w:val="009D0BEA"/>
    <w:rsid w:val="009F4FF0"/>
    <w:rsid w:val="009F5235"/>
    <w:rsid w:val="00A016BB"/>
    <w:rsid w:val="00A071B4"/>
    <w:rsid w:val="00A10505"/>
    <w:rsid w:val="00A22A3F"/>
    <w:rsid w:val="00A27F59"/>
    <w:rsid w:val="00A51490"/>
    <w:rsid w:val="00A65181"/>
    <w:rsid w:val="00A93B28"/>
    <w:rsid w:val="00AA2FFF"/>
    <w:rsid w:val="00AE2327"/>
    <w:rsid w:val="00AE3468"/>
    <w:rsid w:val="00AF01EA"/>
    <w:rsid w:val="00AF4726"/>
    <w:rsid w:val="00AF4DE0"/>
    <w:rsid w:val="00B1063A"/>
    <w:rsid w:val="00B53350"/>
    <w:rsid w:val="00B9265E"/>
    <w:rsid w:val="00B97013"/>
    <w:rsid w:val="00BC4784"/>
    <w:rsid w:val="00BE1153"/>
    <w:rsid w:val="00BE78B2"/>
    <w:rsid w:val="00BF159C"/>
    <w:rsid w:val="00BF5C9F"/>
    <w:rsid w:val="00BF7C11"/>
    <w:rsid w:val="00C10B53"/>
    <w:rsid w:val="00C20EA1"/>
    <w:rsid w:val="00C215B7"/>
    <w:rsid w:val="00C24E3F"/>
    <w:rsid w:val="00C2743A"/>
    <w:rsid w:val="00C30C07"/>
    <w:rsid w:val="00C32C70"/>
    <w:rsid w:val="00C52EFA"/>
    <w:rsid w:val="00C67306"/>
    <w:rsid w:val="00C805A4"/>
    <w:rsid w:val="00C87D91"/>
    <w:rsid w:val="00C93831"/>
    <w:rsid w:val="00CA4215"/>
    <w:rsid w:val="00CA6FF0"/>
    <w:rsid w:val="00CB295C"/>
    <w:rsid w:val="00CD0543"/>
    <w:rsid w:val="00CE0C4A"/>
    <w:rsid w:val="00CE7F01"/>
    <w:rsid w:val="00D07323"/>
    <w:rsid w:val="00D07411"/>
    <w:rsid w:val="00D24917"/>
    <w:rsid w:val="00D26262"/>
    <w:rsid w:val="00D30063"/>
    <w:rsid w:val="00D7055D"/>
    <w:rsid w:val="00D70C8C"/>
    <w:rsid w:val="00D80130"/>
    <w:rsid w:val="00D8295C"/>
    <w:rsid w:val="00D87893"/>
    <w:rsid w:val="00D92F9A"/>
    <w:rsid w:val="00DB3E8C"/>
    <w:rsid w:val="00DB5E4F"/>
    <w:rsid w:val="00DC21FC"/>
    <w:rsid w:val="00DC559C"/>
    <w:rsid w:val="00DC5893"/>
    <w:rsid w:val="00DC65F6"/>
    <w:rsid w:val="00DD4C0B"/>
    <w:rsid w:val="00E12753"/>
    <w:rsid w:val="00E13DE2"/>
    <w:rsid w:val="00E24B81"/>
    <w:rsid w:val="00E2576F"/>
    <w:rsid w:val="00E549C2"/>
    <w:rsid w:val="00E708D3"/>
    <w:rsid w:val="00E75DCA"/>
    <w:rsid w:val="00E81EE6"/>
    <w:rsid w:val="00E85F1A"/>
    <w:rsid w:val="00E87DFD"/>
    <w:rsid w:val="00E90FC2"/>
    <w:rsid w:val="00E936BF"/>
    <w:rsid w:val="00EA2A1B"/>
    <w:rsid w:val="00EB2D3A"/>
    <w:rsid w:val="00EC2DEF"/>
    <w:rsid w:val="00EF3E86"/>
    <w:rsid w:val="00EF44C5"/>
    <w:rsid w:val="00EF5038"/>
    <w:rsid w:val="00F0234D"/>
    <w:rsid w:val="00F07639"/>
    <w:rsid w:val="00F1122F"/>
    <w:rsid w:val="00F25B9C"/>
    <w:rsid w:val="00F33E6F"/>
    <w:rsid w:val="00F3786A"/>
    <w:rsid w:val="00F6386C"/>
    <w:rsid w:val="00F64AEB"/>
    <w:rsid w:val="00F65C07"/>
    <w:rsid w:val="00F740A5"/>
    <w:rsid w:val="00F75C67"/>
    <w:rsid w:val="00F7608A"/>
    <w:rsid w:val="00F832B2"/>
    <w:rsid w:val="00F9743B"/>
    <w:rsid w:val="00FB28A7"/>
    <w:rsid w:val="00FC2795"/>
    <w:rsid w:val="00FC34D8"/>
    <w:rsid w:val="00FE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F9743B"/>
    <w:pPr>
      <w:widowControl w:val="0"/>
      <w:suppressAutoHyphens/>
      <w:spacing w:before="312" w:line="300" w:lineRule="auto"/>
      <w:jc w:val="both"/>
    </w:pPr>
    <w:rPr>
      <w:rFonts w:eastAsia="宋体"/>
      <w:kern w:val="1"/>
      <w:sz w:val="21"/>
    </w:rPr>
  </w:style>
  <w:style w:type="paragraph" w:styleId="1">
    <w:name w:val="heading 1"/>
    <w:basedOn w:val="a"/>
    <w:next w:val="a"/>
    <w:qFormat/>
    <w:rsid w:val="00F9743B"/>
    <w:pPr>
      <w:keepNext/>
      <w:keepLines/>
      <w:tabs>
        <w:tab w:val="num" w:pos="425"/>
      </w:tabs>
      <w:spacing w:after="330" w:line="480" w:lineRule="auto"/>
      <w:ind w:left="425" w:hanging="425"/>
      <w:outlineLvl w:val="0"/>
    </w:pPr>
    <w:rPr>
      <w:rFonts w:ascii="黑体" w:eastAsia="黑体" w:hAnsi="黑体" w:cs="Arial"/>
      <w:b/>
      <w:sz w:val="44"/>
    </w:rPr>
  </w:style>
  <w:style w:type="paragraph" w:styleId="2">
    <w:name w:val="heading 2"/>
    <w:basedOn w:val="a"/>
    <w:next w:val="a"/>
    <w:qFormat/>
    <w:rsid w:val="00F9743B"/>
    <w:pPr>
      <w:keepNext/>
      <w:keepLines/>
      <w:tabs>
        <w:tab w:val="num" w:pos="709"/>
      </w:tabs>
      <w:spacing w:after="260" w:line="408" w:lineRule="auto"/>
      <w:ind w:left="709" w:hanging="709"/>
      <w:outlineLvl w:val="1"/>
    </w:pPr>
    <w:rPr>
      <w:rFonts w:ascii="Arial" w:hAnsi="Arial" w:cs="Arial"/>
      <w:b/>
      <w:sz w:val="32"/>
    </w:rPr>
  </w:style>
  <w:style w:type="paragraph" w:styleId="3">
    <w:name w:val="heading 3"/>
    <w:basedOn w:val="a"/>
    <w:next w:val="a"/>
    <w:qFormat/>
    <w:rsid w:val="00F9743B"/>
    <w:pPr>
      <w:keepNext/>
      <w:keepLines/>
      <w:tabs>
        <w:tab w:val="left" w:pos="709"/>
      </w:tabs>
      <w:spacing w:after="260" w:line="408" w:lineRule="auto"/>
      <w:ind w:right="34"/>
      <w:outlineLvl w:val="2"/>
    </w:pPr>
    <w:rPr>
      <w:rFonts w:ascii="Arial" w:hAnsi="Arial" w:cs="Arial"/>
      <w:b/>
      <w:sz w:val="30"/>
    </w:rPr>
  </w:style>
  <w:style w:type="paragraph" w:styleId="4">
    <w:name w:val="heading 4"/>
    <w:basedOn w:val="a"/>
    <w:next w:val="a"/>
    <w:qFormat/>
    <w:rsid w:val="00F9743B"/>
    <w:pPr>
      <w:keepLines/>
      <w:tabs>
        <w:tab w:val="num" w:pos="709"/>
        <w:tab w:val="left" w:pos="1260"/>
      </w:tabs>
      <w:spacing w:after="312" w:line="240" w:lineRule="auto"/>
      <w:ind w:left="709" w:hanging="709"/>
      <w:outlineLvl w:val="3"/>
    </w:pPr>
    <w:rPr>
      <w:rFonts w:ascii="黑体" w:eastAsia="黑体" w:hAnsi="黑体" w:cs="宋体"/>
      <w:b/>
      <w:sz w:val="24"/>
    </w:rPr>
  </w:style>
  <w:style w:type="paragraph" w:styleId="5">
    <w:name w:val="heading 5"/>
    <w:basedOn w:val="a"/>
    <w:next w:val="a"/>
    <w:qFormat/>
    <w:rsid w:val="00F9743B"/>
    <w:pPr>
      <w:keepNext/>
      <w:keepLines/>
      <w:tabs>
        <w:tab w:val="left" w:pos="709"/>
      </w:tabs>
      <w:spacing w:before="280" w:after="290" w:line="372" w:lineRule="auto"/>
      <w:ind w:left="709" w:hanging="709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F9743B"/>
    <w:pPr>
      <w:keepNext/>
      <w:keepLines/>
      <w:tabs>
        <w:tab w:val="left" w:pos="709"/>
      </w:tabs>
      <w:spacing w:before="240" w:after="64" w:line="312" w:lineRule="auto"/>
      <w:ind w:left="709" w:hanging="709"/>
      <w:outlineLvl w:val="5"/>
    </w:pPr>
    <w:rPr>
      <w:rFonts w:ascii="Arial" w:hAnsi="Arial" w:cs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sid w:val="00F9743B"/>
    <w:rPr>
      <w:rFonts w:ascii="Wingdings" w:hAnsi="Wingdings" w:cs="Wingdings"/>
    </w:rPr>
  </w:style>
  <w:style w:type="character" w:customStyle="1" w:styleId="WW8Num5z0">
    <w:name w:val="WW8Num5z0"/>
    <w:rsid w:val="00F9743B"/>
    <w:rPr>
      <w:rFonts w:ascii="Wingdings" w:hAnsi="Wingdings" w:cs="Wingdings"/>
    </w:rPr>
  </w:style>
  <w:style w:type="character" w:customStyle="1" w:styleId="WW8Num7z0">
    <w:name w:val="WW8Num7z0"/>
    <w:rsid w:val="00F9743B"/>
    <w:rPr>
      <w:rFonts w:ascii="Wingdings" w:hAnsi="Wingdings" w:cs="Wingdings"/>
    </w:rPr>
  </w:style>
  <w:style w:type="character" w:customStyle="1" w:styleId="WW8Num10z0">
    <w:name w:val="WW8Num10z0"/>
    <w:rsid w:val="00F9743B"/>
    <w:rPr>
      <w:b w:val="0"/>
    </w:rPr>
  </w:style>
  <w:style w:type="character" w:customStyle="1" w:styleId="WW8Num10z1">
    <w:name w:val="WW8Num10z1"/>
    <w:rsid w:val="00F9743B"/>
    <w:rPr>
      <w:rFonts w:ascii="Wingdings" w:hAnsi="Wingdings" w:cs="Wingdings"/>
    </w:rPr>
  </w:style>
  <w:style w:type="character" w:customStyle="1" w:styleId="WW8Num11z0">
    <w:name w:val="WW8Num11z0"/>
    <w:rsid w:val="00F9743B"/>
    <w:rPr>
      <w:b w:val="0"/>
    </w:rPr>
  </w:style>
  <w:style w:type="character" w:customStyle="1" w:styleId="WW8Num13z0">
    <w:name w:val="WW8Num13z0"/>
    <w:rsid w:val="00F9743B"/>
    <w:rPr>
      <w:b w:val="0"/>
    </w:rPr>
  </w:style>
  <w:style w:type="character" w:customStyle="1" w:styleId="Absatz-Standardschriftart">
    <w:name w:val="Absatz-Standardschriftart"/>
    <w:rsid w:val="00F9743B"/>
  </w:style>
  <w:style w:type="character" w:customStyle="1" w:styleId="WW-Absatz-Standardschriftart">
    <w:name w:val="WW-Absatz-Standardschriftart"/>
    <w:rsid w:val="00F9743B"/>
  </w:style>
  <w:style w:type="character" w:customStyle="1" w:styleId="10">
    <w:name w:val="默认段落字体1"/>
    <w:rsid w:val="00F9743B"/>
  </w:style>
  <w:style w:type="character" w:styleId="a3">
    <w:name w:val="page number"/>
    <w:basedOn w:val="10"/>
    <w:rsid w:val="00F9743B"/>
  </w:style>
  <w:style w:type="character" w:customStyle="1" w:styleId="Char">
    <w:name w:val="文档结构图 Char"/>
    <w:rsid w:val="00F9743B"/>
    <w:rPr>
      <w:rFonts w:ascii="宋体" w:hAnsi="宋体" w:cs="宋体"/>
      <w:kern w:val="1"/>
      <w:sz w:val="18"/>
      <w:szCs w:val="18"/>
    </w:rPr>
  </w:style>
  <w:style w:type="character" w:styleId="a4">
    <w:name w:val="Hyperlink"/>
    <w:rsid w:val="00F9743B"/>
    <w:rPr>
      <w:color w:val="0000FF"/>
      <w:u w:val="single"/>
    </w:rPr>
  </w:style>
  <w:style w:type="character" w:customStyle="1" w:styleId="MMTopic3Char">
    <w:name w:val="MM Topic 3 Char"/>
    <w:rsid w:val="00F9743B"/>
    <w:rPr>
      <w:b/>
      <w:kern w:val="1"/>
      <w:sz w:val="32"/>
    </w:rPr>
  </w:style>
  <w:style w:type="character" w:styleId="a5">
    <w:name w:val="Strong"/>
    <w:qFormat/>
    <w:rsid w:val="00F9743B"/>
    <w:rPr>
      <w:b/>
    </w:rPr>
  </w:style>
  <w:style w:type="character" w:customStyle="1" w:styleId="3Char">
    <w:name w:val="标题 3 Char"/>
    <w:rsid w:val="00F9743B"/>
    <w:rPr>
      <w:rFonts w:ascii="Arial" w:hAnsi="Arial" w:cs="Arial"/>
      <w:b/>
      <w:kern w:val="1"/>
      <w:sz w:val="30"/>
    </w:rPr>
  </w:style>
  <w:style w:type="character" w:customStyle="1" w:styleId="0110-03Char">
    <w:name w:val="样式0110-03 Char"/>
    <w:basedOn w:val="3Char"/>
    <w:rsid w:val="00F9743B"/>
  </w:style>
  <w:style w:type="character" w:customStyle="1" w:styleId="2Char">
    <w:name w:val="样式2 Char"/>
    <w:basedOn w:val="0110-03Char"/>
    <w:rsid w:val="00F9743B"/>
  </w:style>
  <w:style w:type="character" w:customStyle="1" w:styleId="4Char">
    <w:name w:val="标题 4 Char"/>
    <w:rsid w:val="00F9743B"/>
    <w:rPr>
      <w:rFonts w:ascii="黑体" w:eastAsia="黑体" w:hAnsi="黑体" w:cs="宋体"/>
      <w:b/>
      <w:sz w:val="24"/>
    </w:rPr>
  </w:style>
  <w:style w:type="character" w:customStyle="1" w:styleId="0110-04Char">
    <w:name w:val="样式0110-04 Char"/>
    <w:rsid w:val="00F9743B"/>
    <w:rPr>
      <w:rFonts w:ascii="黑体" w:hAnsi="黑体" w:cs="宋体"/>
      <w:b/>
      <w:sz w:val="28"/>
    </w:rPr>
  </w:style>
  <w:style w:type="character" w:customStyle="1" w:styleId="3Char0">
    <w:name w:val="样式3 Char"/>
    <w:basedOn w:val="0110-04Char"/>
    <w:rsid w:val="00F9743B"/>
  </w:style>
  <w:style w:type="character" w:customStyle="1" w:styleId="5Char">
    <w:name w:val="标题 5 Char"/>
    <w:rsid w:val="00F9743B"/>
    <w:rPr>
      <w:b/>
      <w:kern w:val="1"/>
      <w:sz w:val="24"/>
    </w:rPr>
  </w:style>
  <w:style w:type="character" w:customStyle="1" w:styleId="0110-05Char">
    <w:name w:val="样式0110-05 Char"/>
    <w:basedOn w:val="5Char"/>
    <w:rsid w:val="00F9743B"/>
  </w:style>
  <w:style w:type="character" w:customStyle="1" w:styleId="5Char0">
    <w:name w:val="样式5 Char"/>
    <w:basedOn w:val="0110-05Char"/>
    <w:rsid w:val="00F9743B"/>
  </w:style>
  <w:style w:type="character" w:customStyle="1" w:styleId="4Char0">
    <w:name w:val="样式4 Char"/>
    <w:basedOn w:val="3Char0"/>
    <w:rsid w:val="00F9743B"/>
  </w:style>
  <w:style w:type="character" w:customStyle="1" w:styleId="0110-07Char">
    <w:name w:val="样式0110-07正文 Char"/>
    <w:rsid w:val="00F9743B"/>
    <w:rPr>
      <w:rFonts w:ascii="宋体" w:hAnsi="宋体" w:cs="宋体"/>
      <w:kern w:val="1"/>
      <w:sz w:val="24"/>
    </w:rPr>
  </w:style>
  <w:style w:type="character" w:customStyle="1" w:styleId="Char0">
    <w:name w:val="我的段落样式 Char"/>
    <w:basedOn w:val="0110-07Char"/>
    <w:rsid w:val="00F9743B"/>
  </w:style>
  <w:style w:type="character" w:customStyle="1" w:styleId="6Char">
    <w:name w:val="标题 6 Char"/>
    <w:rsid w:val="00F9743B"/>
    <w:rPr>
      <w:rFonts w:ascii="Arial" w:hAnsi="Arial" w:cs="Arial"/>
      <w:b/>
      <w:kern w:val="1"/>
      <w:sz w:val="24"/>
    </w:rPr>
  </w:style>
  <w:style w:type="character" w:customStyle="1" w:styleId="0110-06Char">
    <w:name w:val="样式0110-06 Char"/>
    <w:rsid w:val="00F9743B"/>
    <w:rPr>
      <w:rFonts w:ascii="宋体" w:hAnsi="宋体" w:cs="宋体"/>
      <w:b/>
      <w:kern w:val="1"/>
      <w:sz w:val="24"/>
    </w:rPr>
  </w:style>
  <w:style w:type="character" w:customStyle="1" w:styleId="6Char0">
    <w:name w:val="样式6 Char"/>
    <w:basedOn w:val="0110-06Char"/>
    <w:rsid w:val="00F9743B"/>
  </w:style>
  <w:style w:type="character" w:customStyle="1" w:styleId="IndexLink">
    <w:name w:val="Index Link"/>
    <w:rsid w:val="00F9743B"/>
  </w:style>
  <w:style w:type="paragraph" w:customStyle="1" w:styleId="Heading">
    <w:name w:val="Heading"/>
    <w:basedOn w:val="a"/>
    <w:next w:val="a6"/>
    <w:rsid w:val="00F9743B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6">
    <w:name w:val="Body Text"/>
    <w:basedOn w:val="a"/>
    <w:rsid w:val="00F9743B"/>
    <w:pPr>
      <w:spacing w:before="0" w:after="120" w:line="276" w:lineRule="auto"/>
    </w:pPr>
    <w:rPr>
      <w:rFonts w:ascii="Calibri" w:hAnsi="Calibri" w:cs="Calibri"/>
    </w:rPr>
  </w:style>
  <w:style w:type="paragraph" w:styleId="a7">
    <w:name w:val="List"/>
    <w:basedOn w:val="a6"/>
    <w:rsid w:val="00F9743B"/>
    <w:rPr>
      <w:rFonts w:cs="FreeSans"/>
    </w:rPr>
  </w:style>
  <w:style w:type="paragraph" w:styleId="a8">
    <w:name w:val="caption"/>
    <w:basedOn w:val="a"/>
    <w:qFormat/>
    <w:rsid w:val="00F9743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F9743B"/>
    <w:pPr>
      <w:suppressLineNumbers/>
    </w:pPr>
    <w:rPr>
      <w:rFonts w:cs="FreeSans"/>
    </w:rPr>
  </w:style>
  <w:style w:type="paragraph" w:customStyle="1" w:styleId="21">
    <w:name w:val="正文文本缩进 21"/>
    <w:basedOn w:val="a"/>
    <w:rsid w:val="00F9743B"/>
    <w:pPr>
      <w:ind w:firstLine="414"/>
    </w:pPr>
  </w:style>
  <w:style w:type="paragraph" w:customStyle="1" w:styleId="11">
    <w:name w:val="文档结构图1"/>
    <w:basedOn w:val="a"/>
    <w:rsid w:val="00F9743B"/>
    <w:rPr>
      <w:rFonts w:ascii="宋体" w:hAnsi="宋体" w:cs="宋体"/>
      <w:sz w:val="18"/>
      <w:szCs w:val="18"/>
    </w:rPr>
  </w:style>
  <w:style w:type="paragraph" w:customStyle="1" w:styleId="0110-04">
    <w:name w:val="样式0110-04"/>
    <w:basedOn w:val="4"/>
    <w:rsid w:val="00F9743B"/>
    <w:pPr>
      <w:tabs>
        <w:tab w:val="clear" w:pos="709"/>
      </w:tabs>
      <w:ind w:left="0" w:firstLine="0"/>
    </w:pPr>
    <w:rPr>
      <w:rFonts w:eastAsia="宋体"/>
      <w:sz w:val="28"/>
    </w:rPr>
  </w:style>
  <w:style w:type="paragraph" w:customStyle="1" w:styleId="0110-07">
    <w:name w:val="样式0110-07正文"/>
    <w:basedOn w:val="a"/>
    <w:rsid w:val="00F9743B"/>
    <w:pPr>
      <w:spacing w:before="0" w:line="360" w:lineRule="auto"/>
      <w:ind w:firstLine="200"/>
    </w:pPr>
    <w:rPr>
      <w:rFonts w:ascii="宋体" w:hAnsi="宋体" w:cs="宋体"/>
      <w:sz w:val="24"/>
    </w:rPr>
  </w:style>
  <w:style w:type="paragraph" w:customStyle="1" w:styleId="0110-03">
    <w:name w:val="样式0110-03"/>
    <w:basedOn w:val="3"/>
    <w:rsid w:val="00F9743B"/>
  </w:style>
  <w:style w:type="paragraph" w:customStyle="1" w:styleId="0110-02">
    <w:name w:val="样式0110-02"/>
    <w:basedOn w:val="2"/>
    <w:rsid w:val="00F9743B"/>
    <w:pPr>
      <w:tabs>
        <w:tab w:val="clear" w:pos="709"/>
      </w:tabs>
      <w:ind w:left="0" w:firstLine="0"/>
    </w:pPr>
  </w:style>
  <w:style w:type="paragraph" w:styleId="a9">
    <w:name w:val="Body Text Indent"/>
    <w:basedOn w:val="a"/>
    <w:rsid w:val="00F9743B"/>
    <w:pPr>
      <w:ind w:firstLine="480"/>
    </w:pPr>
  </w:style>
  <w:style w:type="paragraph" w:customStyle="1" w:styleId="210">
    <w:name w:val="正文首行缩进 21"/>
    <w:basedOn w:val="a9"/>
    <w:rsid w:val="00F9743B"/>
    <w:pPr>
      <w:spacing w:after="120"/>
      <w:ind w:left="420" w:firstLine="210"/>
    </w:pPr>
  </w:style>
  <w:style w:type="paragraph" w:styleId="aa">
    <w:name w:val="header"/>
    <w:basedOn w:val="a"/>
    <w:rsid w:val="00F9743B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0110-05">
    <w:name w:val="样式0110-05"/>
    <w:basedOn w:val="5"/>
    <w:rsid w:val="00F9743B"/>
    <w:pPr>
      <w:spacing w:before="312"/>
      <w:ind w:left="0" w:firstLine="0"/>
    </w:pPr>
  </w:style>
  <w:style w:type="paragraph" w:customStyle="1" w:styleId="0110-06">
    <w:name w:val="样式0110-06"/>
    <w:basedOn w:val="6"/>
    <w:rsid w:val="00F9743B"/>
    <w:pPr>
      <w:spacing w:before="312"/>
      <w:ind w:left="0" w:firstLine="0"/>
    </w:pPr>
    <w:rPr>
      <w:rFonts w:ascii="宋体" w:hAnsi="宋体" w:cs="宋体"/>
    </w:rPr>
  </w:style>
  <w:style w:type="paragraph" w:customStyle="1" w:styleId="12">
    <w:name w:val="正文首行缩进1"/>
    <w:basedOn w:val="a6"/>
    <w:rsid w:val="00F9743B"/>
    <w:pPr>
      <w:spacing w:line="240" w:lineRule="auto"/>
      <w:ind w:firstLine="420"/>
    </w:pPr>
    <w:rPr>
      <w:rFonts w:ascii="Times New Roman" w:hAnsi="Times New Roman" w:cs="Times New Roman"/>
    </w:rPr>
  </w:style>
  <w:style w:type="paragraph" w:customStyle="1" w:styleId="0110-01">
    <w:name w:val="样式0110-01"/>
    <w:basedOn w:val="1"/>
    <w:rsid w:val="00F9743B"/>
    <w:pPr>
      <w:tabs>
        <w:tab w:val="clear" w:pos="425"/>
      </w:tabs>
      <w:spacing w:before="100" w:after="120" w:line="360" w:lineRule="auto"/>
      <w:ind w:left="0" w:firstLine="0"/>
    </w:pPr>
  </w:style>
  <w:style w:type="paragraph" w:customStyle="1" w:styleId="13">
    <w:name w:val="样式1"/>
    <w:basedOn w:val="4"/>
    <w:next w:val="210"/>
    <w:rsid w:val="00F9743B"/>
    <w:pPr>
      <w:tabs>
        <w:tab w:val="clear" w:pos="709"/>
      </w:tabs>
      <w:ind w:left="0" w:firstLine="0"/>
    </w:pPr>
    <w:rPr>
      <w:b w:val="0"/>
    </w:rPr>
  </w:style>
  <w:style w:type="paragraph" w:styleId="ab">
    <w:name w:val="footer"/>
    <w:basedOn w:val="a"/>
    <w:rsid w:val="00F974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4">
    <w:name w:val="正文缩进1"/>
    <w:basedOn w:val="a"/>
    <w:rsid w:val="00F9743B"/>
    <w:pPr>
      <w:spacing w:before="0"/>
      <w:ind w:firstLine="420"/>
    </w:pPr>
  </w:style>
  <w:style w:type="paragraph" w:customStyle="1" w:styleId="ac">
    <w:name w:val="标题一"/>
    <w:basedOn w:val="1"/>
    <w:rsid w:val="00F9743B"/>
    <w:pPr>
      <w:tabs>
        <w:tab w:val="clear" w:pos="425"/>
      </w:tabs>
      <w:spacing w:before="0" w:line="360" w:lineRule="auto"/>
      <w:ind w:left="0" w:firstLine="0"/>
    </w:pPr>
    <w:rPr>
      <w:rFonts w:ascii="宋体" w:hAnsi="宋体" w:cs="宋体"/>
      <w:szCs w:val="21"/>
    </w:rPr>
  </w:style>
  <w:style w:type="paragraph" w:customStyle="1" w:styleId="ad">
    <w:name w:val="标题二"/>
    <w:basedOn w:val="2"/>
    <w:rsid w:val="00F9743B"/>
    <w:pPr>
      <w:tabs>
        <w:tab w:val="clear" w:pos="709"/>
        <w:tab w:val="left" w:pos="672"/>
      </w:tabs>
      <w:spacing w:before="240" w:line="360" w:lineRule="auto"/>
      <w:ind w:left="672" w:hanging="567"/>
    </w:pPr>
    <w:rPr>
      <w:rFonts w:ascii="宋体" w:hAnsi="宋体" w:cs="宋体"/>
      <w:szCs w:val="21"/>
    </w:rPr>
  </w:style>
  <w:style w:type="paragraph" w:styleId="15">
    <w:name w:val="toc 1"/>
    <w:basedOn w:val="a"/>
    <w:next w:val="a"/>
    <w:rsid w:val="00F9743B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20">
    <w:name w:val="toc 2"/>
    <w:basedOn w:val="a"/>
    <w:next w:val="a"/>
    <w:rsid w:val="00F9743B"/>
    <w:pPr>
      <w:spacing w:before="0"/>
      <w:ind w:left="210"/>
      <w:jc w:val="left"/>
    </w:pPr>
    <w:rPr>
      <w:rFonts w:ascii="Calibri" w:hAnsi="Calibri" w:cs="Calibri"/>
      <w:smallCaps/>
      <w:sz w:val="20"/>
    </w:rPr>
  </w:style>
  <w:style w:type="paragraph" w:styleId="30">
    <w:name w:val="toc 3"/>
    <w:basedOn w:val="a"/>
    <w:next w:val="a"/>
    <w:rsid w:val="00F9743B"/>
    <w:pPr>
      <w:spacing w:before="0"/>
      <w:ind w:left="420"/>
      <w:jc w:val="left"/>
    </w:pPr>
    <w:rPr>
      <w:rFonts w:ascii="Calibri" w:hAnsi="Calibri" w:cs="Calibri"/>
      <w:i/>
      <w:iCs/>
      <w:sz w:val="20"/>
    </w:rPr>
  </w:style>
  <w:style w:type="paragraph" w:styleId="40">
    <w:name w:val="toc 4"/>
    <w:basedOn w:val="a"/>
    <w:next w:val="a"/>
    <w:rsid w:val="00F9743B"/>
    <w:pPr>
      <w:spacing w:before="0"/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rsid w:val="00F9743B"/>
    <w:pPr>
      <w:spacing w:before="0"/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rsid w:val="00F9743B"/>
    <w:pPr>
      <w:spacing w:before="0"/>
      <w:ind w:left="105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rsid w:val="00F9743B"/>
    <w:pPr>
      <w:spacing w:before="0"/>
      <w:ind w:left="126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rsid w:val="00F9743B"/>
    <w:pPr>
      <w:spacing w:before="0"/>
      <w:ind w:left="147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rsid w:val="00F9743B"/>
    <w:pPr>
      <w:spacing w:before="0"/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MMTopic4">
    <w:name w:val="MM Topic 4"/>
    <w:basedOn w:val="4"/>
    <w:rsid w:val="00F9743B"/>
    <w:pPr>
      <w:keepNext/>
      <w:tabs>
        <w:tab w:val="clear" w:pos="709"/>
        <w:tab w:val="clear" w:pos="1260"/>
        <w:tab w:val="num" w:pos="0"/>
      </w:tabs>
      <w:spacing w:before="280" w:after="290" w:line="372" w:lineRule="auto"/>
      <w:ind w:left="0" w:firstLine="420"/>
    </w:pPr>
    <w:rPr>
      <w:rFonts w:ascii="Arial" w:hAnsi="Arial" w:cs="Arial"/>
      <w:sz w:val="28"/>
    </w:rPr>
  </w:style>
  <w:style w:type="paragraph" w:customStyle="1" w:styleId="MMTopic5">
    <w:name w:val="MM Topic 5"/>
    <w:basedOn w:val="5"/>
    <w:rsid w:val="00F9743B"/>
    <w:pPr>
      <w:tabs>
        <w:tab w:val="num" w:pos="0"/>
      </w:tabs>
      <w:ind w:left="0" w:firstLine="420"/>
    </w:pPr>
    <w:rPr>
      <w:sz w:val="28"/>
    </w:rPr>
  </w:style>
  <w:style w:type="paragraph" w:customStyle="1" w:styleId="MMTopic3">
    <w:name w:val="MM Topic 3"/>
    <w:basedOn w:val="3"/>
    <w:rsid w:val="00F9743B"/>
    <w:pPr>
      <w:tabs>
        <w:tab w:val="num" w:pos="0"/>
      </w:tabs>
      <w:spacing w:before="260"/>
      <w:ind w:right="0"/>
    </w:pPr>
    <w:rPr>
      <w:rFonts w:ascii="Times New Roman" w:hAnsi="Times New Roman" w:cs="Times New Roman"/>
      <w:sz w:val="32"/>
    </w:rPr>
  </w:style>
  <w:style w:type="paragraph" w:customStyle="1" w:styleId="22">
    <w:name w:val="样式2"/>
    <w:basedOn w:val="0110-03"/>
    <w:rsid w:val="00F9743B"/>
    <w:pPr>
      <w:spacing w:before="240"/>
    </w:pPr>
  </w:style>
  <w:style w:type="paragraph" w:customStyle="1" w:styleId="31">
    <w:name w:val="样式3"/>
    <w:basedOn w:val="0110-04"/>
    <w:rsid w:val="00F9743B"/>
    <w:pPr>
      <w:spacing w:before="240" w:after="240"/>
    </w:pPr>
  </w:style>
  <w:style w:type="paragraph" w:customStyle="1" w:styleId="51">
    <w:name w:val="样式5"/>
    <w:basedOn w:val="0110-05"/>
    <w:rsid w:val="00F9743B"/>
    <w:pPr>
      <w:tabs>
        <w:tab w:val="clear" w:pos="709"/>
      </w:tabs>
    </w:pPr>
  </w:style>
  <w:style w:type="paragraph" w:customStyle="1" w:styleId="41">
    <w:name w:val="样式4"/>
    <w:basedOn w:val="31"/>
    <w:rsid w:val="00F9743B"/>
  </w:style>
  <w:style w:type="paragraph" w:customStyle="1" w:styleId="ae">
    <w:name w:val="我的段落样式"/>
    <w:basedOn w:val="0110-07"/>
    <w:rsid w:val="00F9743B"/>
    <w:pPr>
      <w:ind w:firstLine="480"/>
    </w:pPr>
  </w:style>
  <w:style w:type="paragraph" w:styleId="TOC">
    <w:name w:val="TOC Heading"/>
    <w:basedOn w:val="1"/>
    <w:next w:val="a"/>
    <w:qFormat/>
    <w:rsid w:val="00F9743B"/>
    <w:pPr>
      <w:widowControl/>
      <w:tabs>
        <w:tab w:val="clear" w:pos="425"/>
      </w:tabs>
      <w:spacing w:before="480" w:after="0" w:line="276" w:lineRule="auto"/>
      <w:ind w:left="0" w:firstLine="0"/>
      <w:jc w:val="left"/>
    </w:pPr>
    <w:rPr>
      <w:rFonts w:ascii="Cambria" w:eastAsia="宋体" w:hAnsi="Cambria" w:cs="Times New Roman"/>
      <w:bCs/>
      <w:color w:val="365F91"/>
      <w:sz w:val="28"/>
      <w:szCs w:val="28"/>
    </w:rPr>
  </w:style>
  <w:style w:type="paragraph" w:customStyle="1" w:styleId="61">
    <w:name w:val="样式6"/>
    <w:basedOn w:val="0110-06"/>
    <w:rsid w:val="00F9743B"/>
    <w:pPr>
      <w:tabs>
        <w:tab w:val="clear" w:pos="709"/>
      </w:tabs>
    </w:pPr>
  </w:style>
  <w:style w:type="paragraph" w:customStyle="1" w:styleId="TableContents">
    <w:name w:val="Table Contents"/>
    <w:basedOn w:val="a"/>
    <w:rsid w:val="00F9743B"/>
    <w:pPr>
      <w:suppressLineNumbers/>
    </w:pPr>
  </w:style>
  <w:style w:type="paragraph" w:customStyle="1" w:styleId="TableHeading">
    <w:name w:val="Table Heading"/>
    <w:basedOn w:val="TableContents"/>
    <w:rsid w:val="00F9743B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F9743B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a6"/>
    <w:rsid w:val="00F9743B"/>
  </w:style>
  <w:style w:type="paragraph" w:customStyle="1" w:styleId="PreformattedText">
    <w:name w:val="Preformatted Text"/>
    <w:basedOn w:val="a"/>
    <w:rsid w:val="00F9743B"/>
    <w:pPr>
      <w:spacing w:before="0"/>
    </w:pPr>
    <w:rPr>
      <w:rFonts w:ascii="DejaVu Sans Mono" w:eastAsia="WenQuanYi Zen Hei Mono" w:hAnsi="DejaVu Sans Mono" w:cs="FreeSans"/>
      <w:sz w:val="20"/>
    </w:rPr>
  </w:style>
  <w:style w:type="paragraph" w:styleId="af">
    <w:name w:val="Document Map"/>
    <w:basedOn w:val="a"/>
    <w:link w:val="Char1"/>
    <w:uiPriority w:val="99"/>
    <w:semiHidden/>
    <w:unhideWhenUsed/>
    <w:rsid w:val="00343935"/>
    <w:rPr>
      <w:rFonts w:ascii="宋体"/>
      <w:sz w:val="18"/>
      <w:szCs w:val="18"/>
    </w:rPr>
  </w:style>
  <w:style w:type="character" w:customStyle="1" w:styleId="Char1">
    <w:name w:val="文档结构图 Char1"/>
    <w:basedOn w:val="a0"/>
    <w:link w:val="af"/>
    <w:uiPriority w:val="99"/>
    <w:semiHidden/>
    <w:rsid w:val="00343935"/>
    <w:rPr>
      <w:rFonts w:ascii="宋体" w:eastAsia="宋体"/>
      <w:kern w:val="1"/>
      <w:sz w:val="18"/>
      <w:szCs w:val="18"/>
    </w:rPr>
  </w:style>
  <w:style w:type="table" w:styleId="af0">
    <w:name w:val="Table Grid"/>
    <w:basedOn w:val="a1"/>
    <w:uiPriority w:val="59"/>
    <w:rsid w:val="00BF7C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纯文本 Char"/>
    <w:basedOn w:val="a0"/>
    <w:link w:val="16"/>
    <w:rsid w:val="00BC4784"/>
    <w:rPr>
      <w:rFonts w:ascii="宋体" w:eastAsia="宋体" w:hAnsi="Courier New" w:cs="Courier New"/>
      <w:szCs w:val="21"/>
    </w:rPr>
  </w:style>
  <w:style w:type="paragraph" w:customStyle="1" w:styleId="16">
    <w:name w:val="纯文本1"/>
    <w:basedOn w:val="a"/>
    <w:link w:val="Char2"/>
    <w:rsid w:val="00BC4784"/>
    <w:pPr>
      <w:suppressAutoHyphens w:val="0"/>
      <w:spacing w:before="0" w:line="240" w:lineRule="auto"/>
    </w:pPr>
    <w:rPr>
      <w:rFonts w:ascii="宋体" w:hAnsi="Courier New" w:cs="Courier New"/>
      <w:kern w:val="0"/>
      <w:sz w:val="20"/>
      <w:szCs w:val="21"/>
    </w:rPr>
  </w:style>
  <w:style w:type="paragraph" w:styleId="af1">
    <w:name w:val="Subtitle"/>
    <w:basedOn w:val="a"/>
    <w:next w:val="a"/>
    <w:link w:val="Char3"/>
    <w:uiPriority w:val="11"/>
    <w:qFormat/>
    <w:rsid w:val="00BC4784"/>
    <w:pPr>
      <w:suppressAutoHyphens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1"/>
    <w:uiPriority w:val="11"/>
    <w:rsid w:val="00BC47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List Paragraph"/>
    <w:basedOn w:val="a"/>
    <w:uiPriority w:val="34"/>
    <w:qFormat/>
    <w:rsid w:val="007060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136;&#37327;&#20445;&#35777;&#37096;work\2006&#27979;&#35797;&#20307;&#31995;\&#25216;&#26415;&#25991;&#26723;&#35268;&#33539;&#21644;&#27169;&#26495;\200704&#25991;&#26723;&#27169;&#26495;\200909&#36890;&#29992;&#30446;&#24405;&#26684;&#24335;&#27169;&#26495;-&#31354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159B3-0D7D-4837-AF8C-C833FFC4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200909通用目录格式模板-空.dot</Template>
  <TotalTime>673</TotalTime>
  <Pages>26</Pages>
  <Words>6098</Words>
  <Characters>34764</Characters>
  <Application>Microsoft Office Word</Application>
  <DocSecurity>0</DocSecurity>
  <Lines>289</Lines>
  <Paragraphs>81</Paragraphs>
  <ScaleCrop>false</ScaleCrop>
  <Company/>
  <LinksUpToDate>false</LinksUpToDate>
  <CharactersWithSpaces>40781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文档标题</dc:title>
  <dc:creator>吴洪泽</dc:creator>
  <cp:lastModifiedBy>Administrator</cp:lastModifiedBy>
  <cp:revision>88</cp:revision>
  <cp:lastPrinted>1601-01-01T00:00:00Z</cp:lastPrinted>
  <dcterms:created xsi:type="dcterms:W3CDTF">2014-07-04T02:31:00Z</dcterms:created>
  <dcterms:modified xsi:type="dcterms:W3CDTF">2014-07-08T09:55:00Z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